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E3CE" w14:textId="77777777" w:rsidR="008945C9" w:rsidRPr="00E5578C" w:rsidRDefault="008945C9" w:rsidP="005F6E63">
      <w:pPr>
        <w:pStyle w:val="Heading"/>
      </w:pPr>
    </w:p>
    <w:p w14:paraId="387821D0" w14:textId="2519DE5D" w:rsidR="005F6E63" w:rsidRPr="00E5578C" w:rsidRDefault="00336A96" w:rsidP="005F6E63">
      <w:pPr>
        <w:pStyle w:val="Heading"/>
      </w:pPr>
      <w:r w:rsidRPr="00E5578C">
        <w:rPr>
          <w:noProof/>
        </w:rPr>
        <w:drawing>
          <wp:inline distT="0" distB="0" distL="0" distR="0" wp14:anchorId="44284785" wp14:editId="584C8F8F">
            <wp:extent cx="3365500" cy="9518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365500" cy="951865"/>
                    </a:xfrm>
                    <a:prstGeom prst="rect">
                      <a:avLst/>
                    </a:prstGeom>
                  </pic:spPr>
                </pic:pic>
              </a:graphicData>
            </a:graphic>
          </wp:inline>
        </w:drawing>
      </w:r>
      <w:r w:rsidR="00230E8A" w:rsidRPr="00E5578C">
        <w:tab/>
      </w:r>
      <w:r w:rsidR="00230E8A" w:rsidRPr="00E5578C">
        <w:tab/>
      </w:r>
    </w:p>
    <w:p w14:paraId="73B60971" w14:textId="77777777" w:rsidR="005F6E63" w:rsidRPr="00E5578C" w:rsidRDefault="005F6E63" w:rsidP="005F6E63">
      <w:pPr>
        <w:pStyle w:val="Heading"/>
      </w:pPr>
    </w:p>
    <w:p w14:paraId="29952EEF" w14:textId="681AB505" w:rsidR="008945C9" w:rsidRPr="00E5578C" w:rsidRDefault="00AF20FC" w:rsidP="0033554B">
      <w:pPr>
        <w:spacing w:line="240" w:lineRule="auto"/>
        <w:ind w:firstLine="0"/>
        <w:jc w:val="center"/>
        <w:rPr>
          <w:rFonts w:ascii="Tw Cen MT" w:eastAsia="MS Mincho" w:hAnsi="Tw Cen MT" w:cs="Times New Roman"/>
          <w:sz w:val="44"/>
          <w:szCs w:val="40"/>
          <w:lang w:val="en-GB"/>
        </w:rPr>
      </w:pPr>
      <w:r w:rsidRPr="00E5578C">
        <w:rPr>
          <w:rFonts w:ascii="Tw Cen MT" w:eastAsia="MS Mincho" w:hAnsi="Tw Cen MT" w:cs="Times New Roman"/>
          <w:sz w:val="44"/>
          <w:szCs w:val="40"/>
          <w:lang w:val="en-GB"/>
        </w:rPr>
        <w:t>Diploma</w:t>
      </w:r>
      <w:r w:rsidR="008945C9" w:rsidRPr="00E5578C">
        <w:rPr>
          <w:rFonts w:ascii="Tw Cen MT" w:eastAsia="MS Mincho" w:hAnsi="Tw Cen MT" w:cs="Times New Roman"/>
          <w:sz w:val="44"/>
          <w:szCs w:val="40"/>
          <w:lang w:val="en-GB"/>
        </w:rPr>
        <w:t xml:space="preserve"> in Software Engineering</w:t>
      </w:r>
    </w:p>
    <w:p w14:paraId="5B365C77" w14:textId="77777777" w:rsidR="005F6E63" w:rsidRPr="00E5578C" w:rsidRDefault="005F6E63" w:rsidP="005F6E63">
      <w:pPr>
        <w:pStyle w:val="Heading"/>
        <w:rPr>
          <w:sz w:val="36"/>
          <w:szCs w:val="36"/>
        </w:rPr>
      </w:pPr>
    </w:p>
    <w:p w14:paraId="4F8632AC" w14:textId="0790F764" w:rsidR="00230E8A" w:rsidRPr="00E5578C" w:rsidRDefault="008046F6" w:rsidP="008A0BF1">
      <w:pPr>
        <w:pStyle w:val="Heading"/>
        <w:rPr>
          <w:sz w:val="36"/>
          <w:szCs w:val="36"/>
        </w:rPr>
      </w:pPr>
      <w:r w:rsidRPr="00E5578C">
        <w:rPr>
          <w:sz w:val="36"/>
          <w:szCs w:val="36"/>
        </w:rPr>
        <w:t xml:space="preserve">CT610 Software Engineering </w:t>
      </w:r>
    </w:p>
    <w:p w14:paraId="052E6392" w14:textId="4519FD25" w:rsidR="008945C9" w:rsidRDefault="008945C9" w:rsidP="008945C9">
      <w:pPr>
        <w:pStyle w:val="Title2"/>
        <w:jc w:val="left"/>
        <w:rPr>
          <w:lang w:val="en-GB"/>
        </w:rPr>
      </w:pPr>
      <w:r w:rsidRPr="00E5578C">
        <w:rPr>
          <w:lang w:val="en-GB"/>
        </w:rPr>
        <w:tab/>
      </w:r>
      <w:r w:rsidRPr="00E5578C">
        <w:rPr>
          <w:lang w:val="en-GB"/>
        </w:rPr>
        <w:tab/>
        <w:t xml:space="preserve"> </w:t>
      </w:r>
    </w:p>
    <w:p w14:paraId="72E4A3AC" w14:textId="77777777" w:rsidR="005A141E" w:rsidRPr="00E5578C" w:rsidRDefault="005A141E" w:rsidP="008945C9">
      <w:pPr>
        <w:pStyle w:val="Title2"/>
        <w:jc w:val="left"/>
        <w:rPr>
          <w:lang w:val="en-GB"/>
        </w:rPr>
      </w:pPr>
    </w:p>
    <w:p w14:paraId="5FAE82D2" w14:textId="5567C97C" w:rsidR="00230E8A" w:rsidRPr="00E5578C" w:rsidRDefault="008A0BF1" w:rsidP="00C94B7E">
      <w:pPr>
        <w:rPr>
          <w:lang w:val="en-GB"/>
        </w:rPr>
      </w:pPr>
      <w:r w:rsidRPr="00E5578C">
        <w:rPr>
          <w:lang w:val="en-GB"/>
        </w:rPr>
        <w:t>Student Name</w:t>
      </w:r>
      <w:r w:rsidR="00230E8A" w:rsidRPr="00E5578C">
        <w:rPr>
          <w:lang w:val="en-GB"/>
        </w:rPr>
        <w:t xml:space="preserve">: </w:t>
      </w:r>
      <w:r w:rsidR="00C72944" w:rsidRPr="00E5578C">
        <w:rPr>
          <w:lang w:val="en-GB"/>
        </w:rPr>
        <w:tab/>
      </w:r>
      <w:r w:rsidR="00C72944" w:rsidRPr="00E5578C">
        <w:rPr>
          <w:lang w:val="en-GB"/>
        </w:rPr>
        <w:tab/>
      </w:r>
      <w:r w:rsidR="00AF20FC" w:rsidRPr="00E5578C">
        <w:rPr>
          <w:lang w:val="en-GB"/>
        </w:rPr>
        <w:t>Yevheniia Tychynska</w:t>
      </w:r>
    </w:p>
    <w:p w14:paraId="06749034" w14:textId="3953747C" w:rsidR="008945C9" w:rsidRPr="00E5578C" w:rsidRDefault="00230E8A" w:rsidP="00C94B7E">
      <w:pPr>
        <w:rPr>
          <w:lang w:val="en-GB"/>
        </w:rPr>
      </w:pPr>
      <w:r w:rsidRPr="00E5578C">
        <w:rPr>
          <w:lang w:val="en-GB"/>
        </w:rPr>
        <w:t xml:space="preserve">Student ID: </w:t>
      </w:r>
      <w:r w:rsidR="00C72944" w:rsidRPr="00E5578C">
        <w:rPr>
          <w:lang w:val="en-GB"/>
        </w:rPr>
        <w:tab/>
      </w:r>
      <w:r w:rsidR="00C72944" w:rsidRPr="00E5578C">
        <w:rPr>
          <w:lang w:val="en-GB"/>
        </w:rPr>
        <w:tab/>
      </w:r>
      <w:r w:rsidR="00C72944" w:rsidRPr="00E5578C">
        <w:rPr>
          <w:lang w:val="en-GB"/>
        </w:rPr>
        <w:tab/>
      </w:r>
      <w:r w:rsidR="00590DCF" w:rsidRPr="00E5578C">
        <w:rPr>
          <w:lang w:val="en-GB"/>
        </w:rPr>
        <w:t>23105729</w:t>
      </w:r>
    </w:p>
    <w:p w14:paraId="0994BAAA" w14:textId="62F169EE" w:rsidR="00A710D0" w:rsidRPr="00E5578C" w:rsidRDefault="008945C9" w:rsidP="008945C9">
      <w:pPr>
        <w:pStyle w:val="Heading"/>
        <w:ind w:left="3600" w:hanging="2880"/>
        <w:jc w:val="left"/>
        <w:rPr>
          <w:rFonts w:eastAsia="Times New Roman" w:cs="Times New Roman"/>
          <w:szCs w:val="24"/>
        </w:rPr>
      </w:pPr>
      <w:r w:rsidRPr="00E5578C">
        <w:rPr>
          <w:szCs w:val="24"/>
        </w:rPr>
        <w:t xml:space="preserve">Assignment: </w:t>
      </w:r>
      <w:r w:rsidRPr="00E5578C">
        <w:rPr>
          <w:szCs w:val="24"/>
        </w:rPr>
        <w:tab/>
      </w:r>
      <w:r w:rsidR="005A141E">
        <w:rPr>
          <w:szCs w:val="24"/>
        </w:rPr>
        <w:t>Final Exam</w:t>
      </w:r>
      <w:r w:rsidR="0033554B" w:rsidRPr="00E5578C">
        <w:rPr>
          <w:szCs w:val="24"/>
        </w:rPr>
        <w:t xml:space="preserve"> </w:t>
      </w:r>
    </w:p>
    <w:p w14:paraId="3B66D638" w14:textId="3CC447DD" w:rsidR="008945C9" w:rsidRPr="00E5578C" w:rsidRDefault="008945C9" w:rsidP="00230E8A">
      <w:pPr>
        <w:pStyle w:val="Title2"/>
        <w:jc w:val="left"/>
        <w:rPr>
          <w:lang w:val="en-GB"/>
        </w:rPr>
      </w:pPr>
      <w:r w:rsidRPr="00E5578C">
        <w:rPr>
          <w:lang w:val="en-GB"/>
        </w:rPr>
        <w:t xml:space="preserve">      </w:t>
      </w:r>
      <w:r w:rsidRPr="00E5578C">
        <w:rPr>
          <w:lang w:val="en-GB"/>
        </w:rPr>
        <w:tab/>
      </w:r>
      <w:r w:rsidR="00230E8A" w:rsidRPr="00E5578C">
        <w:rPr>
          <w:lang w:val="en-GB"/>
        </w:rPr>
        <w:t xml:space="preserve">Date of Submission: </w:t>
      </w:r>
      <w:r w:rsidR="00C72944" w:rsidRPr="00E5578C">
        <w:rPr>
          <w:lang w:val="en-GB"/>
        </w:rPr>
        <w:tab/>
      </w:r>
      <w:r w:rsidR="00C94B7E" w:rsidRPr="00E5578C">
        <w:rPr>
          <w:lang w:val="en-GB"/>
        </w:rPr>
        <w:tab/>
      </w:r>
      <w:r w:rsidR="005A141E">
        <w:rPr>
          <w:lang w:val="en-GB"/>
        </w:rPr>
        <w:t>10</w:t>
      </w:r>
      <w:r w:rsidR="000A6C4B" w:rsidRPr="00E5578C">
        <w:rPr>
          <w:lang w:val="en-GB"/>
        </w:rPr>
        <w:t>/</w:t>
      </w:r>
      <w:r w:rsidR="0033554B" w:rsidRPr="00E5578C">
        <w:rPr>
          <w:lang w:val="en-GB"/>
        </w:rPr>
        <w:t>0</w:t>
      </w:r>
      <w:r w:rsidR="005A141E">
        <w:rPr>
          <w:lang w:val="en-GB"/>
        </w:rPr>
        <w:t>3</w:t>
      </w:r>
      <w:r w:rsidR="006F2ED2" w:rsidRPr="00E5578C">
        <w:rPr>
          <w:lang w:val="en-GB"/>
        </w:rPr>
        <w:t>/</w:t>
      </w:r>
      <w:r w:rsidR="000A6C4B" w:rsidRPr="00E5578C">
        <w:rPr>
          <w:lang w:val="en-GB"/>
        </w:rPr>
        <w:t>20</w:t>
      </w:r>
      <w:r w:rsidR="00CC55D2" w:rsidRPr="00E5578C">
        <w:rPr>
          <w:lang w:val="en-GB"/>
        </w:rPr>
        <w:t>2</w:t>
      </w:r>
      <w:r w:rsidR="0033554B" w:rsidRPr="00E5578C">
        <w:rPr>
          <w:lang w:val="en-GB"/>
        </w:rPr>
        <w:t>4</w:t>
      </w:r>
    </w:p>
    <w:p w14:paraId="73350027" w14:textId="2A044C20" w:rsidR="00230E8A" w:rsidRPr="00E5578C" w:rsidRDefault="00230E8A" w:rsidP="008945C9">
      <w:pPr>
        <w:pStyle w:val="Title2"/>
        <w:ind w:firstLine="720"/>
        <w:jc w:val="left"/>
        <w:rPr>
          <w:lang w:val="en-GB"/>
        </w:rPr>
      </w:pPr>
      <w:r w:rsidRPr="00E5578C">
        <w:rPr>
          <w:lang w:val="en-GB"/>
        </w:rPr>
        <w:t>Number of Pages:</w:t>
      </w:r>
      <w:r w:rsidR="008945C9" w:rsidRPr="00E5578C">
        <w:rPr>
          <w:lang w:val="en-GB"/>
        </w:rPr>
        <w:tab/>
      </w:r>
      <w:r w:rsidR="008945C9" w:rsidRPr="00E5578C">
        <w:rPr>
          <w:lang w:val="en-GB"/>
        </w:rPr>
        <w:tab/>
      </w:r>
      <w:r w:rsidR="004F7DC9">
        <w:rPr>
          <w:lang w:val="en-GB"/>
        </w:rPr>
        <w:t>49</w:t>
      </w:r>
      <w:r w:rsidR="00C72944" w:rsidRPr="00E5578C">
        <w:rPr>
          <w:lang w:val="en-GB"/>
        </w:rPr>
        <w:t xml:space="preserve"> (</w:t>
      </w:r>
      <w:r w:rsidR="00C72944" w:rsidRPr="00E5578C">
        <w:rPr>
          <w:i/>
          <w:lang w:val="en-GB"/>
        </w:rPr>
        <w:t>Inc.</w:t>
      </w:r>
      <w:r w:rsidR="00216124" w:rsidRPr="00E5578C">
        <w:rPr>
          <w:i/>
          <w:lang w:val="en-GB"/>
        </w:rPr>
        <w:t xml:space="preserve"> </w:t>
      </w:r>
      <w:r w:rsidR="00B62FD3" w:rsidRPr="00E5578C">
        <w:rPr>
          <w:i/>
          <w:lang w:val="en-GB"/>
        </w:rPr>
        <w:t>Cover page</w:t>
      </w:r>
      <w:r w:rsidR="00216124" w:rsidRPr="00E5578C">
        <w:rPr>
          <w:i/>
          <w:lang w:val="en-GB"/>
        </w:rPr>
        <w:t xml:space="preserve">, table of contents and </w:t>
      </w:r>
      <w:r w:rsidR="00285C72" w:rsidRPr="00E5578C">
        <w:rPr>
          <w:i/>
          <w:lang w:val="en-GB"/>
        </w:rPr>
        <w:t>references</w:t>
      </w:r>
      <w:r w:rsidR="00C72944" w:rsidRPr="00E5578C">
        <w:rPr>
          <w:lang w:val="en-GB"/>
        </w:rPr>
        <w:t xml:space="preserve">) </w:t>
      </w:r>
    </w:p>
    <w:p w14:paraId="5353C1E4" w14:textId="77777777" w:rsidR="00230E8A" w:rsidRPr="00E5578C" w:rsidRDefault="00230E8A" w:rsidP="008945C9">
      <w:pPr>
        <w:pStyle w:val="Title2"/>
        <w:ind w:firstLine="720"/>
        <w:jc w:val="left"/>
        <w:rPr>
          <w:sz w:val="28"/>
          <w:szCs w:val="28"/>
          <w:lang w:val="en-GB"/>
        </w:rPr>
      </w:pPr>
    </w:p>
    <w:p w14:paraId="4F422D0E" w14:textId="713EA8E2" w:rsidR="00C72944" w:rsidRPr="00E5578C" w:rsidRDefault="00C72944" w:rsidP="008945C9">
      <w:pPr>
        <w:pStyle w:val="Title2"/>
        <w:spacing w:line="240" w:lineRule="auto"/>
        <w:ind w:firstLine="720"/>
        <w:jc w:val="left"/>
        <w:rPr>
          <w:sz w:val="28"/>
          <w:szCs w:val="28"/>
          <w:lang w:val="en-GB"/>
        </w:rPr>
        <w:sectPr w:rsidR="00C72944" w:rsidRPr="00E5578C" w:rsidSect="005A141E">
          <w:headerReference w:type="default" r:id="rId9"/>
          <w:footerReference w:type="default" r:id="rId10"/>
          <w:headerReference w:type="first" r:id="rId11"/>
          <w:footnotePr>
            <w:pos w:val="beneathText"/>
          </w:footnotePr>
          <w:type w:val="nextColumn"/>
          <w:pgSz w:w="12240" w:h="15840" w:code="1"/>
          <w:pgMar w:top="1440" w:right="1440" w:bottom="1440" w:left="1440" w:header="720" w:footer="720" w:gutter="0"/>
          <w:cols w:space="720"/>
          <w:titlePg/>
          <w:docGrid w:linePitch="360"/>
          <w15:footnoteColumns w:val="1"/>
        </w:sectPr>
      </w:pPr>
      <w:r w:rsidRPr="00E5578C">
        <w:rPr>
          <w:sz w:val="28"/>
          <w:szCs w:val="28"/>
          <w:lang w:val="en-GB"/>
        </w:rPr>
        <w:tab/>
      </w:r>
    </w:p>
    <w:sdt>
      <w:sdtPr>
        <w:rPr>
          <w:rFonts w:asciiTheme="minorHAnsi" w:eastAsiaTheme="minorEastAsia" w:hAnsiTheme="minorHAnsi" w:cstheme="minorBidi"/>
          <w:b w:val="0"/>
          <w:szCs w:val="24"/>
          <w:lang w:val="en-GB"/>
        </w:rPr>
        <w:id w:val="-1549215555"/>
        <w:docPartObj>
          <w:docPartGallery w:val="Table of Contents"/>
          <w:docPartUnique/>
        </w:docPartObj>
      </w:sdtPr>
      <w:sdtEndPr>
        <w:rPr>
          <w:bCs/>
          <w:noProof/>
        </w:rPr>
      </w:sdtEndPr>
      <w:sdtContent>
        <w:p w14:paraId="53001A84" w14:textId="77777777" w:rsidR="008945C9" w:rsidRPr="00E5578C" w:rsidRDefault="008945C9" w:rsidP="008945C9">
          <w:pPr>
            <w:pStyle w:val="TOCHeading"/>
            <w:jc w:val="center"/>
            <w:rPr>
              <w:sz w:val="32"/>
              <w:lang w:val="en-GB"/>
            </w:rPr>
          </w:pPr>
          <w:r w:rsidRPr="00E5578C">
            <w:rPr>
              <w:sz w:val="32"/>
              <w:lang w:val="en-GB"/>
            </w:rPr>
            <w:t>Table of Contents</w:t>
          </w:r>
        </w:p>
        <w:p w14:paraId="1533A561" w14:textId="0C154073" w:rsidR="00DA202F" w:rsidRDefault="008945C9">
          <w:pPr>
            <w:pStyle w:val="TOC1"/>
            <w:tabs>
              <w:tab w:val="right" w:leader="dot" w:pos="9350"/>
            </w:tabs>
            <w:rPr>
              <w:noProof/>
              <w:kern w:val="2"/>
              <w:sz w:val="22"/>
              <w:szCs w:val="22"/>
              <w:lang w:val="en-GB" w:eastAsia="en-GB"/>
              <w14:ligatures w14:val="standardContextual"/>
            </w:rPr>
          </w:pPr>
          <w:r w:rsidRPr="00E5578C">
            <w:rPr>
              <w:lang w:val="en-GB"/>
            </w:rPr>
            <w:fldChar w:fldCharType="begin"/>
          </w:r>
          <w:r w:rsidRPr="00E5578C">
            <w:rPr>
              <w:lang w:val="en-GB"/>
            </w:rPr>
            <w:instrText xml:space="preserve"> TOC \o "1-3" \h \z \u </w:instrText>
          </w:r>
          <w:r w:rsidRPr="00E5578C">
            <w:rPr>
              <w:lang w:val="en-GB"/>
            </w:rPr>
            <w:fldChar w:fldCharType="separate"/>
          </w:r>
          <w:hyperlink w:anchor="_Toc160906035" w:history="1">
            <w:r w:rsidR="00DA202F" w:rsidRPr="00331E69">
              <w:rPr>
                <w:rStyle w:val="Hyperlink"/>
                <w:noProof/>
              </w:rPr>
              <w:t>Question 1</w:t>
            </w:r>
            <w:r w:rsidR="00DA202F">
              <w:rPr>
                <w:noProof/>
                <w:webHidden/>
              </w:rPr>
              <w:tab/>
            </w:r>
            <w:r w:rsidR="00DA202F">
              <w:rPr>
                <w:noProof/>
                <w:webHidden/>
              </w:rPr>
              <w:fldChar w:fldCharType="begin"/>
            </w:r>
            <w:r w:rsidR="00DA202F">
              <w:rPr>
                <w:noProof/>
                <w:webHidden/>
              </w:rPr>
              <w:instrText xml:space="preserve"> PAGEREF _Toc160906035 \h </w:instrText>
            </w:r>
            <w:r w:rsidR="00DA202F">
              <w:rPr>
                <w:noProof/>
                <w:webHidden/>
              </w:rPr>
            </w:r>
            <w:r w:rsidR="00DA202F">
              <w:rPr>
                <w:noProof/>
                <w:webHidden/>
              </w:rPr>
              <w:fldChar w:fldCharType="separate"/>
            </w:r>
            <w:r w:rsidR="00C67699">
              <w:rPr>
                <w:noProof/>
                <w:webHidden/>
              </w:rPr>
              <w:t>4</w:t>
            </w:r>
            <w:r w:rsidR="00DA202F">
              <w:rPr>
                <w:noProof/>
                <w:webHidden/>
              </w:rPr>
              <w:fldChar w:fldCharType="end"/>
            </w:r>
          </w:hyperlink>
        </w:p>
        <w:p w14:paraId="795C350E" w14:textId="2EC7BCCB" w:rsidR="00DA202F" w:rsidRDefault="00000000">
          <w:pPr>
            <w:pStyle w:val="TOC2"/>
            <w:tabs>
              <w:tab w:val="right" w:leader="dot" w:pos="9350"/>
            </w:tabs>
            <w:rPr>
              <w:noProof/>
              <w:kern w:val="2"/>
              <w:sz w:val="22"/>
              <w:szCs w:val="22"/>
              <w:lang w:val="en-GB" w:eastAsia="en-GB"/>
              <w14:ligatures w14:val="standardContextual"/>
            </w:rPr>
          </w:pPr>
          <w:hyperlink w:anchor="_Toc160906036" w:history="1">
            <w:r w:rsidR="00DA202F" w:rsidRPr="00331E69">
              <w:rPr>
                <w:rStyle w:val="Hyperlink"/>
                <w:noProof/>
                <w:lang w:val="en-GB"/>
              </w:rPr>
              <w:t>Scenario: AeroRewards - Next-Gen Air Miles Program</w:t>
            </w:r>
            <w:r w:rsidR="00DA202F">
              <w:rPr>
                <w:noProof/>
                <w:webHidden/>
              </w:rPr>
              <w:tab/>
            </w:r>
            <w:r w:rsidR="00DA202F">
              <w:rPr>
                <w:noProof/>
                <w:webHidden/>
              </w:rPr>
              <w:fldChar w:fldCharType="begin"/>
            </w:r>
            <w:r w:rsidR="00DA202F">
              <w:rPr>
                <w:noProof/>
                <w:webHidden/>
              </w:rPr>
              <w:instrText xml:space="preserve"> PAGEREF _Toc160906036 \h </w:instrText>
            </w:r>
            <w:r w:rsidR="00DA202F">
              <w:rPr>
                <w:noProof/>
                <w:webHidden/>
              </w:rPr>
            </w:r>
            <w:r w:rsidR="00DA202F">
              <w:rPr>
                <w:noProof/>
                <w:webHidden/>
              </w:rPr>
              <w:fldChar w:fldCharType="separate"/>
            </w:r>
            <w:r w:rsidR="00C67699">
              <w:rPr>
                <w:noProof/>
                <w:webHidden/>
              </w:rPr>
              <w:t>4</w:t>
            </w:r>
            <w:r w:rsidR="00DA202F">
              <w:rPr>
                <w:noProof/>
                <w:webHidden/>
              </w:rPr>
              <w:fldChar w:fldCharType="end"/>
            </w:r>
          </w:hyperlink>
        </w:p>
        <w:p w14:paraId="616C4A7A" w14:textId="677F410A" w:rsidR="00DA202F" w:rsidRDefault="00000000">
          <w:pPr>
            <w:pStyle w:val="TOC1"/>
            <w:tabs>
              <w:tab w:val="right" w:leader="dot" w:pos="9350"/>
            </w:tabs>
            <w:rPr>
              <w:noProof/>
              <w:kern w:val="2"/>
              <w:sz w:val="22"/>
              <w:szCs w:val="22"/>
              <w:lang w:val="en-GB" w:eastAsia="en-GB"/>
              <w14:ligatures w14:val="standardContextual"/>
            </w:rPr>
          </w:pPr>
          <w:hyperlink w:anchor="_Toc160906037" w:history="1">
            <w:r w:rsidR="00DA202F" w:rsidRPr="00331E69">
              <w:rPr>
                <w:rStyle w:val="Hyperlink"/>
                <w:noProof/>
                <w:lang w:val="en-GB"/>
              </w:rPr>
              <w:t>Introduction</w:t>
            </w:r>
            <w:r w:rsidR="00DA202F">
              <w:rPr>
                <w:noProof/>
                <w:webHidden/>
              </w:rPr>
              <w:tab/>
            </w:r>
            <w:r w:rsidR="00DA202F">
              <w:rPr>
                <w:noProof/>
                <w:webHidden/>
              </w:rPr>
              <w:fldChar w:fldCharType="begin"/>
            </w:r>
            <w:r w:rsidR="00DA202F">
              <w:rPr>
                <w:noProof/>
                <w:webHidden/>
              </w:rPr>
              <w:instrText xml:space="preserve"> PAGEREF _Toc160906037 \h </w:instrText>
            </w:r>
            <w:r w:rsidR="00DA202F">
              <w:rPr>
                <w:noProof/>
                <w:webHidden/>
              </w:rPr>
            </w:r>
            <w:r w:rsidR="00DA202F">
              <w:rPr>
                <w:noProof/>
                <w:webHidden/>
              </w:rPr>
              <w:fldChar w:fldCharType="separate"/>
            </w:r>
            <w:r w:rsidR="00C67699">
              <w:rPr>
                <w:noProof/>
                <w:webHidden/>
              </w:rPr>
              <w:t>9</w:t>
            </w:r>
            <w:r w:rsidR="00DA202F">
              <w:rPr>
                <w:noProof/>
                <w:webHidden/>
              </w:rPr>
              <w:fldChar w:fldCharType="end"/>
            </w:r>
          </w:hyperlink>
        </w:p>
        <w:p w14:paraId="127215D8" w14:textId="0BF436DC" w:rsidR="00DA202F" w:rsidRDefault="00000000">
          <w:pPr>
            <w:pStyle w:val="TOC1"/>
            <w:tabs>
              <w:tab w:val="right" w:leader="dot" w:pos="9350"/>
            </w:tabs>
            <w:rPr>
              <w:noProof/>
              <w:kern w:val="2"/>
              <w:sz w:val="22"/>
              <w:szCs w:val="22"/>
              <w:lang w:val="en-GB" w:eastAsia="en-GB"/>
              <w14:ligatures w14:val="standardContextual"/>
            </w:rPr>
          </w:pPr>
          <w:hyperlink w:anchor="_Toc160906038" w:history="1">
            <w:r w:rsidR="00DA202F" w:rsidRPr="00331E69">
              <w:rPr>
                <w:rStyle w:val="Hyperlink"/>
                <w:noProof/>
                <w:lang w:val="en-GB"/>
              </w:rPr>
              <w:t>Assumptions</w:t>
            </w:r>
            <w:r w:rsidR="00DA202F">
              <w:rPr>
                <w:noProof/>
                <w:webHidden/>
              </w:rPr>
              <w:tab/>
            </w:r>
            <w:r w:rsidR="00DA202F">
              <w:rPr>
                <w:noProof/>
                <w:webHidden/>
              </w:rPr>
              <w:fldChar w:fldCharType="begin"/>
            </w:r>
            <w:r w:rsidR="00DA202F">
              <w:rPr>
                <w:noProof/>
                <w:webHidden/>
              </w:rPr>
              <w:instrText xml:space="preserve"> PAGEREF _Toc160906038 \h </w:instrText>
            </w:r>
            <w:r w:rsidR="00DA202F">
              <w:rPr>
                <w:noProof/>
                <w:webHidden/>
              </w:rPr>
            </w:r>
            <w:r w:rsidR="00DA202F">
              <w:rPr>
                <w:noProof/>
                <w:webHidden/>
              </w:rPr>
              <w:fldChar w:fldCharType="separate"/>
            </w:r>
            <w:r w:rsidR="00C67699">
              <w:rPr>
                <w:noProof/>
                <w:webHidden/>
              </w:rPr>
              <w:t>10</w:t>
            </w:r>
            <w:r w:rsidR="00DA202F">
              <w:rPr>
                <w:noProof/>
                <w:webHidden/>
              </w:rPr>
              <w:fldChar w:fldCharType="end"/>
            </w:r>
          </w:hyperlink>
        </w:p>
        <w:p w14:paraId="3DBCCC0C" w14:textId="47C4983C" w:rsidR="00DA202F" w:rsidRDefault="00000000">
          <w:pPr>
            <w:pStyle w:val="TOC1"/>
            <w:tabs>
              <w:tab w:val="right" w:leader="dot" w:pos="9350"/>
            </w:tabs>
            <w:rPr>
              <w:noProof/>
              <w:kern w:val="2"/>
              <w:sz w:val="22"/>
              <w:szCs w:val="22"/>
              <w:lang w:val="en-GB" w:eastAsia="en-GB"/>
              <w14:ligatures w14:val="standardContextual"/>
            </w:rPr>
          </w:pPr>
          <w:hyperlink w:anchor="_Toc160906039" w:history="1">
            <w:r w:rsidR="00DA202F" w:rsidRPr="00331E69">
              <w:rPr>
                <w:rStyle w:val="Hyperlink"/>
                <w:noProof/>
                <w:lang w:val="en-GB"/>
              </w:rPr>
              <w:t>Part A - Project Scope Specification Document</w:t>
            </w:r>
            <w:r w:rsidR="00DA202F">
              <w:rPr>
                <w:noProof/>
                <w:webHidden/>
              </w:rPr>
              <w:tab/>
            </w:r>
            <w:r w:rsidR="00DA202F">
              <w:rPr>
                <w:noProof/>
                <w:webHidden/>
              </w:rPr>
              <w:fldChar w:fldCharType="begin"/>
            </w:r>
            <w:r w:rsidR="00DA202F">
              <w:rPr>
                <w:noProof/>
                <w:webHidden/>
              </w:rPr>
              <w:instrText xml:space="preserve"> PAGEREF _Toc160906039 \h </w:instrText>
            </w:r>
            <w:r w:rsidR="00DA202F">
              <w:rPr>
                <w:noProof/>
                <w:webHidden/>
              </w:rPr>
            </w:r>
            <w:r w:rsidR="00DA202F">
              <w:rPr>
                <w:noProof/>
                <w:webHidden/>
              </w:rPr>
              <w:fldChar w:fldCharType="separate"/>
            </w:r>
            <w:r w:rsidR="00C67699">
              <w:rPr>
                <w:noProof/>
                <w:webHidden/>
              </w:rPr>
              <w:t>11</w:t>
            </w:r>
            <w:r w:rsidR="00DA202F">
              <w:rPr>
                <w:noProof/>
                <w:webHidden/>
              </w:rPr>
              <w:fldChar w:fldCharType="end"/>
            </w:r>
          </w:hyperlink>
        </w:p>
        <w:p w14:paraId="0EECB444" w14:textId="30570566" w:rsidR="00DA202F" w:rsidRDefault="00000000">
          <w:pPr>
            <w:pStyle w:val="TOC2"/>
            <w:tabs>
              <w:tab w:val="right" w:leader="dot" w:pos="9350"/>
            </w:tabs>
            <w:rPr>
              <w:noProof/>
              <w:kern w:val="2"/>
              <w:sz w:val="22"/>
              <w:szCs w:val="22"/>
              <w:lang w:val="en-GB" w:eastAsia="en-GB"/>
              <w14:ligatures w14:val="standardContextual"/>
            </w:rPr>
          </w:pPr>
          <w:hyperlink w:anchor="_Toc160906040" w:history="1">
            <w:r w:rsidR="00DA202F" w:rsidRPr="00331E69">
              <w:rPr>
                <w:rStyle w:val="Hyperlink"/>
                <w:noProof/>
                <w:lang w:val="en-GB"/>
              </w:rPr>
              <w:t>1. Requirements engineering process.</w:t>
            </w:r>
            <w:r w:rsidR="00DA202F">
              <w:rPr>
                <w:noProof/>
                <w:webHidden/>
              </w:rPr>
              <w:tab/>
            </w:r>
            <w:r w:rsidR="00DA202F">
              <w:rPr>
                <w:noProof/>
                <w:webHidden/>
              </w:rPr>
              <w:fldChar w:fldCharType="begin"/>
            </w:r>
            <w:r w:rsidR="00DA202F">
              <w:rPr>
                <w:noProof/>
                <w:webHidden/>
              </w:rPr>
              <w:instrText xml:space="preserve"> PAGEREF _Toc160906040 \h </w:instrText>
            </w:r>
            <w:r w:rsidR="00DA202F">
              <w:rPr>
                <w:noProof/>
                <w:webHidden/>
              </w:rPr>
            </w:r>
            <w:r w:rsidR="00DA202F">
              <w:rPr>
                <w:noProof/>
                <w:webHidden/>
              </w:rPr>
              <w:fldChar w:fldCharType="separate"/>
            </w:r>
            <w:r w:rsidR="00C67699">
              <w:rPr>
                <w:noProof/>
                <w:webHidden/>
              </w:rPr>
              <w:t>11</w:t>
            </w:r>
            <w:r w:rsidR="00DA202F">
              <w:rPr>
                <w:noProof/>
                <w:webHidden/>
              </w:rPr>
              <w:fldChar w:fldCharType="end"/>
            </w:r>
          </w:hyperlink>
        </w:p>
        <w:p w14:paraId="29CC4841" w14:textId="0B17318C" w:rsidR="00DA202F" w:rsidRDefault="00000000">
          <w:pPr>
            <w:pStyle w:val="TOC2"/>
            <w:tabs>
              <w:tab w:val="right" w:leader="dot" w:pos="9350"/>
            </w:tabs>
            <w:rPr>
              <w:noProof/>
              <w:kern w:val="2"/>
              <w:sz w:val="22"/>
              <w:szCs w:val="22"/>
              <w:lang w:val="en-GB" w:eastAsia="en-GB"/>
              <w14:ligatures w14:val="standardContextual"/>
            </w:rPr>
          </w:pPr>
          <w:hyperlink w:anchor="_Toc160906041" w:history="1">
            <w:r w:rsidR="00DA202F" w:rsidRPr="00331E69">
              <w:rPr>
                <w:rStyle w:val="Hyperlink"/>
                <w:noProof/>
                <w:lang w:val="en-GB"/>
              </w:rPr>
              <w:t>2. Use Cases</w:t>
            </w:r>
            <w:r w:rsidR="00DA202F">
              <w:rPr>
                <w:noProof/>
                <w:webHidden/>
              </w:rPr>
              <w:tab/>
            </w:r>
            <w:r w:rsidR="00DA202F">
              <w:rPr>
                <w:noProof/>
                <w:webHidden/>
              </w:rPr>
              <w:fldChar w:fldCharType="begin"/>
            </w:r>
            <w:r w:rsidR="00DA202F">
              <w:rPr>
                <w:noProof/>
                <w:webHidden/>
              </w:rPr>
              <w:instrText xml:space="preserve"> PAGEREF _Toc160906041 \h </w:instrText>
            </w:r>
            <w:r w:rsidR="00DA202F">
              <w:rPr>
                <w:noProof/>
                <w:webHidden/>
              </w:rPr>
            </w:r>
            <w:r w:rsidR="00DA202F">
              <w:rPr>
                <w:noProof/>
                <w:webHidden/>
              </w:rPr>
              <w:fldChar w:fldCharType="separate"/>
            </w:r>
            <w:r w:rsidR="00C67699">
              <w:rPr>
                <w:noProof/>
                <w:webHidden/>
              </w:rPr>
              <w:t>13</w:t>
            </w:r>
            <w:r w:rsidR="00DA202F">
              <w:rPr>
                <w:noProof/>
                <w:webHidden/>
              </w:rPr>
              <w:fldChar w:fldCharType="end"/>
            </w:r>
          </w:hyperlink>
        </w:p>
        <w:p w14:paraId="1CFCBE42" w14:textId="094B867F" w:rsidR="00DA202F" w:rsidRDefault="00000000">
          <w:pPr>
            <w:pStyle w:val="TOC2"/>
            <w:tabs>
              <w:tab w:val="right" w:leader="dot" w:pos="9350"/>
            </w:tabs>
            <w:rPr>
              <w:noProof/>
              <w:kern w:val="2"/>
              <w:sz w:val="22"/>
              <w:szCs w:val="22"/>
              <w:lang w:val="en-GB" w:eastAsia="en-GB"/>
              <w14:ligatures w14:val="standardContextual"/>
            </w:rPr>
          </w:pPr>
          <w:hyperlink w:anchor="_Toc160906042" w:history="1">
            <w:r w:rsidR="00DA202F" w:rsidRPr="00331E69">
              <w:rPr>
                <w:rStyle w:val="Hyperlink"/>
                <w:noProof/>
                <w:lang w:val="en-GB"/>
              </w:rPr>
              <w:t>3. Functional requirements</w:t>
            </w:r>
            <w:r w:rsidR="00DA202F">
              <w:rPr>
                <w:noProof/>
                <w:webHidden/>
              </w:rPr>
              <w:tab/>
            </w:r>
            <w:r w:rsidR="00DA202F">
              <w:rPr>
                <w:noProof/>
                <w:webHidden/>
              </w:rPr>
              <w:fldChar w:fldCharType="begin"/>
            </w:r>
            <w:r w:rsidR="00DA202F">
              <w:rPr>
                <w:noProof/>
                <w:webHidden/>
              </w:rPr>
              <w:instrText xml:space="preserve"> PAGEREF _Toc160906042 \h </w:instrText>
            </w:r>
            <w:r w:rsidR="00DA202F">
              <w:rPr>
                <w:noProof/>
                <w:webHidden/>
              </w:rPr>
            </w:r>
            <w:r w:rsidR="00DA202F">
              <w:rPr>
                <w:noProof/>
                <w:webHidden/>
              </w:rPr>
              <w:fldChar w:fldCharType="separate"/>
            </w:r>
            <w:r w:rsidR="00C67699">
              <w:rPr>
                <w:noProof/>
                <w:webHidden/>
              </w:rPr>
              <w:t>14</w:t>
            </w:r>
            <w:r w:rsidR="00DA202F">
              <w:rPr>
                <w:noProof/>
                <w:webHidden/>
              </w:rPr>
              <w:fldChar w:fldCharType="end"/>
            </w:r>
          </w:hyperlink>
        </w:p>
        <w:p w14:paraId="271B98E2" w14:textId="0D43E6B1" w:rsidR="00DA202F" w:rsidRDefault="00000000">
          <w:pPr>
            <w:pStyle w:val="TOC2"/>
            <w:tabs>
              <w:tab w:val="right" w:leader="dot" w:pos="9350"/>
            </w:tabs>
            <w:rPr>
              <w:noProof/>
              <w:kern w:val="2"/>
              <w:sz w:val="22"/>
              <w:szCs w:val="22"/>
              <w:lang w:val="en-GB" w:eastAsia="en-GB"/>
              <w14:ligatures w14:val="standardContextual"/>
            </w:rPr>
          </w:pPr>
          <w:hyperlink w:anchor="_Toc160906043" w:history="1">
            <w:r w:rsidR="00DA202F" w:rsidRPr="00331E69">
              <w:rPr>
                <w:rStyle w:val="Hyperlink"/>
                <w:noProof/>
                <w:lang w:val="en-GB"/>
              </w:rPr>
              <w:t>4. Register for AeroRewards (Platinum tier) use case description.</w:t>
            </w:r>
            <w:r w:rsidR="00DA202F">
              <w:rPr>
                <w:noProof/>
                <w:webHidden/>
              </w:rPr>
              <w:tab/>
            </w:r>
            <w:r w:rsidR="00DA202F">
              <w:rPr>
                <w:noProof/>
                <w:webHidden/>
              </w:rPr>
              <w:fldChar w:fldCharType="begin"/>
            </w:r>
            <w:r w:rsidR="00DA202F">
              <w:rPr>
                <w:noProof/>
                <w:webHidden/>
              </w:rPr>
              <w:instrText xml:space="preserve"> PAGEREF _Toc160906043 \h </w:instrText>
            </w:r>
            <w:r w:rsidR="00DA202F">
              <w:rPr>
                <w:noProof/>
                <w:webHidden/>
              </w:rPr>
            </w:r>
            <w:r w:rsidR="00DA202F">
              <w:rPr>
                <w:noProof/>
                <w:webHidden/>
              </w:rPr>
              <w:fldChar w:fldCharType="separate"/>
            </w:r>
            <w:r w:rsidR="00C67699">
              <w:rPr>
                <w:noProof/>
                <w:webHidden/>
              </w:rPr>
              <w:t>17</w:t>
            </w:r>
            <w:r w:rsidR="00DA202F">
              <w:rPr>
                <w:noProof/>
                <w:webHidden/>
              </w:rPr>
              <w:fldChar w:fldCharType="end"/>
            </w:r>
          </w:hyperlink>
        </w:p>
        <w:p w14:paraId="68C4E4B3" w14:textId="35941AD2" w:rsidR="00DA202F" w:rsidRDefault="00000000">
          <w:pPr>
            <w:pStyle w:val="TOC1"/>
            <w:tabs>
              <w:tab w:val="right" w:leader="dot" w:pos="9350"/>
            </w:tabs>
            <w:rPr>
              <w:noProof/>
              <w:kern w:val="2"/>
              <w:sz w:val="22"/>
              <w:szCs w:val="22"/>
              <w:lang w:val="en-GB" w:eastAsia="en-GB"/>
              <w14:ligatures w14:val="standardContextual"/>
            </w:rPr>
          </w:pPr>
          <w:hyperlink w:anchor="_Toc160906044" w:history="1">
            <w:r w:rsidR="00DA202F" w:rsidRPr="00331E69">
              <w:rPr>
                <w:rStyle w:val="Hyperlink"/>
                <w:noProof/>
                <w:lang w:val="en-GB"/>
              </w:rPr>
              <w:t>Part B – Non-functional requirements and constraints</w:t>
            </w:r>
            <w:r w:rsidR="00DA202F">
              <w:rPr>
                <w:noProof/>
                <w:webHidden/>
              </w:rPr>
              <w:tab/>
            </w:r>
            <w:r w:rsidR="00DA202F">
              <w:rPr>
                <w:noProof/>
                <w:webHidden/>
              </w:rPr>
              <w:fldChar w:fldCharType="begin"/>
            </w:r>
            <w:r w:rsidR="00DA202F">
              <w:rPr>
                <w:noProof/>
                <w:webHidden/>
              </w:rPr>
              <w:instrText xml:space="preserve"> PAGEREF _Toc160906044 \h </w:instrText>
            </w:r>
            <w:r w:rsidR="00DA202F">
              <w:rPr>
                <w:noProof/>
                <w:webHidden/>
              </w:rPr>
            </w:r>
            <w:r w:rsidR="00DA202F">
              <w:rPr>
                <w:noProof/>
                <w:webHidden/>
              </w:rPr>
              <w:fldChar w:fldCharType="separate"/>
            </w:r>
            <w:r w:rsidR="00C67699">
              <w:rPr>
                <w:noProof/>
                <w:webHidden/>
              </w:rPr>
              <w:t>20</w:t>
            </w:r>
            <w:r w:rsidR="00DA202F">
              <w:rPr>
                <w:noProof/>
                <w:webHidden/>
              </w:rPr>
              <w:fldChar w:fldCharType="end"/>
            </w:r>
          </w:hyperlink>
        </w:p>
        <w:p w14:paraId="6486959F" w14:textId="4BDA5022" w:rsidR="00DA202F" w:rsidRDefault="00000000">
          <w:pPr>
            <w:pStyle w:val="TOC2"/>
            <w:tabs>
              <w:tab w:val="right" w:leader="dot" w:pos="9350"/>
            </w:tabs>
            <w:rPr>
              <w:noProof/>
              <w:kern w:val="2"/>
              <w:sz w:val="22"/>
              <w:szCs w:val="22"/>
              <w:lang w:val="en-GB" w:eastAsia="en-GB"/>
              <w14:ligatures w14:val="standardContextual"/>
            </w:rPr>
          </w:pPr>
          <w:hyperlink w:anchor="_Toc160906045" w:history="1">
            <w:r w:rsidR="00DA202F" w:rsidRPr="00331E69">
              <w:rPr>
                <w:rStyle w:val="Hyperlink"/>
                <w:noProof/>
                <w:lang w:val="en-GB"/>
              </w:rPr>
              <w:t>1. Non-functional requirements list.</w:t>
            </w:r>
            <w:r w:rsidR="00DA202F">
              <w:rPr>
                <w:noProof/>
                <w:webHidden/>
              </w:rPr>
              <w:tab/>
            </w:r>
            <w:r w:rsidR="00DA202F">
              <w:rPr>
                <w:noProof/>
                <w:webHidden/>
              </w:rPr>
              <w:fldChar w:fldCharType="begin"/>
            </w:r>
            <w:r w:rsidR="00DA202F">
              <w:rPr>
                <w:noProof/>
                <w:webHidden/>
              </w:rPr>
              <w:instrText xml:space="preserve"> PAGEREF _Toc160906045 \h </w:instrText>
            </w:r>
            <w:r w:rsidR="00DA202F">
              <w:rPr>
                <w:noProof/>
                <w:webHidden/>
              </w:rPr>
            </w:r>
            <w:r w:rsidR="00DA202F">
              <w:rPr>
                <w:noProof/>
                <w:webHidden/>
              </w:rPr>
              <w:fldChar w:fldCharType="separate"/>
            </w:r>
            <w:r w:rsidR="00C67699">
              <w:rPr>
                <w:noProof/>
                <w:webHidden/>
              </w:rPr>
              <w:t>20</w:t>
            </w:r>
            <w:r w:rsidR="00DA202F">
              <w:rPr>
                <w:noProof/>
                <w:webHidden/>
              </w:rPr>
              <w:fldChar w:fldCharType="end"/>
            </w:r>
          </w:hyperlink>
        </w:p>
        <w:p w14:paraId="1A26D280" w14:textId="130C6E31" w:rsidR="00DA202F" w:rsidRDefault="00000000">
          <w:pPr>
            <w:pStyle w:val="TOC2"/>
            <w:tabs>
              <w:tab w:val="right" w:leader="dot" w:pos="9350"/>
            </w:tabs>
            <w:rPr>
              <w:noProof/>
              <w:kern w:val="2"/>
              <w:sz w:val="22"/>
              <w:szCs w:val="22"/>
              <w:lang w:val="en-GB" w:eastAsia="en-GB"/>
              <w14:ligatures w14:val="standardContextual"/>
            </w:rPr>
          </w:pPr>
          <w:hyperlink w:anchor="_Toc160906046" w:history="1">
            <w:r w:rsidR="00DA202F" w:rsidRPr="00331E69">
              <w:rPr>
                <w:rStyle w:val="Hyperlink"/>
                <w:noProof/>
                <w:lang w:val="en-GB"/>
              </w:rPr>
              <w:t>2. The most important non-functional requirements explained</w:t>
            </w:r>
            <w:r w:rsidR="00DA202F">
              <w:rPr>
                <w:noProof/>
                <w:webHidden/>
              </w:rPr>
              <w:tab/>
            </w:r>
            <w:r w:rsidR="00DA202F">
              <w:rPr>
                <w:noProof/>
                <w:webHidden/>
              </w:rPr>
              <w:fldChar w:fldCharType="begin"/>
            </w:r>
            <w:r w:rsidR="00DA202F">
              <w:rPr>
                <w:noProof/>
                <w:webHidden/>
              </w:rPr>
              <w:instrText xml:space="preserve"> PAGEREF _Toc160906046 \h </w:instrText>
            </w:r>
            <w:r w:rsidR="00DA202F">
              <w:rPr>
                <w:noProof/>
                <w:webHidden/>
              </w:rPr>
            </w:r>
            <w:r w:rsidR="00DA202F">
              <w:rPr>
                <w:noProof/>
                <w:webHidden/>
              </w:rPr>
              <w:fldChar w:fldCharType="separate"/>
            </w:r>
            <w:r w:rsidR="00C67699">
              <w:rPr>
                <w:noProof/>
                <w:webHidden/>
              </w:rPr>
              <w:t>21</w:t>
            </w:r>
            <w:r w:rsidR="00DA202F">
              <w:rPr>
                <w:noProof/>
                <w:webHidden/>
              </w:rPr>
              <w:fldChar w:fldCharType="end"/>
            </w:r>
          </w:hyperlink>
        </w:p>
        <w:p w14:paraId="5E6634E4" w14:textId="02FFDA6F" w:rsidR="00DA202F" w:rsidRDefault="00000000">
          <w:pPr>
            <w:pStyle w:val="TOC2"/>
            <w:tabs>
              <w:tab w:val="right" w:leader="dot" w:pos="9350"/>
            </w:tabs>
            <w:rPr>
              <w:noProof/>
              <w:kern w:val="2"/>
              <w:sz w:val="22"/>
              <w:szCs w:val="22"/>
              <w:lang w:val="en-GB" w:eastAsia="en-GB"/>
              <w14:ligatures w14:val="standardContextual"/>
            </w:rPr>
          </w:pPr>
          <w:hyperlink w:anchor="_Toc160906047" w:history="1">
            <w:r w:rsidR="00DA202F" w:rsidRPr="00331E69">
              <w:rPr>
                <w:rStyle w:val="Hyperlink"/>
                <w:noProof/>
                <w:lang w:val="en-GB"/>
              </w:rPr>
              <w:t>3. Project constraints</w:t>
            </w:r>
            <w:r w:rsidR="00DA202F">
              <w:rPr>
                <w:noProof/>
                <w:webHidden/>
              </w:rPr>
              <w:tab/>
            </w:r>
            <w:r w:rsidR="00DA202F">
              <w:rPr>
                <w:noProof/>
                <w:webHidden/>
              </w:rPr>
              <w:fldChar w:fldCharType="begin"/>
            </w:r>
            <w:r w:rsidR="00DA202F">
              <w:rPr>
                <w:noProof/>
                <w:webHidden/>
              </w:rPr>
              <w:instrText xml:space="preserve"> PAGEREF _Toc160906047 \h </w:instrText>
            </w:r>
            <w:r w:rsidR="00DA202F">
              <w:rPr>
                <w:noProof/>
                <w:webHidden/>
              </w:rPr>
            </w:r>
            <w:r w:rsidR="00DA202F">
              <w:rPr>
                <w:noProof/>
                <w:webHidden/>
              </w:rPr>
              <w:fldChar w:fldCharType="separate"/>
            </w:r>
            <w:r w:rsidR="00C67699">
              <w:rPr>
                <w:noProof/>
                <w:webHidden/>
              </w:rPr>
              <w:t>22</w:t>
            </w:r>
            <w:r w:rsidR="00DA202F">
              <w:rPr>
                <w:noProof/>
                <w:webHidden/>
              </w:rPr>
              <w:fldChar w:fldCharType="end"/>
            </w:r>
          </w:hyperlink>
        </w:p>
        <w:p w14:paraId="1207F81B" w14:textId="676FBD39" w:rsidR="00DA202F" w:rsidRDefault="00000000">
          <w:pPr>
            <w:pStyle w:val="TOC1"/>
            <w:tabs>
              <w:tab w:val="right" w:leader="dot" w:pos="9350"/>
            </w:tabs>
            <w:rPr>
              <w:noProof/>
              <w:kern w:val="2"/>
              <w:sz w:val="22"/>
              <w:szCs w:val="22"/>
              <w:lang w:val="en-GB" w:eastAsia="en-GB"/>
              <w14:ligatures w14:val="standardContextual"/>
            </w:rPr>
          </w:pPr>
          <w:hyperlink w:anchor="_Toc160906048" w:history="1">
            <w:r w:rsidR="00DA202F" w:rsidRPr="00331E69">
              <w:rPr>
                <w:rStyle w:val="Hyperlink"/>
                <w:noProof/>
                <w:lang w:val="en-GB"/>
              </w:rPr>
              <w:t>Part C – Software testing</w:t>
            </w:r>
            <w:r w:rsidR="00DA202F">
              <w:rPr>
                <w:noProof/>
                <w:webHidden/>
              </w:rPr>
              <w:tab/>
            </w:r>
            <w:r w:rsidR="00DA202F">
              <w:rPr>
                <w:noProof/>
                <w:webHidden/>
              </w:rPr>
              <w:fldChar w:fldCharType="begin"/>
            </w:r>
            <w:r w:rsidR="00DA202F">
              <w:rPr>
                <w:noProof/>
                <w:webHidden/>
              </w:rPr>
              <w:instrText xml:space="preserve"> PAGEREF _Toc160906048 \h </w:instrText>
            </w:r>
            <w:r w:rsidR="00DA202F">
              <w:rPr>
                <w:noProof/>
                <w:webHidden/>
              </w:rPr>
            </w:r>
            <w:r w:rsidR="00DA202F">
              <w:rPr>
                <w:noProof/>
                <w:webHidden/>
              </w:rPr>
              <w:fldChar w:fldCharType="separate"/>
            </w:r>
            <w:r w:rsidR="00C67699">
              <w:rPr>
                <w:noProof/>
                <w:webHidden/>
              </w:rPr>
              <w:t>25</w:t>
            </w:r>
            <w:r w:rsidR="00DA202F">
              <w:rPr>
                <w:noProof/>
                <w:webHidden/>
              </w:rPr>
              <w:fldChar w:fldCharType="end"/>
            </w:r>
          </w:hyperlink>
        </w:p>
        <w:p w14:paraId="56C5DF27" w14:textId="0615E6A8" w:rsidR="00DA202F" w:rsidRDefault="00000000">
          <w:pPr>
            <w:pStyle w:val="TOC2"/>
            <w:tabs>
              <w:tab w:val="right" w:leader="dot" w:pos="9350"/>
            </w:tabs>
            <w:rPr>
              <w:noProof/>
              <w:kern w:val="2"/>
              <w:sz w:val="22"/>
              <w:szCs w:val="22"/>
              <w:lang w:val="en-GB" w:eastAsia="en-GB"/>
              <w14:ligatures w14:val="standardContextual"/>
            </w:rPr>
          </w:pPr>
          <w:hyperlink w:anchor="_Toc160906049" w:history="1">
            <w:r w:rsidR="00DA202F" w:rsidRPr="00331E69">
              <w:rPr>
                <w:rStyle w:val="Hyperlink"/>
                <w:noProof/>
                <w:lang w:val="en-GB"/>
              </w:rPr>
              <w:t>1. Testing strategy</w:t>
            </w:r>
            <w:r w:rsidR="00DA202F">
              <w:rPr>
                <w:noProof/>
                <w:webHidden/>
              </w:rPr>
              <w:tab/>
            </w:r>
            <w:r w:rsidR="00DA202F">
              <w:rPr>
                <w:noProof/>
                <w:webHidden/>
              </w:rPr>
              <w:fldChar w:fldCharType="begin"/>
            </w:r>
            <w:r w:rsidR="00DA202F">
              <w:rPr>
                <w:noProof/>
                <w:webHidden/>
              </w:rPr>
              <w:instrText xml:space="preserve"> PAGEREF _Toc160906049 \h </w:instrText>
            </w:r>
            <w:r w:rsidR="00DA202F">
              <w:rPr>
                <w:noProof/>
                <w:webHidden/>
              </w:rPr>
            </w:r>
            <w:r w:rsidR="00DA202F">
              <w:rPr>
                <w:noProof/>
                <w:webHidden/>
              </w:rPr>
              <w:fldChar w:fldCharType="separate"/>
            </w:r>
            <w:r w:rsidR="00C67699">
              <w:rPr>
                <w:noProof/>
                <w:webHidden/>
              </w:rPr>
              <w:t>25</w:t>
            </w:r>
            <w:r w:rsidR="00DA202F">
              <w:rPr>
                <w:noProof/>
                <w:webHidden/>
              </w:rPr>
              <w:fldChar w:fldCharType="end"/>
            </w:r>
          </w:hyperlink>
        </w:p>
        <w:p w14:paraId="000EAF9E" w14:textId="20812C0D" w:rsidR="00DA202F" w:rsidRDefault="00000000">
          <w:pPr>
            <w:pStyle w:val="TOC2"/>
            <w:tabs>
              <w:tab w:val="right" w:leader="dot" w:pos="9350"/>
            </w:tabs>
            <w:rPr>
              <w:noProof/>
              <w:kern w:val="2"/>
              <w:sz w:val="22"/>
              <w:szCs w:val="22"/>
              <w:lang w:val="en-GB" w:eastAsia="en-GB"/>
              <w14:ligatures w14:val="standardContextual"/>
            </w:rPr>
          </w:pPr>
          <w:hyperlink w:anchor="_Toc160906050" w:history="1">
            <w:r w:rsidR="00DA202F" w:rsidRPr="00331E69">
              <w:rPr>
                <w:rStyle w:val="Hyperlink"/>
                <w:noProof/>
                <w:lang w:val="en-IE"/>
              </w:rPr>
              <w:t>2. Testing activities</w:t>
            </w:r>
            <w:r w:rsidR="00DA202F">
              <w:rPr>
                <w:noProof/>
                <w:webHidden/>
              </w:rPr>
              <w:tab/>
            </w:r>
            <w:r w:rsidR="00DA202F">
              <w:rPr>
                <w:noProof/>
                <w:webHidden/>
              </w:rPr>
              <w:fldChar w:fldCharType="begin"/>
            </w:r>
            <w:r w:rsidR="00DA202F">
              <w:rPr>
                <w:noProof/>
                <w:webHidden/>
              </w:rPr>
              <w:instrText xml:space="preserve"> PAGEREF _Toc160906050 \h </w:instrText>
            </w:r>
            <w:r w:rsidR="00DA202F">
              <w:rPr>
                <w:noProof/>
                <w:webHidden/>
              </w:rPr>
            </w:r>
            <w:r w:rsidR="00DA202F">
              <w:rPr>
                <w:noProof/>
                <w:webHidden/>
              </w:rPr>
              <w:fldChar w:fldCharType="separate"/>
            </w:r>
            <w:r w:rsidR="00C67699">
              <w:rPr>
                <w:noProof/>
                <w:webHidden/>
              </w:rPr>
              <w:t>27</w:t>
            </w:r>
            <w:r w:rsidR="00DA202F">
              <w:rPr>
                <w:noProof/>
                <w:webHidden/>
              </w:rPr>
              <w:fldChar w:fldCharType="end"/>
            </w:r>
          </w:hyperlink>
        </w:p>
        <w:p w14:paraId="4E73E8B6" w14:textId="0A8CB413" w:rsidR="00DA202F" w:rsidRDefault="00000000">
          <w:pPr>
            <w:pStyle w:val="TOC2"/>
            <w:tabs>
              <w:tab w:val="right" w:leader="dot" w:pos="9350"/>
            </w:tabs>
            <w:rPr>
              <w:noProof/>
              <w:kern w:val="2"/>
              <w:sz w:val="22"/>
              <w:szCs w:val="22"/>
              <w:lang w:val="en-GB" w:eastAsia="en-GB"/>
              <w14:ligatures w14:val="standardContextual"/>
            </w:rPr>
          </w:pPr>
          <w:hyperlink w:anchor="_Toc160906051" w:history="1">
            <w:r w:rsidR="00DA202F" w:rsidRPr="00331E69">
              <w:rPr>
                <w:rStyle w:val="Hyperlink"/>
                <w:noProof/>
                <w:lang w:val="en-GB"/>
              </w:rPr>
              <w:t>3. Examples of a test specification</w:t>
            </w:r>
            <w:r w:rsidR="00DA202F">
              <w:rPr>
                <w:noProof/>
                <w:webHidden/>
              </w:rPr>
              <w:tab/>
            </w:r>
            <w:r w:rsidR="00DA202F">
              <w:rPr>
                <w:noProof/>
                <w:webHidden/>
              </w:rPr>
              <w:fldChar w:fldCharType="begin"/>
            </w:r>
            <w:r w:rsidR="00DA202F">
              <w:rPr>
                <w:noProof/>
                <w:webHidden/>
              </w:rPr>
              <w:instrText xml:space="preserve"> PAGEREF _Toc160906051 \h </w:instrText>
            </w:r>
            <w:r w:rsidR="00DA202F">
              <w:rPr>
                <w:noProof/>
                <w:webHidden/>
              </w:rPr>
            </w:r>
            <w:r w:rsidR="00DA202F">
              <w:rPr>
                <w:noProof/>
                <w:webHidden/>
              </w:rPr>
              <w:fldChar w:fldCharType="separate"/>
            </w:r>
            <w:r w:rsidR="00C67699">
              <w:rPr>
                <w:noProof/>
                <w:webHidden/>
              </w:rPr>
              <w:t>30</w:t>
            </w:r>
            <w:r w:rsidR="00DA202F">
              <w:rPr>
                <w:noProof/>
                <w:webHidden/>
              </w:rPr>
              <w:fldChar w:fldCharType="end"/>
            </w:r>
          </w:hyperlink>
        </w:p>
        <w:p w14:paraId="4FB35D51" w14:textId="00F17584" w:rsidR="00DA202F" w:rsidRDefault="00000000">
          <w:pPr>
            <w:pStyle w:val="TOC1"/>
            <w:tabs>
              <w:tab w:val="right" w:leader="dot" w:pos="9350"/>
            </w:tabs>
            <w:rPr>
              <w:noProof/>
              <w:kern w:val="2"/>
              <w:sz w:val="22"/>
              <w:szCs w:val="22"/>
              <w:lang w:val="en-GB" w:eastAsia="en-GB"/>
              <w14:ligatures w14:val="standardContextual"/>
            </w:rPr>
          </w:pPr>
          <w:hyperlink w:anchor="_Toc160906052" w:history="1">
            <w:r w:rsidR="00DA202F" w:rsidRPr="00331E69">
              <w:rPr>
                <w:rStyle w:val="Hyperlink"/>
                <w:noProof/>
                <w:lang w:val="en-GB"/>
              </w:rPr>
              <w:t>Part D - Risk Management Plan</w:t>
            </w:r>
            <w:r w:rsidR="00DA202F">
              <w:rPr>
                <w:noProof/>
                <w:webHidden/>
              </w:rPr>
              <w:tab/>
            </w:r>
            <w:r w:rsidR="00DA202F">
              <w:rPr>
                <w:noProof/>
                <w:webHidden/>
              </w:rPr>
              <w:fldChar w:fldCharType="begin"/>
            </w:r>
            <w:r w:rsidR="00DA202F">
              <w:rPr>
                <w:noProof/>
                <w:webHidden/>
              </w:rPr>
              <w:instrText xml:space="preserve"> PAGEREF _Toc160906052 \h </w:instrText>
            </w:r>
            <w:r w:rsidR="00DA202F">
              <w:rPr>
                <w:noProof/>
                <w:webHidden/>
              </w:rPr>
            </w:r>
            <w:r w:rsidR="00DA202F">
              <w:rPr>
                <w:noProof/>
                <w:webHidden/>
              </w:rPr>
              <w:fldChar w:fldCharType="separate"/>
            </w:r>
            <w:r w:rsidR="00C67699">
              <w:rPr>
                <w:noProof/>
                <w:webHidden/>
              </w:rPr>
              <w:t>36</w:t>
            </w:r>
            <w:r w:rsidR="00DA202F">
              <w:rPr>
                <w:noProof/>
                <w:webHidden/>
              </w:rPr>
              <w:fldChar w:fldCharType="end"/>
            </w:r>
          </w:hyperlink>
        </w:p>
        <w:p w14:paraId="2F0FD3AE" w14:textId="31F3FD81" w:rsidR="00DA202F" w:rsidRDefault="00000000">
          <w:pPr>
            <w:pStyle w:val="TOC2"/>
            <w:tabs>
              <w:tab w:val="right" w:leader="dot" w:pos="9350"/>
            </w:tabs>
            <w:rPr>
              <w:noProof/>
              <w:kern w:val="2"/>
              <w:sz w:val="22"/>
              <w:szCs w:val="22"/>
              <w:lang w:val="en-GB" w:eastAsia="en-GB"/>
              <w14:ligatures w14:val="standardContextual"/>
            </w:rPr>
          </w:pPr>
          <w:hyperlink w:anchor="_Toc160906053" w:history="1">
            <w:r w:rsidR="00DA202F" w:rsidRPr="00331E69">
              <w:rPr>
                <w:rStyle w:val="Hyperlink"/>
                <w:noProof/>
                <w:lang w:val="en-GB"/>
              </w:rPr>
              <w:t>1.  Project risk register</w:t>
            </w:r>
            <w:r w:rsidR="00DA202F">
              <w:rPr>
                <w:noProof/>
                <w:webHidden/>
              </w:rPr>
              <w:tab/>
            </w:r>
            <w:r w:rsidR="00DA202F">
              <w:rPr>
                <w:noProof/>
                <w:webHidden/>
              </w:rPr>
              <w:fldChar w:fldCharType="begin"/>
            </w:r>
            <w:r w:rsidR="00DA202F">
              <w:rPr>
                <w:noProof/>
                <w:webHidden/>
              </w:rPr>
              <w:instrText xml:space="preserve"> PAGEREF _Toc160906053 \h </w:instrText>
            </w:r>
            <w:r w:rsidR="00DA202F">
              <w:rPr>
                <w:noProof/>
                <w:webHidden/>
              </w:rPr>
            </w:r>
            <w:r w:rsidR="00DA202F">
              <w:rPr>
                <w:noProof/>
                <w:webHidden/>
              </w:rPr>
              <w:fldChar w:fldCharType="separate"/>
            </w:r>
            <w:r w:rsidR="00C67699">
              <w:rPr>
                <w:noProof/>
                <w:webHidden/>
              </w:rPr>
              <w:t>36</w:t>
            </w:r>
            <w:r w:rsidR="00DA202F">
              <w:rPr>
                <w:noProof/>
                <w:webHidden/>
              </w:rPr>
              <w:fldChar w:fldCharType="end"/>
            </w:r>
          </w:hyperlink>
        </w:p>
        <w:p w14:paraId="0D38793B" w14:textId="605848DC" w:rsidR="00DA202F" w:rsidRDefault="00000000">
          <w:pPr>
            <w:pStyle w:val="TOC2"/>
            <w:tabs>
              <w:tab w:val="right" w:leader="dot" w:pos="9350"/>
            </w:tabs>
            <w:rPr>
              <w:noProof/>
              <w:kern w:val="2"/>
              <w:sz w:val="22"/>
              <w:szCs w:val="22"/>
              <w:lang w:val="en-GB" w:eastAsia="en-GB"/>
              <w14:ligatures w14:val="standardContextual"/>
            </w:rPr>
          </w:pPr>
          <w:hyperlink w:anchor="_Toc160906054" w:history="1">
            <w:r w:rsidR="00DA202F" w:rsidRPr="00331E69">
              <w:rPr>
                <w:rStyle w:val="Hyperlink"/>
                <w:noProof/>
                <w:lang w:val="en-GB"/>
              </w:rPr>
              <w:t>2. Failure Modes and Effects Analysis (FMEA)</w:t>
            </w:r>
            <w:r w:rsidR="00DA202F">
              <w:rPr>
                <w:noProof/>
                <w:webHidden/>
              </w:rPr>
              <w:tab/>
            </w:r>
            <w:r w:rsidR="00DA202F">
              <w:rPr>
                <w:noProof/>
                <w:webHidden/>
              </w:rPr>
              <w:fldChar w:fldCharType="begin"/>
            </w:r>
            <w:r w:rsidR="00DA202F">
              <w:rPr>
                <w:noProof/>
                <w:webHidden/>
              </w:rPr>
              <w:instrText xml:space="preserve"> PAGEREF _Toc160906054 \h </w:instrText>
            </w:r>
            <w:r w:rsidR="00DA202F">
              <w:rPr>
                <w:noProof/>
                <w:webHidden/>
              </w:rPr>
            </w:r>
            <w:r w:rsidR="00DA202F">
              <w:rPr>
                <w:noProof/>
                <w:webHidden/>
              </w:rPr>
              <w:fldChar w:fldCharType="separate"/>
            </w:r>
            <w:r w:rsidR="00C67699">
              <w:rPr>
                <w:noProof/>
                <w:webHidden/>
              </w:rPr>
              <w:t>38</w:t>
            </w:r>
            <w:r w:rsidR="00DA202F">
              <w:rPr>
                <w:noProof/>
                <w:webHidden/>
              </w:rPr>
              <w:fldChar w:fldCharType="end"/>
            </w:r>
          </w:hyperlink>
        </w:p>
        <w:p w14:paraId="4A8F76B1" w14:textId="6FA904AA" w:rsidR="00DA202F" w:rsidRDefault="00000000">
          <w:pPr>
            <w:pStyle w:val="TOC2"/>
            <w:tabs>
              <w:tab w:val="right" w:leader="dot" w:pos="9350"/>
            </w:tabs>
            <w:rPr>
              <w:noProof/>
              <w:kern w:val="2"/>
              <w:sz w:val="22"/>
              <w:szCs w:val="22"/>
              <w:lang w:val="en-GB" w:eastAsia="en-GB"/>
              <w14:ligatures w14:val="standardContextual"/>
            </w:rPr>
          </w:pPr>
          <w:hyperlink w:anchor="_Toc160906055" w:history="1">
            <w:r w:rsidR="00DA202F" w:rsidRPr="00331E69">
              <w:rPr>
                <w:rStyle w:val="Hyperlink"/>
                <w:noProof/>
                <w:lang w:val="en-GB"/>
              </w:rPr>
              <w:t>3.</w:t>
            </w:r>
            <w:r w:rsidR="00DA202F" w:rsidRPr="00331E69">
              <w:rPr>
                <w:rStyle w:val="Hyperlink"/>
                <w:noProof/>
              </w:rPr>
              <w:t xml:space="preserve"> </w:t>
            </w:r>
            <w:r w:rsidR="00DA202F" w:rsidRPr="00331E69">
              <w:rPr>
                <w:rStyle w:val="Hyperlink"/>
                <w:noProof/>
                <w:lang w:val="en-GB"/>
              </w:rPr>
              <w:t>Project Risk Mitigation &amp; Contingency Plan</w:t>
            </w:r>
            <w:r w:rsidR="00DA202F">
              <w:rPr>
                <w:noProof/>
                <w:webHidden/>
              </w:rPr>
              <w:tab/>
            </w:r>
            <w:r w:rsidR="00DA202F">
              <w:rPr>
                <w:noProof/>
                <w:webHidden/>
              </w:rPr>
              <w:fldChar w:fldCharType="begin"/>
            </w:r>
            <w:r w:rsidR="00DA202F">
              <w:rPr>
                <w:noProof/>
                <w:webHidden/>
              </w:rPr>
              <w:instrText xml:space="preserve"> PAGEREF _Toc160906055 \h </w:instrText>
            </w:r>
            <w:r w:rsidR="00DA202F">
              <w:rPr>
                <w:noProof/>
                <w:webHidden/>
              </w:rPr>
            </w:r>
            <w:r w:rsidR="00DA202F">
              <w:rPr>
                <w:noProof/>
                <w:webHidden/>
              </w:rPr>
              <w:fldChar w:fldCharType="separate"/>
            </w:r>
            <w:r w:rsidR="00C67699">
              <w:rPr>
                <w:noProof/>
                <w:webHidden/>
              </w:rPr>
              <w:t>42</w:t>
            </w:r>
            <w:r w:rsidR="00DA202F">
              <w:rPr>
                <w:noProof/>
                <w:webHidden/>
              </w:rPr>
              <w:fldChar w:fldCharType="end"/>
            </w:r>
          </w:hyperlink>
        </w:p>
        <w:p w14:paraId="7CC94F38" w14:textId="280C04FE" w:rsidR="00DA202F" w:rsidRDefault="00000000">
          <w:pPr>
            <w:pStyle w:val="TOC2"/>
            <w:tabs>
              <w:tab w:val="right" w:leader="dot" w:pos="9350"/>
            </w:tabs>
            <w:rPr>
              <w:noProof/>
              <w:kern w:val="2"/>
              <w:sz w:val="22"/>
              <w:szCs w:val="22"/>
              <w:lang w:val="en-GB" w:eastAsia="en-GB"/>
              <w14:ligatures w14:val="standardContextual"/>
            </w:rPr>
          </w:pPr>
          <w:hyperlink w:anchor="_Toc160906056" w:history="1">
            <w:r w:rsidR="00DA202F" w:rsidRPr="00331E69">
              <w:rPr>
                <w:rStyle w:val="Hyperlink"/>
                <w:noProof/>
                <w:lang w:val="en-GB"/>
              </w:rPr>
              <w:t>4. Key Risk Information Sheets</w:t>
            </w:r>
            <w:r w:rsidR="00DA202F">
              <w:rPr>
                <w:noProof/>
                <w:webHidden/>
              </w:rPr>
              <w:tab/>
            </w:r>
            <w:r w:rsidR="00DA202F">
              <w:rPr>
                <w:noProof/>
                <w:webHidden/>
              </w:rPr>
              <w:fldChar w:fldCharType="begin"/>
            </w:r>
            <w:r w:rsidR="00DA202F">
              <w:rPr>
                <w:noProof/>
                <w:webHidden/>
              </w:rPr>
              <w:instrText xml:space="preserve"> PAGEREF _Toc160906056 \h </w:instrText>
            </w:r>
            <w:r w:rsidR="00DA202F">
              <w:rPr>
                <w:noProof/>
                <w:webHidden/>
              </w:rPr>
            </w:r>
            <w:r w:rsidR="00DA202F">
              <w:rPr>
                <w:noProof/>
                <w:webHidden/>
              </w:rPr>
              <w:fldChar w:fldCharType="separate"/>
            </w:r>
            <w:r w:rsidR="00C67699">
              <w:rPr>
                <w:noProof/>
                <w:webHidden/>
              </w:rPr>
              <w:t>44</w:t>
            </w:r>
            <w:r w:rsidR="00DA202F">
              <w:rPr>
                <w:noProof/>
                <w:webHidden/>
              </w:rPr>
              <w:fldChar w:fldCharType="end"/>
            </w:r>
          </w:hyperlink>
        </w:p>
        <w:p w14:paraId="51F11F43" w14:textId="4B111F24" w:rsidR="00DA202F" w:rsidRDefault="00000000">
          <w:pPr>
            <w:pStyle w:val="TOC1"/>
            <w:tabs>
              <w:tab w:val="right" w:leader="dot" w:pos="9350"/>
            </w:tabs>
            <w:rPr>
              <w:noProof/>
              <w:kern w:val="2"/>
              <w:sz w:val="22"/>
              <w:szCs w:val="22"/>
              <w:lang w:val="en-GB" w:eastAsia="en-GB"/>
              <w14:ligatures w14:val="standardContextual"/>
            </w:rPr>
          </w:pPr>
          <w:hyperlink w:anchor="_Toc160906057" w:history="1">
            <w:r w:rsidR="00DA202F" w:rsidRPr="00331E69">
              <w:rPr>
                <w:rStyle w:val="Hyperlink"/>
                <w:noProof/>
                <w:lang w:val="en-GB"/>
              </w:rPr>
              <w:t>Conclusion</w:t>
            </w:r>
            <w:r w:rsidR="00DA202F">
              <w:rPr>
                <w:noProof/>
                <w:webHidden/>
              </w:rPr>
              <w:tab/>
            </w:r>
            <w:r w:rsidR="00DA202F">
              <w:rPr>
                <w:noProof/>
                <w:webHidden/>
              </w:rPr>
              <w:fldChar w:fldCharType="begin"/>
            </w:r>
            <w:r w:rsidR="00DA202F">
              <w:rPr>
                <w:noProof/>
                <w:webHidden/>
              </w:rPr>
              <w:instrText xml:space="preserve"> PAGEREF _Toc160906057 \h </w:instrText>
            </w:r>
            <w:r w:rsidR="00DA202F">
              <w:rPr>
                <w:noProof/>
                <w:webHidden/>
              </w:rPr>
            </w:r>
            <w:r w:rsidR="00DA202F">
              <w:rPr>
                <w:noProof/>
                <w:webHidden/>
              </w:rPr>
              <w:fldChar w:fldCharType="separate"/>
            </w:r>
            <w:r w:rsidR="00C67699">
              <w:rPr>
                <w:noProof/>
                <w:webHidden/>
              </w:rPr>
              <w:t>47</w:t>
            </w:r>
            <w:r w:rsidR="00DA202F">
              <w:rPr>
                <w:noProof/>
                <w:webHidden/>
              </w:rPr>
              <w:fldChar w:fldCharType="end"/>
            </w:r>
          </w:hyperlink>
        </w:p>
        <w:p w14:paraId="2A493A5D" w14:textId="128234C0" w:rsidR="00DA202F" w:rsidRDefault="00000000">
          <w:pPr>
            <w:pStyle w:val="TOC1"/>
            <w:tabs>
              <w:tab w:val="right" w:leader="dot" w:pos="9350"/>
            </w:tabs>
            <w:rPr>
              <w:noProof/>
              <w:kern w:val="2"/>
              <w:sz w:val="22"/>
              <w:szCs w:val="22"/>
              <w:lang w:val="en-GB" w:eastAsia="en-GB"/>
              <w14:ligatures w14:val="standardContextual"/>
            </w:rPr>
          </w:pPr>
          <w:hyperlink w:anchor="_Toc160906058" w:history="1">
            <w:r w:rsidR="00DA202F" w:rsidRPr="00331E69">
              <w:rPr>
                <w:rStyle w:val="Hyperlink"/>
                <w:noProof/>
                <w:lang w:val="en-GB"/>
              </w:rPr>
              <w:t>References</w:t>
            </w:r>
            <w:r w:rsidR="00DA202F">
              <w:rPr>
                <w:noProof/>
                <w:webHidden/>
              </w:rPr>
              <w:tab/>
            </w:r>
            <w:r w:rsidR="00DA202F">
              <w:rPr>
                <w:noProof/>
                <w:webHidden/>
              </w:rPr>
              <w:fldChar w:fldCharType="begin"/>
            </w:r>
            <w:r w:rsidR="00DA202F">
              <w:rPr>
                <w:noProof/>
                <w:webHidden/>
              </w:rPr>
              <w:instrText xml:space="preserve"> PAGEREF _Toc160906058 \h </w:instrText>
            </w:r>
            <w:r w:rsidR="00DA202F">
              <w:rPr>
                <w:noProof/>
                <w:webHidden/>
              </w:rPr>
            </w:r>
            <w:r w:rsidR="00DA202F">
              <w:rPr>
                <w:noProof/>
                <w:webHidden/>
              </w:rPr>
              <w:fldChar w:fldCharType="separate"/>
            </w:r>
            <w:r w:rsidR="00C67699">
              <w:rPr>
                <w:noProof/>
                <w:webHidden/>
              </w:rPr>
              <w:t>48</w:t>
            </w:r>
            <w:r w:rsidR="00DA202F">
              <w:rPr>
                <w:noProof/>
                <w:webHidden/>
              </w:rPr>
              <w:fldChar w:fldCharType="end"/>
            </w:r>
          </w:hyperlink>
        </w:p>
        <w:p w14:paraId="26347759" w14:textId="5650C046" w:rsidR="00C72944" w:rsidRPr="00E5578C" w:rsidRDefault="008945C9" w:rsidP="003649CF">
          <w:pPr>
            <w:ind w:firstLine="0"/>
            <w:rPr>
              <w:b/>
              <w:bCs/>
              <w:noProof/>
              <w:lang w:val="en-GB"/>
            </w:rPr>
          </w:pPr>
          <w:r w:rsidRPr="00E5578C">
            <w:rPr>
              <w:b/>
              <w:bCs/>
              <w:noProof/>
              <w:lang w:val="en-GB"/>
            </w:rPr>
            <w:fldChar w:fldCharType="end"/>
          </w:r>
        </w:p>
      </w:sdtContent>
    </w:sdt>
    <w:p w14:paraId="582B4688" w14:textId="77777777" w:rsidR="003649CF" w:rsidRPr="00E5578C" w:rsidRDefault="003649CF" w:rsidP="003649CF">
      <w:pPr>
        <w:rPr>
          <w:lang w:val="en-GB"/>
        </w:rPr>
      </w:pPr>
    </w:p>
    <w:p w14:paraId="4A70549F" w14:textId="77777777" w:rsidR="003649CF" w:rsidRPr="00E5578C" w:rsidRDefault="003649CF" w:rsidP="003649CF">
      <w:pPr>
        <w:rPr>
          <w:lang w:val="en-GB"/>
        </w:rPr>
      </w:pPr>
    </w:p>
    <w:p w14:paraId="746C1D59" w14:textId="77777777" w:rsidR="003649CF" w:rsidRPr="00E5578C" w:rsidRDefault="003649CF" w:rsidP="003649CF">
      <w:pPr>
        <w:rPr>
          <w:lang w:val="en-GB"/>
        </w:rPr>
      </w:pPr>
    </w:p>
    <w:p w14:paraId="393582EE" w14:textId="77777777" w:rsidR="003649CF" w:rsidRPr="00E5578C" w:rsidRDefault="003649CF" w:rsidP="003649CF">
      <w:pPr>
        <w:rPr>
          <w:b/>
          <w:bCs/>
          <w:noProof/>
          <w:lang w:val="en-GB"/>
        </w:rPr>
      </w:pPr>
    </w:p>
    <w:p w14:paraId="1719FAFF" w14:textId="4FAE0F7E" w:rsidR="003649CF" w:rsidRPr="00E5578C" w:rsidRDefault="003649CF" w:rsidP="003649CF">
      <w:pPr>
        <w:tabs>
          <w:tab w:val="left" w:pos="4218"/>
        </w:tabs>
        <w:rPr>
          <w:b/>
          <w:bCs/>
          <w:noProof/>
          <w:lang w:val="en-GB"/>
        </w:rPr>
      </w:pPr>
      <w:r w:rsidRPr="00E5578C">
        <w:rPr>
          <w:b/>
          <w:bCs/>
          <w:noProof/>
          <w:lang w:val="en-GB"/>
        </w:rPr>
        <w:tab/>
      </w:r>
    </w:p>
    <w:p w14:paraId="639527CB" w14:textId="77777777" w:rsidR="003649CF" w:rsidRPr="00E5578C" w:rsidRDefault="003649CF">
      <w:pPr>
        <w:rPr>
          <w:b/>
          <w:bCs/>
          <w:noProof/>
          <w:lang w:val="en-GB"/>
        </w:rPr>
      </w:pPr>
      <w:r w:rsidRPr="00E5578C">
        <w:rPr>
          <w:b/>
          <w:bCs/>
          <w:noProof/>
          <w:lang w:val="en-GB"/>
        </w:rPr>
        <w:br w:type="page"/>
      </w:r>
    </w:p>
    <w:p w14:paraId="74F767BA" w14:textId="2986252A" w:rsidR="00691174" w:rsidRPr="00DA202F" w:rsidRDefault="00691174" w:rsidP="00DA202F">
      <w:pPr>
        <w:pStyle w:val="Heading1"/>
        <w:rPr>
          <w:noProof/>
          <w:sz w:val="28"/>
          <w:szCs w:val="28"/>
        </w:rPr>
      </w:pPr>
      <w:bookmarkStart w:id="0" w:name="_Toc160906035"/>
      <w:r w:rsidRPr="00DA202F">
        <w:rPr>
          <w:noProof/>
          <w:sz w:val="28"/>
          <w:szCs w:val="28"/>
        </w:rPr>
        <w:lastRenderedPageBreak/>
        <w:t>Question 1</w:t>
      </w:r>
      <w:bookmarkEnd w:id="0"/>
    </w:p>
    <w:p w14:paraId="24EEE970" w14:textId="247D461C" w:rsidR="003649CF" w:rsidRPr="00E5578C" w:rsidRDefault="003649CF" w:rsidP="003649CF">
      <w:pPr>
        <w:pStyle w:val="Heading2"/>
        <w:rPr>
          <w:noProof/>
          <w:lang w:val="en-GB"/>
        </w:rPr>
      </w:pPr>
      <w:bookmarkStart w:id="1" w:name="_Toc160906036"/>
      <w:r w:rsidRPr="00E5578C">
        <w:rPr>
          <w:noProof/>
          <w:lang w:val="en-GB"/>
        </w:rPr>
        <w:t>Scenario: AeroRewards - Next-Gen Air Miles Program</w:t>
      </w:r>
      <w:bookmarkEnd w:id="1"/>
    </w:p>
    <w:p w14:paraId="6EEEBE4A" w14:textId="60A3DEB5" w:rsidR="003649CF" w:rsidRPr="00E5578C" w:rsidRDefault="003649CF" w:rsidP="005856ED">
      <w:pPr>
        <w:jc w:val="both"/>
        <w:rPr>
          <w:rFonts w:cstheme="minorHAnsi"/>
          <w:noProof/>
          <w:lang w:val="en-GB"/>
        </w:rPr>
      </w:pPr>
      <w:r w:rsidRPr="00E5578C">
        <w:rPr>
          <w:rFonts w:cstheme="minorHAnsi"/>
          <w:noProof/>
          <w:lang w:val="en-GB"/>
        </w:rPr>
        <w:t>Your company has been contracted to design and implement a cutting-edge software solution for a major airline's revamped air miles program, named "AeroRewards." The airline is redefining its loyalty program to stay competitive and enhance customer engagement. Your task is to deliver a modern and secure system that caters to the expectations of the modern traveller.</w:t>
      </w:r>
    </w:p>
    <w:p w14:paraId="580715AB" w14:textId="77777777" w:rsidR="003649CF" w:rsidRPr="00E5578C" w:rsidRDefault="003649CF" w:rsidP="005856ED">
      <w:pPr>
        <w:jc w:val="both"/>
        <w:rPr>
          <w:rFonts w:cstheme="minorHAnsi"/>
          <w:b/>
          <w:bCs/>
          <w:noProof/>
          <w:lang w:val="en-GB"/>
        </w:rPr>
      </w:pPr>
      <w:r w:rsidRPr="00E5578C">
        <w:rPr>
          <w:rFonts w:cstheme="minorHAnsi"/>
          <w:b/>
          <w:bCs/>
          <w:noProof/>
          <w:lang w:val="en-GB"/>
        </w:rPr>
        <w:t>Project Overview:</w:t>
      </w:r>
    </w:p>
    <w:p w14:paraId="3A860755" w14:textId="77777777" w:rsidR="003649CF" w:rsidRPr="00E5578C" w:rsidRDefault="003649CF" w:rsidP="005856ED">
      <w:pPr>
        <w:jc w:val="both"/>
        <w:rPr>
          <w:rFonts w:cstheme="minorHAnsi"/>
          <w:noProof/>
          <w:lang w:val="en-GB"/>
        </w:rPr>
      </w:pPr>
      <w:r w:rsidRPr="00E5578C">
        <w:rPr>
          <w:rFonts w:cstheme="minorHAnsi"/>
          <w:noProof/>
          <w:lang w:val="en-GB"/>
        </w:rPr>
        <w:t xml:space="preserve">AeroRewards aims to transform the traditional air miles program into a dynamic and personalized experience for frequent flyers. The system will offer advanced features, seamless integration with travel and (corporate) credit card services, and a user-friendly interface to enhance customer satisfaction and loyalty. </w:t>
      </w:r>
    </w:p>
    <w:p w14:paraId="178E701B" w14:textId="5DD99021" w:rsidR="003649CF" w:rsidRPr="00E5578C" w:rsidRDefault="003649CF" w:rsidP="005856ED">
      <w:pPr>
        <w:jc w:val="both"/>
        <w:rPr>
          <w:rFonts w:cstheme="minorHAnsi"/>
          <w:noProof/>
          <w:lang w:val="en-GB"/>
        </w:rPr>
      </w:pPr>
      <w:r w:rsidRPr="00E5578C">
        <w:rPr>
          <w:rFonts w:cstheme="minorHAnsi"/>
          <w:noProof/>
          <w:lang w:val="en-GB"/>
        </w:rPr>
        <w:t>After a preliminary meeting with management the following notes on some of the project requirements have been made:</w:t>
      </w:r>
    </w:p>
    <w:p w14:paraId="4E6F7AF9" w14:textId="77777777" w:rsidR="003649CF" w:rsidRPr="00E5578C" w:rsidRDefault="003649CF" w:rsidP="005856ED">
      <w:pPr>
        <w:jc w:val="both"/>
        <w:rPr>
          <w:rFonts w:cstheme="minorHAnsi"/>
          <w:b/>
          <w:bCs/>
          <w:noProof/>
          <w:lang w:val="en-GB"/>
        </w:rPr>
      </w:pPr>
      <w:r w:rsidRPr="00E5578C">
        <w:rPr>
          <w:rFonts w:cstheme="minorHAnsi"/>
          <w:b/>
          <w:bCs/>
          <w:noProof/>
          <w:lang w:val="en-GB"/>
        </w:rPr>
        <w:t>1. User Registration and Onboarding:</w:t>
      </w:r>
    </w:p>
    <w:p w14:paraId="57DB5922" w14:textId="3271A3CB" w:rsidR="003649CF" w:rsidRPr="00E5578C" w:rsidRDefault="003649CF">
      <w:pPr>
        <w:pStyle w:val="ListParagraph"/>
        <w:numPr>
          <w:ilvl w:val="0"/>
          <w:numId w:val="11"/>
        </w:numPr>
        <w:jc w:val="both"/>
        <w:rPr>
          <w:rFonts w:cstheme="minorHAnsi"/>
          <w:noProof/>
          <w:lang w:val="en-GB"/>
        </w:rPr>
      </w:pPr>
      <w:r w:rsidRPr="00E5578C">
        <w:rPr>
          <w:rFonts w:cstheme="minorHAnsi"/>
          <w:noProof/>
          <w:lang w:val="en-GB"/>
        </w:rPr>
        <w:t>Users can register for AeroRewards through the airline's website or mobile app.</w:t>
      </w:r>
    </w:p>
    <w:p w14:paraId="5CB24E9E" w14:textId="2A7D377E" w:rsidR="003649CF" w:rsidRPr="00E5578C" w:rsidRDefault="003649CF">
      <w:pPr>
        <w:pStyle w:val="ListParagraph"/>
        <w:numPr>
          <w:ilvl w:val="0"/>
          <w:numId w:val="11"/>
        </w:numPr>
        <w:jc w:val="both"/>
        <w:rPr>
          <w:rFonts w:cstheme="minorHAnsi"/>
          <w:noProof/>
          <w:lang w:val="en-GB"/>
        </w:rPr>
      </w:pPr>
      <w:r w:rsidRPr="00E5578C">
        <w:rPr>
          <w:rFonts w:cstheme="minorHAnsi"/>
          <w:noProof/>
          <w:lang w:val="en-GB"/>
        </w:rPr>
        <w:t>During onboarding, users provide basic details, such as name, contact information, preferred communication channels, an associated credit card number and a corporate account number (if applicable).</w:t>
      </w:r>
    </w:p>
    <w:p w14:paraId="05073DE5" w14:textId="00E8A3FD" w:rsidR="003649CF" w:rsidRPr="00E5578C" w:rsidRDefault="003649CF">
      <w:pPr>
        <w:pStyle w:val="ListParagraph"/>
        <w:numPr>
          <w:ilvl w:val="0"/>
          <w:numId w:val="11"/>
        </w:numPr>
        <w:jc w:val="both"/>
        <w:rPr>
          <w:rFonts w:cstheme="minorHAnsi"/>
          <w:noProof/>
          <w:lang w:val="en-GB"/>
        </w:rPr>
      </w:pPr>
      <w:r w:rsidRPr="00E5578C">
        <w:rPr>
          <w:rFonts w:cstheme="minorHAnsi"/>
          <w:noProof/>
          <w:lang w:val="en-GB"/>
        </w:rPr>
        <w:t>Two factor authentication using a mobile phone number applies to all new accounts with optional integration with facial recognition for streamlined registration and enhanced security.</w:t>
      </w:r>
    </w:p>
    <w:p w14:paraId="01DE267A" w14:textId="11B83CB0" w:rsidR="003649CF" w:rsidRPr="00E5578C" w:rsidRDefault="003649CF" w:rsidP="005856ED">
      <w:pPr>
        <w:jc w:val="both"/>
        <w:rPr>
          <w:rFonts w:cstheme="minorHAnsi"/>
          <w:b/>
          <w:bCs/>
          <w:noProof/>
          <w:lang w:val="en-GB"/>
        </w:rPr>
      </w:pPr>
      <w:r w:rsidRPr="00E5578C">
        <w:rPr>
          <w:rFonts w:cstheme="minorHAnsi"/>
          <w:b/>
          <w:bCs/>
          <w:noProof/>
          <w:lang w:val="en-GB"/>
        </w:rPr>
        <w:t>2. Tiered Membership Levels:</w:t>
      </w:r>
    </w:p>
    <w:p w14:paraId="5E84BB7A" w14:textId="4E8FA822" w:rsidR="003649CF" w:rsidRPr="00E5578C" w:rsidRDefault="003649CF">
      <w:pPr>
        <w:pStyle w:val="ListParagraph"/>
        <w:numPr>
          <w:ilvl w:val="0"/>
          <w:numId w:val="12"/>
        </w:numPr>
        <w:jc w:val="both"/>
        <w:rPr>
          <w:rFonts w:cstheme="minorHAnsi"/>
          <w:noProof/>
          <w:lang w:val="en-GB"/>
        </w:rPr>
      </w:pPr>
      <w:r w:rsidRPr="00E5578C">
        <w:rPr>
          <w:rFonts w:cstheme="minorHAnsi"/>
          <w:noProof/>
          <w:lang w:val="en-GB"/>
        </w:rPr>
        <w:lastRenderedPageBreak/>
        <w:t>AeroRewards introduces tiered membership levels (Silver, Gold, Platinum) based on users' travel frequency, spending and corporate status which are specified by the user on registration.</w:t>
      </w:r>
    </w:p>
    <w:p w14:paraId="2A338D5E" w14:textId="42B276C3" w:rsidR="003649CF" w:rsidRPr="00E5578C" w:rsidRDefault="003649CF">
      <w:pPr>
        <w:pStyle w:val="ListParagraph"/>
        <w:numPr>
          <w:ilvl w:val="0"/>
          <w:numId w:val="12"/>
        </w:numPr>
        <w:jc w:val="both"/>
        <w:rPr>
          <w:rFonts w:cstheme="minorHAnsi"/>
          <w:noProof/>
          <w:lang w:val="en-GB"/>
        </w:rPr>
      </w:pPr>
      <w:r w:rsidRPr="00E5578C">
        <w:rPr>
          <w:rFonts w:cstheme="minorHAnsi"/>
          <w:noProof/>
          <w:lang w:val="en-GB"/>
        </w:rPr>
        <w:t>Both Gold and Platinum members must have an associated AeroRewards credit card which is linked to a corporate account setup separately with the airline marketing team.</w:t>
      </w:r>
    </w:p>
    <w:p w14:paraId="2657838B" w14:textId="7C4B5E6A" w:rsidR="003649CF" w:rsidRPr="00E5578C" w:rsidRDefault="003649CF">
      <w:pPr>
        <w:pStyle w:val="ListParagraph"/>
        <w:numPr>
          <w:ilvl w:val="0"/>
          <w:numId w:val="12"/>
        </w:numPr>
        <w:jc w:val="both"/>
        <w:rPr>
          <w:rFonts w:cstheme="minorHAnsi"/>
          <w:noProof/>
          <w:lang w:val="en-GB"/>
        </w:rPr>
      </w:pPr>
      <w:r w:rsidRPr="00E5578C">
        <w:rPr>
          <w:rFonts w:cstheme="minorHAnsi"/>
          <w:noProof/>
          <w:lang w:val="en-GB"/>
        </w:rPr>
        <w:t>Platinum membership is only available to individuals with an annual spend of $80K or more while Gold members must have an annual spend of $50K or more. Silver members have no annual spend requirement but must commit via the registration terms and conditions to take at least 4 long haul flights a year.</w:t>
      </w:r>
    </w:p>
    <w:p w14:paraId="66ED8490" w14:textId="0E0711C7" w:rsidR="003649CF" w:rsidRPr="00E5578C" w:rsidRDefault="003649CF">
      <w:pPr>
        <w:pStyle w:val="ListParagraph"/>
        <w:numPr>
          <w:ilvl w:val="0"/>
          <w:numId w:val="12"/>
        </w:numPr>
        <w:jc w:val="both"/>
        <w:rPr>
          <w:rFonts w:cstheme="minorHAnsi"/>
          <w:noProof/>
          <w:lang w:val="en-GB"/>
        </w:rPr>
      </w:pPr>
      <w:r w:rsidRPr="00E5578C">
        <w:rPr>
          <w:rFonts w:cstheme="minorHAnsi"/>
          <w:noProof/>
          <w:lang w:val="en-GB"/>
        </w:rPr>
        <w:t>Members enjoy tier-specific benefits, such as priority boarding (All levels), lounge access (Platinum and Gold only) and exclusive longhaul discounts (Platinum only).</w:t>
      </w:r>
    </w:p>
    <w:p w14:paraId="4103734F" w14:textId="77777777" w:rsidR="003649CF" w:rsidRPr="00E5578C" w:rsidRDefault="003649CF" w:rsidP="005856ED">
      <w:pPr>
        <w:jc w:val="both"/>
        <w:rPr>
          <w:rFonts w:cstheme="minorHAnsi"/>
          <w:b/>
          <w:bCs/>
          <w:noProof/>
          <w:lang w:val="en-GB"/>
        </w:rPr>
      </w:pPr>
      <w:r w:rsidRPr="00E5578C">
        <w:rPr>
          <w:rFonts w:cstheme="minorHAnsi"/>
          <w:b/>
          <w:bCs/>
          <w:noProof/>
          <w:lang w:val="en-GB"/>
        </w:rPr>
        <w:t>3. Point Accumulation And Redemption:</w:t>
      </w:r>
    </w:p>
    <w:p w14:paraId="6D555CCB" w14:textId="7F4406AD" w:rsidR="003649CF" w:rsidRPr="00E5578C" w:rsidRDefault="003649CF">
      <w:pPr>
        <w:pStyle w:val="ListParagraph"/>
        <w:numPr>
          <w:ilvl w:val="0"/>
          <w:numId w:val="13"/>
        </w:numPr>
        <w:jc w:val="both"/>
        <w:rPr>
          <w:rFonts w:cstheme="minorHAnsi"/>
          <w:noProof/>
          <w:lang w:val="en-GB"/>
        </w:rPr>
      </w:pPr>
      <w:r w:rsidRPr="00E5578C">
        <w:rPr>
          <w:rFonts w:cstheme="minorHAnsi"/>
          <w:noProof/>
          <w:lang w:val="en-GB"/>
        </w:rPr>
        <w:t>Within the app members can view their account details, the total</w:t>
      </w:r>
      <w:r w:rsidR="00691174" w:rsidRPr="00E5578C">
        <w:rPr>
          <w:rFonts w:cstheme="minorHAnsi"/>
          <w:noProof/>
          <w:lang w:val="en-GB"/>
        </w:rPr>
        <w:t xml:space="preserve"> </w:t>
      </w:r>
      <w:r w:rsidRPr="00E5578C">
        <w:rPr>
          <w:rFonts w:cstheme="minorHAnsi"/>
          <w:noProof/>
          <w:lang w:val="en-GB"/>
        </w:rPr>
        <w:t>number of points accumulated to date and a history of each point</w:t>
      </w:r>
      <w:r w:rsidR="00691174" w:rsidRPr="00E5578C">
        <w:rPr>
          <w:rFonts w:cstheme="minorHAnsi"/>
          <w:noProof/>
          <w:lang w:val="en-GB"/>
        </w:rPr>
        <w:t xml:space="preserve"> </w:t>
      </w:r>
      <w:r w:rsidRPr="00E5578C">
        <w:rPr>
          <w:rFonts w:cstheme="minorHAnsi"/>
          <w:noProof/>
          <w:lang w:val="en-GB"/>
        </w:rPr>
        <w:t>related transaction.</w:t>
      </w:r>
    </w:p>
    <w:p w14:paraId="3209D2DE" w14:textId="7BA91D24" w:rsidR="003649CF" w:rsidRPr="00E5578C" w:rsidRDefault="003649CF">
      <w:pPr>
        <w:pStyle w:val="ListParagraph"/>
        <w:numPr>
          <w:ilvl w:val="0"/>
          <w:numId w:val="13"/>
        </w:numPr>
        <w:jc w:val="both"/>
        <w:rPr>
          <w:rFonts w:cstheme="minorHAnsi"/>
          <w:noProof/>
          <w:lang w:val="en-GB"/>
        </w:rPr>
      </w:pPr>
      <w:r w:rsidRPr="00E5578C">
        <w:rPr>
          <w:rFonts w:cstheme="minorHAnsi"/>
          <w:noProof/>
          <w:lang w:val="en-GB"/>
        </w:rPr>
        <w:t>Members accrue points not only for flight bookings but also for</w:t>
      </w:r>
      <w:r w:rsidR="00691174" w:rsidRPr="00E5578C">
        <w:rPr>
          <w:rFonts w:cstheme="minorHAnsi"/>
          <w:noProof/>
          <w:lang w:val="en-GB"/>
        </w:rPr>
        <w:t xml:space="preserve"> </w:t>
      </w:r>
      <w:r w:rsidRPr="00E5578C">
        <w:rPr>
          <w:rFonts w:cstheme="minorHAnsi"/>
          <w:noProof/>
          <w:lang w:val="en-GB"/>
        </w:rPr>
        <w:t>diverse interactions with the airline, including in-flight purchases,</w:t>
      </w:r>
      <w:r w:rsidR="00691174" w:rsidRPr="00E5578C">
        <w:rPr>
          <w:rFonts w:cstheme="minorHAnsi"/>
          <w:noProof/>
          <w:lang w:val="en-GB"/>
        </w:rPr>
        <w:t xml:space="preserve"> </w:t>
      </w:r>
      <w:r w:rsidRPr="00E5578C">
        <w:rPr>
          <w:rFonts w:cstheme="minorHAnsi"/>
          <w:noProof/>
          <w:lang w:val="en-GB"/>
        </w:rPr>
        <w:t>booking accommodations, and engaging in partner programs.</w:t>
      </w:r>
    </w:p>
    <w:p w14:paraId="09E96289" w14:textId="0AA10B47" w:rsidR="003649CF" w:rsidRPr="00E5578C" w:rsidRDefault="003649CF">
      <w:pPr>
        <w:pStyle w:val="ListParagraph"/>
        <w:numPr>
          <w:ilvl w:val="0"/>
          <w:numId w:val="13"/>
        </w:numPr>
        <w:jc w:val="both"/>
        <w:rPr>
          <w:rFonts w:cstheme="minorHAnsi"/>
          <w:noProof/>
          <w:lang w:val="en-GB"/>
        </w:rPr>
      </w:pPr>
      <w:r w:rsidRPr="00E5578C">
        <w:rPr>
          <w:rFonts w:cstheme="minorHAnsi"/>
          <w:noProof/>
          <w:lang w:val="en-GB"/>
        </w:rPr>
        <w:t>The actual transactions for flight bookings, in flight purchases and</w:t>
      </w:r>
      <w:r w:rsidR="00691174" w:rsidRPr="00E5578C">
        <w:rPr>
          <w:rFonts w:cstheme="minorHAnsi"/>
          <w:noProof/>
          <w:lang w:val="en-GB"/>
        </w:rPr>
        <w:t xml:space="preserve"> </w:t>
      </w:r>
      <w:r w:rsidRPr="00E5578C">
        <w:rPr>
          <w:rFonts w:cstheme="minorHAnsi"/>
          <w:noProof/>
          <w:lang w:val="en-GB"/>
        </w:rPr>
        <w:t>booking accommodations do not take place within the app.</w:t>
      </w:r>
    </w:p>
    <w:p w14:paraId="196E58F5" w14:textId="191E4A16" w:rsidR="003649CF" w:rsidRPr="00E5578C" w:rsidRDefault="003649CF">
      <w:pPr>
        <w:pStyle w:val="ListParagraph"/>
        <w:numPr>
          <w:ilvl w:val="0"/>
          <w:numId w:val="13"/>
        </w:numPr>
        <w:jc w:val="both"/>
        <w:rPr>
          <w:rFonts w:cstheme="minorHAnsi"/>
          <w:noProof/>
          <w:lang w:val="en-GB"/>
        </w:rPr>
      </w:pPr>
      <w:r w:rsidRPr="00E5578C">
        <w:rPr>
          <w:rFonts w:cstheme="minorHAnsi"/>
          <w:noProof/>
          <w:lang w:val="en-GB"/>
        </w:rPr>
        <w:t>Points are automatically accumulated if payment is made for any</w:t>
      </w:r>
      <w:r w:rsidR="00691174" w:rsidRPr="00E5578C">
        <w:rPr>
          <w:rFonts w:cstheme="minorHAnsi"/>
          <w:noProof/>
          <w:lang w:val="en-GB"/>
        </w:rPr>
        <w:t xml:space="preserve"> </w:t>
      </w:r>
      <w:r w:rsidRPr="00E5578C">
        <w:rPr>
          <w:rFonts w:cstheme="minorHAnsi"/>
          <w:noProof/>
          <w:lang w:val="en-GB"/>
        </w:rPr>
        <w:t>service via the card stored in the AeroRewards app.</w:t>
      </w:r>
    </w:p>
    <w:p w14:paraId="69724E75" w14:textId="70A9EA39" w:rsidR="003649CF" w:rsidRPr="00E5578C" w:rsidRDefault="003649CF">
      <w:pPr>
        <w:pStyle w:val="ListParagraph"/>
        <w:numPr>
          <w:ilvl w:val="0"/>
          <w:numId w:val="13"/>
        </w:numPr>
        <w:jc w:val="both"/>
        <w:rPr>
          <w:rFonts w:cstheme="minorHAnsi"/>
          <w:noProof/>
          <w:lang w:val="en-GB"/>
        </w:rPr>
      </w:pPr>
      <w:r w:rsidRPr="00E5578C">
        <w:rPr>
          <w:rFonts w:cstheme="minorHAnsi"/>
          <w:noProof/>
          <w:lang w:val="en-GB"/>
        </w:rPr>
        <w:t>AeroRewards credit card holders earn double points for every airlinerelated expenditure and 1 point for each euro spent on purchases</w:t>
      </w:r>
      <w:r w:rsidR="00691174" w:rsidRPr="00E5578C">
        <w:rPr>
          <w:rFonts w:cstheme="minorHAnsi"/>
          <w:noProof/>
          <w:lang w:val="en-GB"/>
        </w:rPr>
        <w:t xml:space="preserve"> </w:t>
      </w:r>
      <w:r w:rsidRPr="00E5578C">
        <w:rPr>
          <w:rFonts w:cstheme="minorHAnsi"/>
          <w:noProof/>
          <w:lang w:val="en-GB"/>
        </w:rPr>
        <w:t>outside the program.</w:t>
      </w:r>
    </w:p>
    <w:p w14:paraId="58A012A8" w14:textId="608362A6" w:rsidR="003649CF" w:rsidRPr="00E5578C" w:rsidRDefault="003649CF">
      <w:pPr>
        <w:pStyle w:val="ListParagraph"/>
        <w:numPr>
          <w:ilvl w:val="0"/>
          <w:numId w:val="13"/>
        </w:numPr>
        <w:jc w:val="both"/>
        <w:rPr>
          <w:rFonts w:cstheme="minorHAnsi"/>
          <w:noProof/>
          <w:lang w:val="en-GB"/>
        </w:rPr>
      </w:pPr>
      <w:r w:rsidRPr="00E5578C">
        <w:rPr>
          <w:rFonts w:cstheme="minorHAnsi"/>
          <w:noProof/>
          <w:lang w:val="en-GB"/>
        </w:rPr>
        <w:lastRenderedPageBreak/>
        <w:t>Points are redeemable within the app for flights, seat upgrades, hotel</w:t>
      </w:r>
      <w:r w:rsidR="00691174" w:rsidRPr="00E5578C">
        <w:rPr>
          <w:rFonts w:cstheme="minorHAnsi"/>
          <w:noProof/>
          <w:lang w:val="en-GB"/>
        </w:rPr>
        <w:t xml:space="preserve"> </w:t>
      </w:r>
      <w:r w:rsidRPr="00E5578C">
        <w:rPr>
          <w:rFonts w:cstheme="minorHAnsi"/>
          <w:noProof/>
          <w:lang w:val="en-GB"/>
        </w:rPr>
        <w:t>stays, and lifestyle products.</w:t>
      </w:r>
    </w:p>
    <w:p w14:paraId="1C3D112F" w14:textId="714ACB22" w:rsidR="003649CF" w:rsidRPr="00E5578C" w:rsidRDefault="003649CF" w:rsidP="005856ED">
      <w:pPr>
        <w:jc w:val="both"/>
        <w:rPr>
          <w:rFonts w:cstheme="minorHAnsi"/>
          <w:noProof/>
          <w:lang w:val="en-GB"/>
        </w:rPr>
      </w:pPr>
      <w:r w:rsidRPr="00E5578C">
        <w:rPr>
          <w:rFonts w:cstheme="minorHAnsi"/>
          <w:noProof/>
          <w:lang w:val="en-GB"/>
        </w:rPr>
        <w:t>(i) When users select the "Redeem Points" option in the</w:t>
      </w:r>
      <w:r w:rsidR="00691174" w:rsidRPr="00E5578C">
        <w:rPr>
          <w:rFonts w:cstheme="minorHAnsi"/>
          <w:noProof/>
          <w:lang w:val="en-GB"/>
        </w:rPr>
        <w:t xml:space="preserve"> </w:t>
      </w:r>
      <w:r w:rsidRPr="00E5578C">
        <w:rPr>
          <w:rFonts w:cstheme="minorHAnsi"/>
          <w:noProof/>
          <w:lang w:val="en-GB"/>
        </w:rPr>
        <w:t>AeroRewards app, external APIs utilize artificial</w:t>
      </w:r>
      <w:r w:rsidR="00691174" w:rsidRPr="00E5578C">
        <w:rPr>
          <w:rFonts w:cstheme="minorHAnsi"/>
          <w:noProof/>
          <w:lang w:val="en-GB"/>
        </w:rPr>
        <w:t xml:space="preserve"> </w:t>
      </w:r>
      <w:r w:rsidRPr="00E5578C">
        <w:rPr>
          <w:rFonts w:cstheme="minorHAnsi"/>
          <w:noProof/>
          <w:lang w:val="en-GB"/>
        </w:rPr>
        <w:t>intelligence to analyze users' travel history and</w:t>
      </w:r>
      <w:r w:rsidR="00691174" w:rsidRPr="00E5578C">
        <w:rPr>
          <w:rFonts w:cstheme="minorHAnsi"/>
          <w:noProof/>
          <w:lang w:val="en-GB"/>
        </w:rPr>
        <w:t xml:space="preserve"> </w:t>
      </w:r>
      <w:r w:rsidRPr="00E5578C">
        <w:rPr>
          <w:rFonts w:cstheme="minorHAnsi"/>
          <w:noProof/>
          <w:lang w:val="en-GB"/>
        </w:rPr>
        <w:t>preferences, generating a list of personalized</w:t>
      </w:r>
      <w:r w:rsidR="00691174" w:rsidRPr="00E5578C">
        <w:rPr>
          <w:rFonts w:cstheme="minorHAnsi"/>
          <w:noProof/>
          <w:lang w:val="en-GB"/>
        </w:rPr>
        <w:t xml:space="preserve"> </w:t>
      </w:r>
      <w:r w:rsidRPr="00E5578C">
        <w:rPr>
          <w:rFonts w:cstheme="minorHAnsi"/>
          <w:noProof/>
          <w:lang w:val="en-GB"/>
        </w:rPr>
        <w:t>recommendations for point redemption.</w:t>
      </w:r>
    </w:p>
    <w:p w14:paraId="6DF0D25A" w14:textId="4FAAD9FF" w:rsidR="003649CF" w:rsidRPr="00E5578C" w:rsidRDefault="003649CF" w:rsidP="005856ED">
      <w:pPr>
        <w:jc w:val="both"/>
        <w:rPr>
          <w:rFonts w:cstheme="minorHAnsi"/>
          <w:noProof/>
          <w:lang w:val="en-GB"/>
        </w:rPr>
      </w:pPr>
      <w:r w:rsidRPr="00E5578C">
        <w:rPr>
          <w:rFonts w:cstheme="minorHAnsi"/>
          <w:noProof/>
          <w:lang w:val="en-GB"/>
        </w:rPr>
        <w:t>(ii) Upon selecting the "Redeem Now!" button next to the</w:t>
      </w:r>
      <w:r w:rsidR="00691174" w:rsidRPr="00E5578C">
        <w:rPr>
          <w:rFonts w:cstheme="minorHAnsi"/>
          <w:noProof/>
          <w:lang w:val="en-GB"/>
        </w:rPr>
        <w:t xml:space="preserve"> </w:t>
      </w:r>
      <w:r w:rsidRPr="00E5578C">
        <w:rPr>
          <w:rFonts w:cstheme="minorHAnsi"/>
          <w:noProof/>
          <w:lang w:val="en-GB"/>
        </w:rPr>
        <w:t>personalized recommendation, an external API takes</w:t>
      </w:r>
      <w:r w:rsidR="00691174" w:rsidRPr="00E5578C">
        <w:rPr>
          <w:rFonts w:cstheme="minorHAnsi"/>
          <w:noProof/>
          <w:lang w:val="en-GB"/>
        </w:rPr>
        <w:t xml:space="preserve"> </w:t>
      </w:r>
      <w:r w:rsidRPr="00E5578C">
        <w:rPr>
          <w:rFonts w:cstheme="minorHAnsi"/>
          <w:noProof/>
          <w:lang w:val="en-GB"/>
        </w:rPr>
        <w:t>charge of the purchase, whether it is through the</w:t>
      </w:r>
      <w:r w:rsidR="00691174" w:rsidRPr="00E5578C">
        <w:rPr>
          <w:rFonts w:cstheme="minorHAnsi"/>
          <w:noProof/>
          <w:lang w:val="en-GB"/>
        </w:rPr>
        <w:t xml:space="preserve"> </w:t>
      </w:r>
      <w:r w:rsidRPr="00E5578C">
        <w:rPr>
          <w:rFonts w:cstheme="minorHAnsi"/>
          <w:noProof/>
          <w:lang w:val="en-GB"/>
        </w:rPr>
        <w:t>company's flight purchase system or a third-party</w:t>
      </w:r>
      <w:r w:rsidR="00691174" w:rsidRPr="00E5578C">
        <w:rPr>
          <w:rFonts w:cstheme="minorHAnsi"/>
          <w:noProof/>
          <w:lang w:val="en-GB"/>
        </w:rPr>
        <w:t xml:space="preserve"> </w:t>
      </w:r>
      <w:r w:rsidRPr="00E5578C">
        <w:rPr>
          <w:rFonts w:cstheme="minorHAnsi"/>
          <w:noProof/>
          <w:lang w:val="en-GB"/>
        </w:rPr>
        <w:t>provider, such as accommodation services.</w:t>
      </w:r>
    </w:p>
    <w:p w14:paraId="29AAADB4" w14:textId="77777777" w:rsidR="00691174" w:rsidRPr="00E5578C" w:rsidRDefault="003649CF" w:rsidP="005856ED">
      <w:pPr>
        <w:jc w:val="both"/>
        <w:rPr>
          <w:rFonts w:cstheme="minorHAnsi"/>
          <w:noProof/>
          <w:lang w:val="en-GB"/>
        </w:rPr>
      </w:pPr>
      <w:r w:rsidRPr="00E5578C">
        <w:rPr>
          <w:rFonts w:cstheme="minorHAnsi"/>
          <w:noProof/>
          <w:lang w:val="en-GB"/>
        </w:rPr>
        <w:t>AeroRewards is committed to stringent data protection measures to ensure</w:t>
      </w:r>
      <w:r w:rsidR="00691174" w:rsidRPr="00E5578C">
        <w:rPr>
          <w:rFonts w:cstheme="minorHAnsi"/>
          <w:noProof/>
          <w:lang w:val="en-GB"/>
        </w:rPr>
        <w:t xml:space="preserve"> </w:t>
      </w:r>
      <w:r w:rsidRPr="00E5578C">
        <w:rPr>
          <w:rFonts w:cstheme="minorHAnsi"/>
          <w:noProof/>
          <w:lang w:val="en-GB"/>
        </w:rPr>
        <w:t>privacy and compliance with international regulations including multi-factor</w:t>
      </w:r>
      <w:r w:rsidR="00691174" w:rsidRPr="00E5578C">
        <w:rPr>
          <w:rFonts w:cstheme="minorHAnsi"/>
          <w:noProof/>
          <w:lang w:val="en-GB"/>
        </w:rPr>
        <w:t xml:space="preserve"> </w:t>
      </w:r>
      <w:r w:rsidRPr="00E5578C">
        <w:rPr>
          <w:rFonts w:cstheme="minorHAnsi"/>
          <w:noProof/>
          <w:lang w:val="en-GB"/>
        </w:rPr>
        <w:t xml:space="preserve">authentication for secure </w:t>
      </w:r>
      <w:r w:rsidR="00691174" w:rsidRPr="00E5578C">
        <w:rPr>
          <w:rFonts w:cstheme="minorHAnsi"/>
          <w:noProof/>
          <w:lang w:val="en-GB"/>
        </w:rPr>
        <w:t>a</w:t>
      </w:r>
      <w:r w:rsidRPr="00E5578C">
        <w:rPr>
          <w:rFonts w:cstheme="minorHAnsi"/>
          <w:noProof/>
          <w:lang w:val="en-GB"/>
        </w:rPr>
        <w:t>ccount access and regular security audits and</w:t>
      </w:r>
      <w:r w:rsidR="00691174" w:rsidRPr="00E5578C">
        <w:rPr>
          <w:rFonts w:cstheme="minorHAnsi"/>
          <w:noProof/>
          <w:lang w:val="en-GB"/>
        </w:rPr>
        <w:t xml:space="preserve"> </w:t>
      </w:r>
      <w:r w:rsidRPr="00E5578C">
        <w:rPr>
          <w:rFonts w:cstheme="minorHAnsi"/>
          <w:noProof/>
          <w:lang w:val="en-GB"/>
        </w:rPr>
        <w:t>vulnerability assessments.</w:t>
      </w:r>
    </w:p>
    <w:p w14:paraId="36231315" w14:textId="12962104" w:rsidR="00691174" w:rsidRPr="00E5578C" w:rsidRDefault="00691174" w:rsidP="005856ED">
      <w:pPr>
        <w:jc w:val="both"/>
        <w:rPr>
          <w:noProof/>
          <w:lang w:val="en-GB"/>
        </w:rPr>
      </w:pPr>
      <w:r w:rsidRPr="00E5578C">
        <w:rPr>
          <w:noProof/>
          <w:lang w:val="en-GB"/>
        </w:rPr>
        <w:t>Please note any further assumptions or additions you feel necessary regarding the system specification as you answer the following questions:</w:t>
      </w:r>
    </w:p>
    <w:p w14:paraId="7A9FDF0C" w14:textId="77777777" w:rsidR="00691174" w:rsidRPr="00E5578C" w:rsidRDefault="00691174" w:rsidP="005856ED">
      <w:pPr>
        <w:jc w:val="both"/>
        <w:rPr>
          <w:noProof/>
          <w:lang w:val="en-GB"/>
        </w:rPr>
      </w:pPr>
      <w:r w:rsidRPr="00E5578C">
        <w:rPr>
          <w:noProof/>
          <w:lang w:val="en-GB"/>
        </w:rPr>
        <w:t>For the above system:</w:t>
      </w:r>
    </w:p>
    <w:p w14:paraId="623CC811" w14:textId="77777777" w:rsidR="00691174" w:rsidRPr="00E5578C" w:rsidRDefault="00691174" w:rsidP="005856ED">
      <w:pPr>
        <w:jc w:val="both"/>
        <w:rPr>
          <w:b/>
          <w:bCs/>
          <w:noProof/>
          <w:lang w:val="en-GB"/>
        </w:rPr>
      </w:pPr>
      <w:r w:rsidRPr="00E5578C">
        <w:rPr>
          <w:b/>
          <w:bCs/>
          <w:noProof/>
          <w:lang w:val="en-GB"/>
        </w:rPr>
        <w:t>Part A</w:t>
      </w:r>
    </w:p>
    <w:p w14:paraId="3BACDF07" w14:textId="1B6FA2B3" w:rsidR="00691174" w:rsidRPr="00E5578C" w:rsidRDefault="00691174" w:rsidP="005856ED">
      <w:pPr>
        <w:jc w:val="both"/>
        <w:rPr>
          <w:noProof/>
          <w:lang w:val="en-GB"/>
        </w:rPr>
      </w:pPr>
      <w:r w:rsidRPr="00E5578C">
        <w:rPr>
          <w:noProof/>
          <w:lang w:val="en-GB"/>
        </w:rPr>
        <w:t xml:space="preserve">Imagine you are the lead software engineer/project manager for this project. Using lessons learned from the CT610 module and your knowledge of the project scenario above, create a </w:t>
      </w:r>
      <w:bookmarkStart w:id="2" w:name="_Hlk160524058"/>
      <w:r w:rsidRPr="00E5578C">
        <w:rPr>
          <w:noProof/>
          <w:lang w:val="en-GB"/>
        </w:rPr>
        <w:t xml:space="preserve">Project Scope Specification </w:t>
      </w:r>
      <w:bookmarkEnd w:id="2"/>
      <w:r w:rsidRPr="00E5578C">
        <w:rPr>
          <w:noProof/>
          <w:lang w:val="en-GB"/>
        </w:rPr>
        <w:t>Document.</w:t>
      </w:r>
    </w:p>
    <w:p w14:paraId="71F4E2A3" w14:textId="77777777" w:rsidR="00691174" w:rsidRPr="00E5578C" w:rsidRDefault="00691174" w:rsidP="005856ED">
      <w:pPr>
        <w:jc w:val="both"/>
        <w:rPr>
          <w:noProof/>
          <w:lang w:val="en-GB"/>
        </w:rPr>
      </w:pPr>
      <w:r w:rsidRPr="00E5578C">
        <w:rPr>
          <w:noProof/>
          <w:lang w:val="en-GB"/>
        </w:rPr>
        <w:t>Your document should include:</w:t>
      </w:r>
    </w:p>
    <w:p w14:paraId="313C2844" w14:textId="6E401913" w:rsidR="00691174" w:rsidRPr="00E5578C" w:rsidRDefault="00691174" w:rsidP="005856ED">
      <w:pPr>
        <w:jc w:val="both"/>
        <w:rPr>
          <w:noProof/>
          <w:lang w:val="en-GB"/>
        </w:rPr>
      </w:pPr>
      <w:r w:rsidRPr="00E5578C">
        <w:rPr>
          <w:noProof/>
          <w:lang w:val="en-GB"/>
        </w:rPr>
        <w:t>(i) The requirements process that you will follow. Include details of any requirements elicitation techniques you will apply.</w:t>
      </w:r>
    </w:p>
    <w:p w14:paraId="04B696BF" w14:textId="4758221D" w:rsidR="00691174" w:rsidRPr="00E5578C" w:rsidRDefault="00691174" w:rsidP="005856ED">
      <w:pPr>
        <w:jc w:val="both"/>
        <w:rPr>
          <w:noProof/>
          <w:lang w:val="en-GB"/>
        </w:rPr>
      </w:pPr>
      <w:r w:rsidRPr="00E5578C">
        <w:rPr>
          <w:noProof/>
          <w:lang w:val="en-GB"/>
        </w:rPr>
        <w:t>(ii) For your first meeting with the requirements engineer, create a Use Case Diagram based on the scenario above detailing the main behaviour of the Aerorewards system. Include all Actors and Use Cases suggested by the system description.</w:t>
      </w:r>
    </w:p>
    <w:p w14:paraId="6127089E" w14:textId="79020FF4" w:rsidR="00691174" w:rsidRPr="00E5578C" w:rsidRDefault="00691174" w:rsidP="005856ED">
      <w:pPr>
        <w:jc w:val="both"/>
        <w:rPr>
          <w:noProof/>
          <w:lang w:val="en-GB"/>
        </w:rPr>
      </w:pPr>
      <w:r w:rsidRPr="00E5578C">
        <w:rPr>
          <w:noProof/>
          <w:lang w:val="en-GB"/>
        </w:rPr>
        <w:lastRenderedPageBreak/>
        <w:t>(iii) For your first meeting with the stakeholders, compile a draft Aerorewards requirements specification list using a prioritisation technique. Your answer should include explanation of the technique and justification of priorities where necessary.</w:t>
      </w:r>
    </w:p>
    <w:p w14:paraId="0B29852B" w14:textId="0D14ABB0" w:rsidR="00691174" w:rsidRPr="00E5578C" w:rsidRDefault="00691174" w:rsidP="005856ED">
      <w:pPr>
        <w:jc w:val="both"/>
        <w:rPr>
          <w:noProof/>
          <w:lang w:val="en-GB"/>
        </w:rPr>
      </w:pPr>
      <w:r w:rsidRPr="00E5578C">
        <w:rPr>
          <w:noProof/>
          <w:lang w:val="en-GB"/>
        </w:rPr>
        <w:t>(iv) Provide a full Use Case Description with scenarios for the “Register for Aerorewards (Platinum tier)” use case.</w:t>
      </w:r>
    </w:p>
    <w:p w14:paraId="7A20A431" w14:textId="77777777" w:rsidR="00691174" w:rsidRPr="00E5578C" w:rsidRDefault="00691174" w:rsidP="005856ED">
      <w:pPr>
        <w:jc w:val="both"/>
        <w:rPr>
          <w:b/>
          <w:bCs/>
          <w:noProof/>
          <w:lang w:val="en-GB"/>
        </w:rPr>
      </w:pPr>
      <w:r w:rsidRPr="00E5578C">
        <w:rPr>
          <w:b/>
          <w:bCs/>
          <w:noProof/>
          <w:lang w:val="en-GB"/>
        </w:rPr>
        <w:t>Part B</w:t>
      </w:r>
    </w:p>
    <w:p w14:paraId="7FA586CF" w14:textId="5D472ADC" w:rsidR="00691174" w:rsidRPr="00E5578C" w:rsidRDefault="00691174" w:rsidP="005856ED">
      <w:pPr>
        <w:jc w:val="both"/>
        <w:rPr>
          <w:noProof/>
          <w:lang w:val="en-GB"/>
        </w:rPr>
      </w:pPr>
      <w:r w:rsidRPr="00E5578C">
        <w:rPr>
          <w:noProof/>
          <w:lang w:val="en-GB"/>
        </w:rPr>
        <w:t>Specify the non-functional requirements and constraints you would expect in</w:t>
      </w:r>
      <w:r w:rsidR="006860C3" w:rsidRPr="00E5578C">
        <w:rPr>
          <w:noProof/>
          <w:lang w:val="en-GB"/>
        </w:rPr>
        <w:t xml:space="preserve"> </w:t>
      </w:r>
      <w:r w:rsidRPr="00E5578C">
        <w:rPr>
          <w:noProof/>
          <w:lang w:val="en-GB"/>
        </w:rPr>
        <w:t>this project. Identify the three most important non-functional requirements and</w:t>
      </w:r>
      <w:r w:rsidR="006860C3" w:rsidRPr="00E5578C">
        <w:rPr>
          <w:noProof/>
          <w:lang w:val="en-GB"/>
        </w:rPr>
        <w:t xml:space="preserve"> </w:t>
      </w:r>
      <w:r w:rsidRPr="00E5578C">
        <w:rPr>
          <w:noProof/>
          <w:lang w:val="en-GB"/>
        </w:rPr>
        <w:t>explain why they are most important.</w:t>
      </w:r>
    </w:p>
    <w:p w14:paraId="69494D56" w14:textId="77777777" w:rsidR="00691174" w:rsidRPr="00E5578C" w:rsidRDefault="00691174" w:rsidP="005856ED">
      <w:pPr>
        <w:jc w:val="both"/>
        <w:rPr>
          <w:b/>
          <w:bCs/>
          <w:noProof/>
          <w:lang w:val="en-GB"/>
        </w:rPr>
      </w:pPr>
      <w:r w:rsidRPr="00E5578C">
        <w:rPr>
          <w:b/>
          <w:bCs/>
          <w:noProof/>
          <w:lang w:val="en-GB"/>
        </w:rPr>
        <w:t>Part C</w:t>
      </w:r>
    </w:p>
    <w:p w14:paraId="038D1665" w14:textId="691ADEF1" w:rsidR="00691174" w:rsidRPr="00E5578C" w:rsidRDefault="00691174" w:rsidP="005856ED">
      <w:pPr>
        <w:jc w:val="both"/>
        <w:rPr>
          <w:noProof/>
          <w:lang w:val="en-GB"/>
        </w:rPr>
      </w:pPr>
      <w:r w:rsidRPr="00E5578C">
        <w:rPr>
          <w:noProof/>
          <w:lang w:val="en-GB"/>
        </w:rPr>
        <w:t>(i) Describe in detail (and justify), the testing strategy which you would</w:t>
      </w:r>
      <w:r w:rsidR="006860C3" w:rsidRPr="00E5578C">
        <w:rPr>
          <w:noProof/>
          <w:lang w:val="en-GB"/>
        </w:rPr>
        <w:t xml:space="preserve"> </w:t>
      </w:r>
      <w:r w:rsidRPr="00E5578C">
        <w:rPr>
          <w:noProof/>
          <w:lang w:val="en-GB"/>
        </w:rPr>
        <w:t>adopt for this project.</w:t>
      </w:r>
    </w:p>
    <w:p w14:paraId="2382693D" w14:textId="169FA4F4" w:rsidR="00691174" w:rsidRPr="00E5578C" w:rsidRDefault="00691174" w:rsidP="005856ED">
      <w:pPr>
        <w:jc w:val="both"/>
        <w:rPr>
          <w:noProof/>
          <w:lang w:val="en-GB"/>
        </w:rPr>
      </w:pPr>
      <w:r w:rsidRPr="00E5578C">
        <w:rPr>
          <w:noProof/>
          <w:lang w:val="en-GB"/>
        </w:rPr>
        <w:t>(ii) Describe the various activities which you would plan as part of</w:t>
      </w:r>
      <w:r w:rsidR="006860C3" w:rsidRPr="00E5578C">
        <w:rPr>
          <w:noProof/>
          <w:lang w:val="en-GB"/>
        </w:rPr>
        <w:t xml:space="preserve"> </w:t>
      </w:r>
      <w:r w:rsidRPr="00E5578C">
        <w:rPr>
          <w:noProof/>
          <w:lang w:val="en-GB"/>
        </w:rPr>
        <w:t>implementing this strategy, when they would be performed, their inputs</w:t>
      </w:r>
      <w:r w:rsidR="006860C3" w:rsidRPr="00E5578C">
        <w:rPr>
          <w:noProof/>
          <w:lang w:val="en-GB"/>
        </w:rPr>
        <w:t xml:space="preserve"> </w:t>
      </w:r>
      <w:r w:rsidRPr="00E5578C">
        <w:rPr>
          <w:noProof/>
          <w:lang w:val="en-GB"/>
        </w:rPr>
        <w:t>and outputs, and who would be involved.</w:t>
      </w:r>
    </w:p>
    <w:p w14:paraId="3126DC88" w14:textId="77777777" w:rsidR="00691174" w:rsidRPr="00E5578C" w:rsidRDefault="00691174" w:rsidP="005856ED">
      <w:pPr>
        <w:jc w:val="both"/>
        <w:rPr>
          <w:noProof/>
          <w:lang w:val="en-GB"/>
        </w:rPr>
      </w:pPr>
      <w:r w:rsidRPr="00E5578C">
        <w:rPr>
          <w:noProof/>
          <w:lang w:val="en-GB"/>
        </w:rPr>
        <w:t>(iii) Include at least 2 examples of a test specification.</w:t>
      </w:r>
    </w:p>
    <w:p w14:paraId="776086BA" w14:textId="77777777" w:rsidR="00691174" w:rsidRPr="00E5578C" w:rsidRDefault="00691174" w:rsidP="005856ED">
      <w:pPr>
        <w:jc w:val="both"/>
        <w:rPr>
          <w:b/>
          <w:bCs/>
          <w:noProof/>
          <w:lang w:val="en-GB"/>
        </w:rPr>
      </w:pPr>
      <w:r w:rsidRPr="00E5578C">
        <w:rPr>
          <w:b/>
          <w:bCs/>
          <w:noProof/>
          <w:lang w:val="en-GB"/>
        </w:rPr>
        <w:t>Part D</w:t>
      </w:r>
    </w:p>
    <w:p w14:paraId="1FF73C64" w14:textId="69F7ED4F" w:rsidR="00691174" w:rsidRPr="00E5578C" w:rsidRDefault="00691174" w:rsidP="005856ED">
      <w:pPr>
        <w:jc w:val="both"/>
        <w:rPr>
          <w:noProof/>
          <w:lang w:val="en-GB"/>
        </w:rPr>
      </w:pPr>
      <w:r w:rsidRPr="00E5578C">
        <w:rPr>
          <w:noProof/>
          <w:lang w:val="en-GB"/>
        </w:rPr>
        <w:t>Develop a risk management plan for the design and implementation of the</w:t>
      </w:r>
      <w:r w:rsidR="006860C3" w:rsidRPr="00E5578C">
        <w:rPr>
          <w:noProof/>
          <w:lang w:val="en-GB"/>
        </w:rPr>
        <w:t xml:space="preserve"> </w:t>
      </w:r>
      <w:r w:rsidRPr="00E5578C">
        <w:rPr>
          <w:noProof/>
          <w:lang w:val="en-GB"/>
        </w:rPr>
        <w:t>AeroRewards system. In this plan be sure to consider factors such as user</w:t>
      </w:r>
      <w:r w:rsidR="006860C3" w:rsidRPr="00E5578C">
        <w:rPr>
          <w:noProof/>
          <w:lang w:val="en-GB"/>
        </w:rPr>
        <w:t xml:space="preserve"> </w:t>
      </w:r>
      <w:r w:rsidRPr="00E5578C">
        <w:rPr>
          <w:noProof/>
          <w:lang w:val="en-GB"/>
        </w:rPr>
        <w:t>registration security, integration with partner systems, and the use of AI for</w:t>
      </w:r>
      <w:r w:rsidR="006860C3" w:rsidRPr="00E5578C">
        <w:rPr>
          <w:noProof/>
          <w:lang w:val="en-GB"/>
        </w:rPr>
        <w:t xml:space="preserve"> </w:t>
      </w:r>
      <w:r w:rsidRPr="00E5578C">
        <w:rPr>
          <w:noProof/>
          <w:lang w:val="en-GB"/>
        </w:rPr>
        <w:t>personalized recommendations.</w:t>
      </w:r>
    </w:p>
    <w:p w14:paraId="6AD4883D" w14:textId="77777777" w:rsidR="00691174" w:rsidRPr="00E5578C" w:rsidRDefault="00691174" w:rsidP="005856ED">
      <w:pPr>
        <w:jc w:val="both"/>
        <w:rPr>
          <w:noProof/>
          <w:lang w:val="en-GB"/>
        </w:rPr>
      </w:pPr>
      <w:r w:rsidRPr="00E5578C">
        <w:rPr>
          <w:noProof/>
          <w:lang w:val="en-GB"/>
        </w:rPr>
        <w:t>Your plan should include:</w:t>
      </w:r>
    </w:p>
    <w:p w14:paraId="7C6B8176" w14:textId="77777777" w:rsidR="00691174" w:rsidRPr="00E5578C" w:rsidRDefault="00691174" w:rsidP="005856ED">
      <w:pPr>
        <w:jc w:val="both"/>
        <w:rPr>
          <w:noProof/>
          <w:lang w:val="en-GB"/>
        </w:rPr>
      </w:pPr>
      <w:r w:rsidRPr="00E5578C">
        <w:rPr>
          <w:noProof/>
          <w:lang w:val="en-GB"/>
        </w:rPr>
        <w:t>(i) A Project Risk Register</w:t>
      </w:r>
    </w:p>
    <w:p w14:paraId="52ABCB13" w14:textId="77777777" w:rsidR="00691174" w:rsidRPr="00E5578C" w:rsidRDefault="00691174" w:rsidP="005856ED">
      <w:pPr>
        <w:jc w:val="both"/>
        <w:rPr>
          <w:noProof/>
          <w:lang w:val="en-GB"/>
        </w:rPr>
      </w:pPr>
      <w:r w:rsidRPr="00E5578C">
        <w:rPr>
          <w:noProof/>
          <w:lang w:val="en-GB"/>
        </w:rPr>
        <w:t>(ii) A Failure Modes and Effects Analysis (FMEA)</w:t>
      </w:r>
    </w:p>
    <w:p w14:paraId="4AAA301C" w14:textId="5F567586" w:rsidR="00691174" w:rsidRPr="00E5578C" w:rsidRDefault="00691174" w:rsidP="005856ED">
      <w:pPr>
        <w:jc w:val="both"/>
        <w:rPr>
          <w:noProof/>
          <w:lang w:val="en-GB"/>
        </w:rPr>
      </w:pPr>
      <w:r w:rsidRPr="00E5578C">
        <w:rPr>
          <w:noProof/>
          <w:lang w:val="en-GB"/>
        </w:rPr>
        <w:t>(iii) A Project Risk Mitigation &amp; Contingency Plan</w:t>
      </w:r>
    </w:p>
    <w:p w14:paraId="545A8B3A" w14:textId="633CC4E3" w:rsidR="006860C3" w:rsidRPr="00E5578C" w:rsidRDefault="00691174" w:rsidP="005856ED">
      <w:pPr>
        <w:jc w:val="both"/>
        <w:rPr>
          <w:noProof/>
          <w:lang w:val="en-GB"/>
        </w:rPr>
      </w:pPr>
      <w:r w:rsidRPr="00E5578C">
        <w:rPr>
          <w:noProof/>
          <w:lang w:val="en-GB"/>
        </w:rPr>
        <w:t>(iv) Key Risk Information Sheets</w:t>
      </w:r>
      <w:r w:rsidR="005856ED">
        <w:rPr>
          <w:noProof/>
          <w:lang w:val="en-GB"/>
        </w:rPr>
        <w:t xml:space="preserve"> </w:t>
      </w:r>
    </w:p>
    <w:p w14:paraId="4D81A460" w14:textId="61351899" w:rsidR="00241861" w:rsidRDefault="00691174" w:rsidP="005856ED">
      <w:pPr>
        <w:jc w:val="both"/>
        <w:rPr>
          <w:noProof/>
          <w:lang w:val="en-GB"/>
        </w:rPr>
      </w:pPr>
      <w:r w:rsidRPr="00E5578C">
        <w:rPr>
          <w:noProof/>
          <w:lang w:val="en-GB"/>
        </w:rPr>
        <w:lastRenderedPageBreak/>
        <w:t>(University of Galway 2024).</w:t>
      </w:r>
    </w:p>
    <w:p w14:paraId="4CFD9081" w14:textId="77777777" w:rsidR="00241861" w:rsidRDefault="00241861">
      <w:pPr>
        <w:rPr>
          <w:noProof/>
          <w:lang w:val="en-GB"/>
        </w:rPr>
      </w:pPr>
      <w:r>
        <w:rPr>
          <w:noProof/>
          <w:lang w:val="en-GB"/>
        </w:rPr>
        <w:br w:type="page"/>
      </w:r>
    </w:p>
    <w:p w14:paraId="7355E1E4" w14:textId="77777777" w:rsidR="005856ED" w:rsidRPr="00DA202F" w:rsidRDefault="005856ED" w:rsidP="00DA202F">
      <w:pPr>
        <w:pStyle w:val="Heading1"/>
        <w:rPr>
          <w:noProof/>
          <w:sz w:val="28"/>
          <w:szCs w:val="28"/>
          <w:lang w:val="en-GB"/>
        </w:rPr>
      </w:pPr>
      <w:bookmarkStart w:id="3" w:name="_Toc160906037"/>
      <w:r w:rsidRPr="00DA202F">
        <w:rPr>
          <w:noProof/>
          <w:sz w:val="28"/>
          <w:szCs w:val="28"/>
          <w:lang w:val="en-GB"/>
        </w:rPr>
        <w:lastRenderedPageBreak/>
        <w:t>Introduction</w:t>
      </w:r>
      <w:bookmarkEnd w:id="3"/>
    </w:p>
    <w:p w14:paraId="47D2F3EF" w14:textId="68DB33FD" w:rsidR="00C07D6C" w:rsidRDefault="00412E96" w:rsidP="00662250">
      <w:pPr>
        <w:jc w:val="both"/>
        <w:rPr>
          <w:noProof/>
          <w:lang w:val="en-GB"/>
        </w:rPr>
      </w:pPr>
      <w:r>
        <w:rPr>
          <w:noProof/>
          <w:lang w:val="en-GB"/>
        </w:rPr>
        <w:t xml:space="preserve">Airline loyalty program usually worth more than </w:t>
      </w:r>
      <w:r w:rsidR="00662250">
        <w:rPr>
          <w:noProof/>
          <w:lang w:val="en-GB"/>
        </w:rPr>
        <w:t>an</w:t>
      </w:r>
      <w:r>
        <w:rPr>
          <w:noProof/>
          <w:lang w:val="en-GB"/>
        </w:rPr>
        <w:t xml:space="preserve"> airline </w:t>
      </w:r>
      <w:r w:rsidR="00662250">
        <w:rPr>
          <w:noProof/>
          <w:lang w:val="en-GB"/>
        </w:rPr>
        <w:t>itself</w:t>
      </w:r>
      <w:r>
        <w:rPr>
          <w:noProof/>
          <w:lang w:val="en-GB"/>
        </w:rPr>
        <w:t xml:space="preserve"> (AltexSoft 2022). Considering that this is a crucial part of </w:t>
      </w:r>
      <w:r w:rsidR="00662250">
        <w:rPr>
          <w:noProof/>
          <w:lang w:val="en-GB"/>
        </w:rPr>
        <w:t>the</w:t>
      </w:r>
      <w:r>
        <w:rPr>
          <w:noProof/>
          <w:lang w:val="en-GB"/>
        </w:rPr>
        <w:t xml:space="preserve"> business, it is very important for</w:t>
      </w:r>
      <w:r w:rsidR="00662250">
        <w:rPr>
          <w:noProof/>
          <w:lang w:val="en-GB"/>
        </w:rPr>
        <w:t xml:space="preserve"> a</w:t>
      </w:r>
      <w:r>
        <w:rPr>
          <w:noProof/>
          <w:lang w:val="en-GB"/>
        </w:rPr>
        <w:t xml:space="preserve"> compan</w:t>
      </w:r>
      <w:r w:rsidR="00662250">
        <w:rPr>
          <w:noProof/>
          <w:lang w:val="en-GB"/>
        </w:rPr>
        <w:t>y</w:t>
      </w:r>
      <w:r>
        <w:rPr>
          <w:noProof/>
          <w:lang w:val="en-GB"/>
        </w:rPr>
        <w:t xml:space="preserve"> to have useful application for a frequent flier program in modern high-tech world. Such application must be </w:t>
      </w:r>
      <w:r w:rsidR="00C07D6C">
        <w:rPr>
          <w:noProof/>
          <w:lang w:val="en-GB"/>
        </w:rPr>
        <w:t>intuitive, secure, and reliable, as keeping users highly satisfied is the only way to make them loyal.</w:t>
      </w:r>
    </w:p>
    <w:p w14:paraId="084A025E" w14:textId="3C667203" w:rsidR="0050483E" w:rsidRDefault="00C07D6C" w:rsidP="00662250">
      <w:pPr>
        <w:jc w:val="both"/>
        <w:rPr>
          <w:noProof/>
          <w:lang w:val="en-GB"/>
        </w:rPr>
      </w:pPr>
      <w:r>
        <w:rPr>
          <w:noProof/>
          <w:lang w:val="en-GB"/>
        </w:rPr>
        <w:t xml:space="preserve">In this paper, I as a software engineer focused on these the most important characterictics while planning the AeroRewards project. The project team goal is not only create a </w:t>
      </w:r>
      <w:r w:rsidR="00662250">
        <w:rPr>
          <w:noProof/>
          <w:lang w:val="en-GB"/>
        </w:rPr>
        <w:t>f</w:t>
      </w:r>
      <w:r>
        <w:rPr>
          <w:noProof/>
          <w:lang w:val="en-GB"/>
        </w:rPr>
        <w:t xml:space="preserve">requent flier program application, but also ensure project success. </w:t>
      </w:r>
      <w:r w:rsidR="0050483E">
        <w:rPr>
          <w:noProof/>
          <w:lang w:val="en-GB"/>
        </w:rPr>
        <w:t xml:space="preserve">The important </w:t>
      </w:r>
      <w:r w:rsidR="00492799">
        <w:rPr>
          <w:noProof/>
          <w:lang w:val="en-GB"/>
        </w:rPr>
        <w:t xml:space="preserve">success </w:t>
      </w:r>
      <w:r w:rsidR="0050483E">
        <w:rPr>
          <w:noProof/>
          <w:lang w:val="en-GB"/>
        </w:rPr>
        <w:t xml:space="preserve">criteria are the following: </w:t>
      </w:r>
    </w:p>
    <w:p w14:paraId="1A315D75" w14:textId="77777777" w:rsidR="0050483E" w:rsidRPr="00492799" w:rsidRDefault="0050483E">
      <w:pPr>
        <w:pStyle w:val="ListParagraph"/>
        <w:numPr>
          <w:ilvl w:val="0"/>
          <w:numId w:val="30"/>
        </w:numPr>
        <w:jc w:val="both"/>
        <w:rPr>
          <w:noProof/>
          <w:lang w:val="en-GB"/>
        </w:rPr>
      </w:pPr>
      <w:r w:rsidRPr="00492799">
        <w:rPr>
          <w:noProof/>
          <w:lang w:val="en-GB"/>
        </w:rPr>
        <w:t>Scope: it should be clear for the project team what they work on.</w:t>
      </w:r>
    </w:p>
    <w:p w14:paraId="5C1F9DC4" w14:textId="77777777" w:rsidR="00492799" w:rsidRPr="00492799" w:rsidRDefault="0050483E">
      <w:pPr>
        <w:pStyle w:val="ListParagraph"/>
        <w:numPr>
          <w:ilvl w:val="0"/>
          <w:numId w:val="30"/>
        </w:numPr>
        <w:jc w:val="both"/>
        <w:rPr>
          <w:noProof/>
          <w:lang w:val="en-GB"/>
        </w:rPr>
      </w:pPr>
      <w:r w:rsidRPr="00492799">
        <w:rPr>
          <w:noProof/>
          <w:lang w:val="en-GB"/>
        </w:rPr>
        <w:t>Timeframe: the project must be completed in time</w:t>
      </w:r>
      <w:r w:rsidR="00492799" w:rsidRPr="00492799">
        <w:rPr>
          <w:noProof/>
          <w:lang w:val="en-GB"/>
        </w:rPr>
        <w:t>.</w:t>
      </w:r>
    </w:p>
    <w:p w14:paraId="05539540" w14:textId="5DE74B83" w:rsidR="00492799" w:rsidRPr="00492799" w:rsidRDefault="00492799">
      <w:pPr>
        <w:pStyle w:val="ListParagraph"/>
        <w:numPr>
          <w:ilvl w:val="0"/>
          <w:numId w:val="30"/>
        </w:numPr>
        <w:jc w:val="both"/>
        <w:rPr>
          <w:noProof/>
          <w:lang w:val="en-GB"/>
        </w:rPr>
      </w:pPr>
      <w:r w:rsidRPr="00492799">
        <w:rPr>
          <w:noProof/>
          <w:lang w:val="en-GB"/>
        </w:rPr>
        <w:t>Budget: the project must be completed within the budget.</w:t>
      </w:r>
    </w:p>
    <w:p w14:paraId="3C6F4540" w14:textId="608C29AD" w:rsidR="00492799" w:rsidRPr="00492799" w:rsidRDefault="00492799">
      <w:pPr>
        <w:pStyle w:val="ListParagraph"/>
        <w:numPr>
          <w:ilvl w:val="0"/>
          <w:numId w:val="30"/>
        </w:numPr>
        <w:jc w:val="both"/>
        <w:rPr>
          <w:noProof/>
          <w:lang w:val="en-GB"/>
        </w:rPr>
      </w:pPr>
      <w:r w:rsidRPr="00492799">
        <w:rPr>
          <w:noProof/>
          <w:lang w:val="en-GB"/>
        </w:rPr>
        <w:t>Client expectations: client goals should be prioritised.</w:t>
      </w:r>
    </w:p>
    <w:p w14:paraId="1D5EDDA8" w14:textId="7C295359" w:rsidR="00492799" w:rsidRDefault="00492799" w:rsidP="00662250">
      <w:pPr>
        <w:jc w:val="both"/>
        <w:rPr>
          <w:noProof/>
          <w:lang w:val="en-GB"/>
        </w:rPr>
      </w:pPr>
      <w:r>
        <w:rPr>
          <w:noProof/>
          <w:lang w:val="en-GB"/>
        </w:rPr>
        <w:t xml:space="preserve">To </w:t>
      </w:r>
      <w:r w:rsidR="00662250">
        <w:rPr>
          <w:noProof/>
          <w:lang w:val="en-GB"/>
        </w:rPr>
        <w:t xml:space="preserve">be able to </w:t>
      </w:r>
      <w:r>
        <w:rPr>
          <w:noProof/>
          <w:lang w:val="en-GB"/>
        </w:rPr>
        <w:t>achieve project completion whithin time, budget, and scope, it is very important to plan it thoroughly: specify requirements, plan validation and verification, assess risks</w:t>
      </w:r>
      <w:r w:rsidR="005376DA">
        <w:rPr>
          <w:noProof/>
          <w:lang w:val="en-GB"/>
        </w:rPr>
        <w:t>. These three aspects are presented in this paper which is divided into four main sections: functional requirements, non-functional requirements, test plan, and risk management plan.</w:t>
      </w:r>
      <w:r>
        <w:rPr>
          <w:noProof/>
          <w:lang w:val="en-GB"/>
        </w:rPr>
        <w:t xml:space="preserve"> </w:t>
      </w:r>
    </w:p>
    <w:p w14:paraId="750F79E6" w14:textId="0B2D18DD" w:rsidR="005856ED" w:rsidRDefault="0050483E" w:rsidP="005856ED">
      <w:pPr>
        <w:rPr>
          <w:noProof/>
          <w:lang w:val="en-GB"/>
        </w:rPr>
      </w:pPr>
      <w:r>
        <w:rPr>
          <w:noProof/>
          <w:lang w:val="en-GB"/>
        </w:rPr>
        <w:t xml:space="preserve"> </w:t>
      </w:r>
      <w:r w:rsidR="005856ED">
        <w:rPr>
          <w:noProof/>
          <w:lang w:val="en-GB"/>
        </w:rPr>
        <w:br w:type="page"/>
      </w:r>
    </w:p>
    <w:p w14:paraId="3B69B442" w14:textId="2D5A1CCC" w:rsidR="00691174" w:rsidRPr="00DA202F" w:rsidRDefault="00241861" w:rsidP="00DA202F">
      <w:pPr>
        <w:pStyle w:val="Heading1"/>
        <w:rPr>
          <w:noProof/>
          <w:sz w:val="28"/>
          <w:szCs w:val="28"/>
          <w:lang w:val="en-GB"/>
        </w:rPr>
      </w:pPr>
      <w:bookmarkStart w:id="4" w:name="_Toc160906038"/>
      <w:r w:rsidRPr="00DA202F">
        <w:rPr>
          <w:noProof/>
          <w:sz w:val="28"/>
          <w:szCs w:val="28"/>
          <w:lang w:val="en-GB"/>
        </w:rPr>
        <w:lastRenderedPageBreak/>
        <w:t>Assumptions</w:t>
      </w:r>
      <w:bookmarkEnd w:id="4"/>
    </w:p>
    <w:p w14:paraId="7D55B18E" w14:textId="40E50C0B" w:rsidR="00A86656" w:rsidRDefault="003C54C0" w:rsidP="00662250">
      <w:pPr>
        <w:jc w:val="both"/>
        <w:rPr>
          <w:noProof/>
          <w:lang w:val="en-GB"/>
        </w:rPr>
      </w:pPr>
      <w:r>
        <w:rPr>
          <w:noProof/>
          <w:lang w:val="en-GB"/>
        </w:rPr>
        <w:t>1. Any communications with external to AeroRewards app systems are performed using API</w:t>
      </w:r>
      <w:r w:rsidR="00AC2B77">
        <w:rPr>
          <w:noProof/>
          <w:lang w:val="en-GB"/>
        </w:rPr>
        <w:t>s</w:t>
      </w:r>
      <w:r w:rsidR="00A86656">
        <w:rPr>
          <w:noProof/>
          <w:lang w:val="en-GB"/>
        </w:rPr>
        <w:t>. For example, anytime when credit card registered in AeroRewards is used for partner’s purchases, system gets information about a partner where transaction was performed, date/time of transaction, and spend sum. AeroRewards system knows nothing about third parties’ systems but it is connected to an API that fetches neccesary information from these systems and passes it to the AeroRewards system. The same applies to any communication with the airline’s systems and third parties’ systems.</w:t>
      </w:r>
    </w:p>
    <w:p w14:paraId="613A4F24" w14:textId="77777777" w:rsidR="00D25E40" w:rsidRDefault="003C54C0" w:rsidP="00662250">
      <w:pPr>
        <w:jc w:val="both"/>
        <w:rPr>
          <w:noProof/>
          <w:lang w:val="en-GB"/>
        </w:rPr>
      </w:pPr>
      <w:r>
        <w:rPr>
          <w:noProof/>
          <w:lang w:val="en-GB"/>
        </w:rPr>
        <w:t xml:space="preserve">2. </w:t>
      </w:r>
      <w:r w:rsidR="00DE2055">
        <w:rPr>
          <w:noProof/>
          <w:lang w:val="en-GB"/>
        </w:rPr>
        <w:t xml:space="preserve">Credit card must be verified during registration process to make sure that it exists and it’s not blocked. </w:t>
      </w:r>
      <w:r>
        <w:rPr>
          <w:noProof/>
          <w:lang w:val="en-GB"/>
        </w:rPr>
        <w:t xml:space="preserve"> </w:t>
      </w:r>
    </w:p>
    <w:p w14:paraId="52309FB5" w14:textId="6CBFEDED" w:rsidR="003F0E74" w:rsidRDefault="00D25E40" w:rsidP="00662250">
      <w:pPr>
        <w:jc w:val="both"/>
        <w:rPr>
          <w:noProof/>
          <w:lang w:val="en-GB"/>
        </w:rPr>
      </w:pPr>
      <w:r>
        <w:rPr>
          <w:noProof/>
          <w:lang w:val="en-GB"/>
        </w:rPr>
        <w:t xml:space="preserve">3. AeroRewards application should comply with </w:t>
      </w:r>
      <w:r w:rsidRPr="00D25E40">
        <w:rPr>
          <w:noProof/>
          <w:lang w:val="en-GB"/>
        </w:rPr>
        <w:t xml:space="preserve">Web Content Accessibility Guidelines </w:t>
      </w:r>
      <w:r>
        <w:rPr>
          <w:noProof/>
          <w:lang w:val="en-GB"/>
        </w:rPr>
        <w:t>to ensure that all the airline’s customers can use the program</w:t>
      </w:r>
      <w:r w:rsidR="000E4AEE">
        <w:rPr>
          <w:noProof/>
          <w:lang w:val="en-GB"/>
        </w:rPr>
        <w:t xml:space="preserve"> (</w:t>
      </w:r>
      <w:r w:rsidR="000E4AEE" w:rsidRPr="000E4AEE">
        <w:rPr>
          <w:noProof/>
          <w:lang w:val="en-GB"/>
        </w:rPr>
        <w:t>World Wide Web Consortium</w:t>
      </w:r>
      <w:r w:rsidR="000E4AEE">
        <w:rPr>
          <w:noProof/>
          <w:lang w:val="en-GB"/>
        </w:rPr>
        <w:t xml:space="preserve"> 2023).</w:t>
      </w:r>
    </w:p>
    <w:p w14:paraId="51BFF0AA" w14:textId="77777777" w:rsidR="00947DA7" w:rsidRDefault="003F0E74" w:rsidP="00662250">
      <w:pPr>
        <w:jc w:val="both"/>
        <w:rPr>
          <w:noProof/>
          <w:lang w:val="en-GB"/>
        </w:rPr>
      </w:pPr>
      <w:r>
        <w:rPr>
          <w:noProof/>
          <w:lang w:val="en-GB"/>
        </w:rPr>
        <w:t xml:space="preserve">4. If customer wishes to register for the program, has annual spend that is enough for Gold or Platinum level, but do not have </w:t>
      </w:r>
      <w:r w:rsidR="00EF7EDD">
        <w:rPr>
          <w:noProof/>
          <w:lang w:val="en-GB"/>
        </w:rPr>
        <w:t xml:space="preserve">a </w:t>
      </w:r>
      <w:r>
        <w:rPr>
          <w:noProof/>
          <w:lang w:val="en-GB"/>
        </w:rPr>
        <w:t xml:space="preserve">corporate account, they might be temporary registered as </w:t>
      </w:r>
      <w:r w:rsidR="00EF7EDD">
        <w:rPr>
          <w:noProof/>
          <w:lang w:val="en-GB"/>
        </w:rPr>
        <w:t xml:space="preserve">a </w:t>
      </w:r>
      <w:r>
        <w:rPr>
          <w:noProof/>
          <w:lang w:val="en-GB"/>
        </w:rPr>
        <w:t xml:space="preserve">Silver member. In this case, their data is sent to the airline’s marketing department for corporate account setup. </w:t>
      </w:r>
    </w:p>
    <w:p w14:paraId="30FF4B24" w14:textId="77A90509" w:rsidR="00241861" w:rsidRDefault="00947DA7" w:rsidP="00662250">
      <w:pPr>
        <w:jc w:val="both"/>
        <w:rPr>
          <w:noProof/>
          <w:lang w:val="en-GB"/>
        </w:rPr>
      </w:pPr>
      <w:r>
        <w:rPr>
          <w:noProof/>
          <w:lang w:val="en-GB"/>
        </w:rPr>
        <w:t xml:space="preserve">5. </w:t>
      </w:r>
      <w:r w:rsidR="00581FFF">
        <w:rPr>
          <w:noProof/>
          <w:lang w:val="en-GB"/>
        </w:rPr>
        <w:t>As the AeroRewards system deals with travelers all around the world, the application should implemet localization. This means the system at least should support multiple languages and currencies</w:t>
      </w:r>
      <w:r w:rsidR="000E4AEE">
        <w:rPr>
          <w:noProof/>
          <w:lang w:val="en-GB"/>
        </w:rPr>
        <w:t xml:space="preserve"> (AlexSoft 2022).</w:t>
      </w:r>
      <w:r w:rsidR="00241861">
        <w:rPr>
          <w:noProof/>
          <w:lang w:val="en-GB"/>
        </w:rPr>
        <w:br w:type="page"/>
      </w:r>
    </w:p>
    <w:p w14:paraId="3835DB09" w14:textId="36E04945" w:rsidR="006860C3" w:rsidRPr="00DA202F" w:rsidRDefault="006860C3" w:rsidP="00DA202F">
      <w:pPr>
        <w:pStyle w:val="Heading1"/>
        <w:rPr>
          <w:noProof/>
          <w:sz w:val="28"/>
          <w:szCs w:val="28"/>
          <w:lang w:val="en-GB"/>
        </w:rPr>
      </w:pPr>
      <w:bookmarkStart w:id="5" w:name="_Toc160906039"/>
      <w:r w:rsidRPr="00DA202F">
        <w:rPr>
          <w:noProof/>
          <w:sz w:val="28"/>
          <w:szCs w:val="28"/>
          <w:lang w:val="en-GB"/>
        </w:rPr>
        <w:lastRenderedPageBreak/>
        <w:t>Part A - Project Scope Specification Document</w:t>
      </w:r>
      <w:bookmarkEnd w:id="5"/>
    </w:p>
    <w:p w14:paraId="277D0F67" w14:textId="2710DC87" w:rsidR="006860C3" w:rsidRPr="00E5578C" w:rsidRDefault="006860C3" w:rsidP="006860C3">
      <w:pPr>
        <w:pStyle w:val="Heading2"/>
        <w:rPr>
          <w:lang w:val="en-GB"/>
        </w:rPr>
      </w:pPr>
      <w:bookmarkStart w:id="6" w:name="_Toc160906040"/>
      <w:r w:rsidRPr="00E5578C">
        <w:rPr>
          <w:lang w:val="en-GB"/>
        </w:rPr>
        <w:t>1. Requirements engineering process.</w:t>
      </w:r>
      <w:bookmarkEnd w:id="6"/>
    </w:p>
    <w:p w14:paraId="3D2408C2" w14:textId="7FA8578C" w:rsidR="006860C3" w:rsidRPr="00E5578C" w:rsidRDefault="006860C3" w:rsidP="00662250">
      <w:pPr>
        <w:jc w:val="both"/>
        <w:rPr>
          <w:lang w:val="en-GB"/>
        </w:rPr>
      </w:pPr>
      <w:r w:rsidRPr="00E5578C">
        <w:rPr>
          <w:lang w:val="en-GB"/>
        </w:rPr>
        <w:t xml:space="preserve">The requirements engineering process that I will follow for this project will be incremental. That means that </w:t>
      </w:r>
      <w:r w:rsidR="006D48D4" w:rsidRPr="00E5578C">
        <w:rPr>
          <w:lang w:val="en-GB"/>
        </w:rPr>
        <w:t xml:space="preserve">three key activities which are elicitation, specification, and validation will interleave, as per Sommerville (2016).   </w:t>
      </w:r>
    </w:p>
    <w:p w14:paraId="6BBBCF09" w14:textId="69DBB2AC" w:rsidR="007E3D79" w:rsidRPr="00E5578C" w:rsidRDefault="00756C24" w:rsidP="00662250">
      <w:pPr>
        <w:jc w:val="both"/>
        <w:rPr>
          <w:lang w:val="en-GB"/>
        </w:rPr>
      </w:pPr>
      <w:r w:rsidRPr="00E5578C">
        <w:rPr>
          <w:lang w:val="en-GB"/>
        </w:rPr>
        <w:t xml:space="preserve">At the first stage of the requirements engineering process, </w:t>
      </w:r>
      <w:r w:rsidR="00662250">
        <w:rPr>
          <w:lang w:val="en-GB"/>
        </w:rPr>
        <w:t xml:space="preserve">a </w:t>
      </w:r>
      <w:r w:rsidRPr="00E5578C">
        <w:rPr>
          <w:lang w:val="en-GB"/>
        </w:rPr>
        <w:t>business analyst and I will focus our efforts on high-level business requirements and their analysis. We need to understand whether all the business requirements feasible or not. Then</w:t>
      </w:r>
      <w:r w:rsidR="00662250">
        <w:rPr>
          <w:lang w:val="en-GB"/>
        </w:rPr>
        <w:t>,</w:t>
      </w:r>
      <w:r w:rsidRPr="00E5578C">
        <w:rPr>
          <w:lang w:val="en-GB"/>
        </w:rPr>
        <w:t xml:space="preserve"> we’ll need to gather</w:t>
      </w:r>
      <w:r w:rsidR="007E3D79" w:rsidRPr="00E5578C">
        <w:rPr>
          <w:lang w:val="en-GB"/>
        </w:rPr>
        <w:t xml:space="preserve">, </w:t>
      </w:r>
      <w:r w:rsidRPr="00E5578C">
        <w:rPr>
          <w:lang w:val="en-GB"/>
        </w:rPr>
        <w:t>analyse</w:t>
      </w:r>
      <w:r w:rsidR="007E3D79" w:rsidRPr="00E5578C">
        <w:rPr>
          <w:lang w:val="en-GB"/>
        </w:rPr>
        <w:t xml:space="preserve">, and specify user requirements. </w:t>
      </w:r>
      <w:r w:rsidR="00DD28B1" w:rsidRPr="00E5578C">
        <w:rPr>
          <w:lang w:val="en-GB"/>
        </w:rPr>
        <w:t xml:space="preserve">After that, it is important to identify the system non-functional requirements. </w:t>
      </w:r>
      <w:r w:rsidR="007E3D79" w:rsidRPr="00E5578C">
        <w:rPr>
          <w:lang w:val="en-GB"/>
        </w:rPr>
        <w:t xml:space="preserve">However, all these requirements might be changed and specified at the later stages of the system developing. There are two reasons behind it: </w:t>
      </w:r>
    </w:p>
    <w:p w14:paraId="572076E0" w14:textId="24593396" w:rsidR="002002EE" w:rsidRPr="00E5578C" w:rsidRDefault="007E3D79">
      <w:pPr>
        <w:pStyle w:val="ListParagraph"/>
        <w:numPr>
          <w:ilvl w:val="0"/>
          <w:numId w:val="14"/>
        </w:numPr>
        <w:jc w:val="both"/>
        <w:rPr>
          <w:lang w:val="en-GB"/>
        </w:rPr>
      </w:pPr>
      <w:r w:rsidRPr="00E5578C">
        <w:rPr>
          <w:lang w:val="en-GB"/>
        </w:rPr>
        <w:t>All requirements change (Sommerville 2016).</w:t>
      </w:r>
    </w:p>
    <w:p w14:paraId="0C1B56E3" w14:textId="121C90F9" w:rsidR="007E3D79" w:rsidRPr="00E5578C" w:rsidRDefault="007E3D79">
      <w:pPr>
        <w:pStyle w:val="ListParagraph"/>
        <w:numPr>
          <w:ilvl w:val="0"/>
          <w:numId w:val="14"/>
        </w:numPr>
        <w:jc w:val="both"/>
        <w:rPr>
          <w:lang w:val="en-GB"/>
        </w:rPr>
      </w:pPr>
      <w:r w:rsidRPr="00E5578C">
        <w:rPr>
          <w:lang w:val="en-GB"/>
        </w:rPr>
        <w:t>The system will be developed following agile methodology which makes incremental development of the system and the requirements possible.</w:t>
      </w:r>
    </w:p>
    <w:p w14:paraId="2ADAC359" w14:textId="63CF9152" w:rsidR="007E3D79" w:rsidRPr="00E5578C" w:rsidRDefault="00FA7C04" w:rsidP="00662250">
      <w:pPr>
        <w:jc w:val="both"/>
        <w:rPr>
          <w:lang w:val="en-GB"/>
        </w:rPr>
      </w:pPr>
      <w:r w:rsidRPr="00E5578C">
        <w:rPr>
          <w:lang w:val="en-GB"/>
        </w:rPr>
        <w:t xml:space="preserve">Although incremental requirements engineering process adds some degree of uncertainty, it positively impacts the stakeholder’s understanding of what the system should do and how it should be done. </w:t>
      </w:r>
    </w:p>
    <w:p w14:paraId="2DD7E0D2" w14:textId="1D20B713" w:rsidR="00C05DFA" w:rsidRPr="00E5578C" w:rsidRDefault="00B71154" w:rsidP="00662250">
      <w:pPr>
        <w:jc w:val="both"/>
        <w:rPr>
          <w:lang w:val="en-GB"/>
        </w:rPr>
      </w:pPr>
      <w:r w:rsidRPr="00E5578C">
        <w:rPr>
          <w:lang w:val="en-GB"/>
        </w:rPr>
        <w:t xml:space="preserve">During requirements elicitation, I as a software engineer will meet with the stakeholders to </w:t>
      </w:r>
      <w:r w:rsidR="00296C9C" w:rsidRPr="00E5578C">
        <w:rPr>
          <w:lang w:val="en-GB"/>
        </w:rPr>
        <w:t>get more information about t</w:t>
      </w:r>
      <w:r w:rsidRPr="00E5578C">
        <w:rPr>
          <w:lang w:val="en-GB"/>
        </w:rPr>
        <w:t>he features the</w:t>
      </w:r>
      <w:r w:rsidR="00296C9C" w:rsidRPr="00E5578C">
        <w:rPr>
          <w:lang w:val="en-GB"/>
        </w:rPr>
        <w:t>y</w:t>
      </w:r>
      <w:r w:rsidRPr="00E5578C">
        <w:rPr>
          <w:lang w:val="en-GB"/>
        </w:rPr>
        <w:t xml:space="preserve"> want</w:t>
      </w:r>
      <w:r w:rsidR="00296C9C" w:rsidRPr="00E5578C">
        <w:rPr>
          <w:lang w:val="en-GB"/>
        </w:rPr>
        <w:t>, the hardware constraints, and the stakeholders’ work activities.</w:t>
      </w:r>
      <w:r w:rsidRPr="00E5578C">
        <w:rPr>
          <w:lang w:val="en-GB"/>
        </w:rPr>
        <w:t xml:space="preserve"> (Sommerville 2016).</w:t>
      </w:r>
      <w:r w:rsidR="00296C9C" w:rsidRPr="00E5578C">
        <w:rPr>
          <w:lang w:val="en-GB"/>
        </w:rPr>
        <w:t xml:space="preserve"> </w:t>
      </w:r>
      <w:r w:rsidRPr="00E5578C">
        <w:rPr>
          <w:lang w:val="en-GB"/>
        </w:rPr>
        <w:t xml:space="preserve">I found it </w:t>
      </w:r>
      <w:r w:rsidR="00296C9C" w:rsidRPr="00E5578C">
        <w:rPr>
          <w:lang w:val="en-GB"/>
        </w:rPr>
        <w:t xml:space="preserve">very </w:t>
      </w:r>
      <w:r w:rsidRPr="00E5578C">
        <w:rPr>
          <w:lang w:val="en-GB"/>
        </w:rPr>
        <w:t>important to g</w:t>
      </w:r>
      <w:r w:rsidR="00662250">
        <w:rPr>
          <w:lang w:val="en-GB"/>
        </w:rPr>
        <w:t>ather</w:t>
      </w:r>
      <w:r w:rsidRPr="00E5578C">
        <w:rPr>
          <w:lang w:val="en-GB"/>
        </w:rPr>
        <w:t xml:space="preserve"> </w:t>
      </w:r>
      <w:r w:rsidR="00242469" w:rsidRPr="00E5578C">
        <w:rPr>
          <w:lang w:val="en-GB"/>
        </w:rPr>
        <w:t xml:space="preserve">the AeroRewards app’ users (airline’s customers) </w:t>
      </w:r>
      <w:r w:rsidR="00662250">
        <w:rPr>
          <w:lang w:val="en-GB"/>
        </w:rPr>
        <w:t>expectations</w:t>
      </w:r>
      <w:r w:rsidR="00242469" w:rsidRPr="00E5578C">
        <w:rPr>
          <w:lang w:val="en-GB"/>
        </w:rPr>
        <w:t xml:space="preserve"> as their loyalty</w:t>
      </w:r>
      <w:r w:rsidR="00C05DFA" w:rsidRPr="00E5578C">
        <w:rPr>
          <w:lang w:val="en-GB"/>
        </w:rPr>
        <w:t xml:space="preserve"> will depend on how they will be satisfied with the application</w:t>
      </w:r>
      <w:r w:rsidR="00242469" w:rsidRPr="00E5578C">
        <w:rPr>
          <w:lang w:val="en-GB"/>
        </w:rPr>
        <w:t xml:space="preserve">. </w:t>
      </w:r>
    </w:p>
    <w:p w14:paraId="2A7F9689" w14:textId="4B01C598" w:rsidR="00B71154" w:rsidRPr="00E5578C" w:rsidRDefault="00C05DFA" w:rsidP="00662250">
      <w:pPr>
        <w:jc w:val="both"/>
        <w:rPr>
          <w:lang w:val="en-GB"/>
        </w:rPr>
      </w:pPr>
      <w:r w:rsidRPr="00E5578C">
        <w:rPr>
          <w:lang w:val="en-GB"/>
        </w:rPr>
        <w:t>The stakeholders that I will meet with are the following:</w:t>
      </w:r>
    </w:p>
    <w:p w14:paraId="6D6B0141" w14:textId="6179A97E" w:rsidR="00C05DFA" w:rsidRPr="00E5578C" w:rsidRDefault="00C05DFA">
      <w:pPr>
        <w:pStyle w:val="ListParagraph"/>
        <w:numPr>
          <w:ilvl w:val="0"/>
          <w:numId w:val="15"/>
        </w:numPr>
        <w:jc w:val="both"/>
        <w:rPr>
          <w:lang w:val="en-GB"/>
        </w:rPr>
      </w:pPr>
      <w:r w:rsidRPr="00E5578C">
        <w:rPr>
          <w:lang w:val="en-GB"/>
        </w:rPr>
        <w:lastRenderedPageBreak/>
        <w:t>Airline management,</w:t>
      </w:r>
    </w:p>
    <w:p w14:paraId="20610E8D" w14:textId="781B749E" w:rsidR="00C05DFA" w:rsidRPr="00E5578C" w:rsidRDefault="00C05DFA">
      <w:pPr>
        <w:pStyle w:val="ListParagraph"/>
        <w:numPr>
          <w:ilvl w:val="0"/>
          <w:numId w:val="15"/>
        </w:numPr>
        <w:jc w:val="both"/>
        <w:rPr>
          <w:lang w:val="en-GB"/>
        </w:rPr>
      </w:pPr>
      <w:r w:rsidRPr="00E5578C">
        <w:rPr>
          <w:lang w:val="en-GB"/>
        </w:rPr>
        <w:t>Airline customers,</w:t>
      </w:r>
    </w:p>
    <w:p w14:paraId="3DF293E7" w14:textId="6DEC3AE3" w:rsidR="00DB232A" w:rsidRPr="00E5578C" w:rsidRDefault="00DB232A">
      <w:pPr>
        <w:pStyle w:val="ListParagraph"/>
        <w:numPr>
          <w:ilvl w:val="0"/>
          <w:numId w:val="15"/>
        </w:numPr>
        <w:jc w:val="both"/>
        <w:rPr>
          <w:lang w:val="en-GB"/>
        </w:rPr>
      </w:pPr>
      <w:r w:rsidRPr="00E5578C">
        <w:rPr>
          <w:lang w:val="en-GB"/>
        </w:rPr>
        <w:t>Corporate clients,</w:t>
      </w:r>
    </w:p>
    <w:p w14:paraId="052EEB87" w14:textId="1BF14110" w:rsidR="00C05DFA" w:rsidRPr="00E5578C" w:rsidRDefault="00C05DFA">
      <w:pPr>
        <w:pStyle w:val="ListParagraph"/>
        <w:numPr>
          <w:ilvl w:val="0"/>
          <w:numId w:val="15"/>
        </w:numPr>
        <w:jc w:val="both"/>
        <w:rPr>
          <w:lang w:val="en-GB"/>
        </w:rPr>
      </w:pPr>
      <w:r w:rsidRPr="00E5578C">
        <w:rPr>
          <w:lang w:val="en-GB"/>
        </w:rPr>
        <w:t>Airline marketing team,</w:t>
      </w:r>
    </w:p>
    <w:p w14:paraId="036D012E" w14:textId="734F7147" w:rsidR="00C05DFA" w:rsidRPr="00E5578C" w:rsidRDefault="00DB232A">
      <w:pPr>
        <w:pStyle w:val="ListParagraph"/>
        <w:numPr>
          <w:ilvl w:val="0"/>
          <w:numId w:val="15"/>
        </w:numPr>
        <w:jc w:val="both"/>
        <w:rPr>
          <w:lang w:val="en-GB"/>
        </w:rPr>
      </w:pPr>
      <w:r w:rsidRPr="00E5578C">
        <w:rPr>
          <w:lang w:val="en-GB"/>
        </w:rPr>
        <w:t>Airline compliance team,</w:t>
      </w:r>
    </w:p>
    <w:p w14:paraId="73EA76D4" w14:textId="0EF0208A" w:rsidR="00DB232A" w:rsidRPr="00E5578C" w:rsidRDefault="00DB232A">
      <w:pPr>
        <w:pStyle w:val="ListParagraph"/>
        <w:numPr>
          <w:ilvl w:val="0"/>
          <w:numId w:val="15"/>
        </w:numPr>
        <w:jc w:val="both"/>
        <w:rPr>
          <w:lang w:val="en-GB"/>
        </w:rPr>
      </w:pPr>
      <w:r w:rsidRPr="00E5578C">
        <w:rPr>
          <w:lang w:val="en-GB"/>
        </w:rPr>
        <w:t>Partner organizations (e.g., credit card issuers, hotels, etc.),</w:t>
      </w:r>
    </w:p>
    <w:p w14:paraId="4CAE3106" w14:textId="75A70E8A" w:rsidR="00DB232A" w:rsidRPr="00E5578C" w:rsidRDefault="00DB232A">
      <w:pPr>
        <w:pStyle w:val="ListParagraph"/>
        <w:numPr>
          <w:ilvl w:val="0"/>
          <w:numId w:val="15"/>
        </w:numPr>
        <w:jc w:val="both"/>
        <w:rPr>
          <w:lang w:val="en-GB"/>
        </w:rPr>
      </w:pPr>
      <w:r w:rsidRPr="00E5578C">
        <w:rPr>
          <w:lang w:val="en-GB"/>
        </w:rPr>
        <w:t>The project IT team.</w:t>
      </w:r>
    </w:p>
    <w:p w14:paraId="1AF282D3" w14:textId="457FCBA6" w:rsidR="00F42F4B" w:rsidRPr="00E5578C" w:rsidRDefault="001B5C13" w:rsidP="00662250">
      <w:pPr>
        <w:ind w:left="720" w:firstLine="0"/>
        <w:jc w:val="both"/>
        <w:rPr>
          <w:lang w:val="en-GB"/>
        </w:rPr>
      </w:pPr>
      <w:r w:rsidRPr="00E5578C">
        <w:rPr>
          <w:lang w:val="en-GB"/>
        </w:rPr>
        <w:t>I will use several requirements elicitation techniques for the AeroRewards project:</w:t>
      </w:r>
    </w:p>
    <w:p w14:paraId="3D551BAC" w14:textId="16911967" w:rsidR="001B5C13" w:rsidRPr="00E5578C" w:rsidRDefault="001B5C13">
      <w:pPr>
        <w:pStyle w:val="ListParagraph"/>
        <w:numPr>
          <w:ilvl w:val="0"/>
          <w:numId w:val="16"/>
        </w:numPr>
        <w:jc w:val="both"/>
        <w:rPr>
          <w:lang w:val="en-GB"/>
        </w:rPr>
      </w:pPr>
      <w:r w:rsidRPr="00E5578C">
        <w:rPr>
          <w:lang w:val="en-GB"/>
        </w:rPr>
        <w:t>Interviews with the airline management, marketing team, and corporate clients to gather their expectations towards the app.</w:t>
      </w:r>
    </w:p>
    <w:p w14:paraId="715BC951" w14:textId="39262367" w:rsidR="001B5C13" w:rsidRPr="00E5578C" w:rsidRDefault="001B5C13">
      <w:pPr>
        <w:pStyle w:val="ListParagraph"/>
        <w:numPr>
          <w:ilvl w:val="0"/>
          <w:numId w:val="16"/>
        </w:numPr>
        <w:jc w:val="both"/>
        <w:rPr>
          <w:lang w:val="en-GB"/>
        </w:rPr>
      </w:pPr>
      <w:r w:rsidRPr="00E5578C">
        <w:rPr>
          <w:lang w:val="en-GB"/>
        </w:rPr>
        <w:t xml:space="preserve">Meetings with IT team members to define system non-functional requirements.   </w:t>
      </w:r>
    </w:p>
    <w:p w14:paraId="239AF269" w14:textId="20873C6B" w:rsidR="001B5C13" w:rsidRPr="00E5578C" w:rsidRDefault="001B5C13">
      <w:pPr>
        <w:pStyle w:val="ListParagraph"/>
        <w:numPr>
          <w:ilvl w:val="0"/>
          <w:numId w:val="16"/>
        </w:numPr>
        <w:jc w:val="both"/>
        <w:rPr>
          <w:lang w:val="en-GB"/>
        </w:rPr>
      </w:pPr>
      <w:r w:rsidRPr="00E5578C">
        <w:rPr>
          <w:lang w:val="en-GB"/>
        </w:rPr>
        <w:t>Interviews with airline compliance team to take into account all the regulations towards the app, including financial and data protection.</w:t>
      </w:r>
    </w:p>
    <w:p w14:paraId="605F33CF" w14:textId="63523292" w:rsidR="001B5C13" w:rsidRPr="00E5578C" w:rsidRDefault="001B5C13">
      <w:pPr>
        <w:pStyle w:val="ListParagraph"/>
        <w:numPr>
          <w:ilvl w:val="0"/>
          <w:numId w:val="16"/>
        </w:numPr>
        <w:jc w:val="both"/>
        <w:rPr>
          <w:lang w:val="en-GB"/>
        </w:rPr>
      </w:pPr>
      <w:r w:rsidRPr="00E5578C">
        <w:rPr>
          <w:lang w:val="en-GB"/>
        </w:rPr>
        <w:t xml:space="preserve">Interview (possibly remote) with focus group (diverse range of </w:t>
      </w:r>
      <w:r w:rsidR="00A24F7D" w:rsidRPr="00E5578C">
        <w:rPr>
          <w:lang w:val="en-GB"/>
        </w:rPr>
        <w:t xml:space="preserve">customers) to identify their expectations, preferences, and concerns towards the AeroRewards project. </w:t>
      </w:r>
    </w:p>
    <w:p w14:paraId="31811677" w14:textId="0788AE45" w:rsidR="00A24F7D" w:rsidRPr="00E5578C" w:rsidRDefault="00A24F7D">
      <w:pPr>
        <w:pStyle w:val="ListParagraph"/>
        <w:numPr>
          <w:ilvl w:val="0"/>
          <w:numId w:val="16"/>
        </w:numPr>
        <w:jc w:val="both"/>
        <w:rPr>
          <w:lang w:val="en-GB"/>
        </w:rPr>
      </w:pPr>
      <w:r w:rsidRPr="00E5578C">
        <w:rPr>
          <w:lang w:val="en-GB"/>
        </w:rPr>
        <w:t>Observation of how the customers interact with the current airline’s website and app</w:t>
      </w:r>
      <w:r w:rsidR="00662250">
        <w:rPr>
          <w:lang w:val="en-GB"/>
        </w:rPr>
        <w:t xml:space="preserve"> now</w:t>
      </w:r>
      <w:r w:rsidRPr="00E5578C">
        <w:rPr>
          <w:lang w:val="en-GB"/>
        </w:rPr>
        <w:t xml:space="preserve"> to understand their issues and pain points. </w:t>
      </w:r>
    </w:p>
    <w:p w14:paraId="78DC0655" w14:textId="1A2917FC" w:rsidR="00A24F7D" w:rsidRPr="00E5578C" w:rsidRDefault="00A24F7D">
      <w:pPr>
        <w:pStyle w:val="ListParagraph"/>
        <w:numPr>
          <w:ilvl w:val="0"/>
          <w:numId w:val="16"/>
        </w:numPr>
        <w:jc w:val="both"/>
        <w:rPr>
          <w:lang w:val="en-GB"/>
        </w:rPr>
      </w:pPr>
      <w:r w:rsidRPr="00E5578C">
        <w:rPr>
          <w:lang w:val="en-GB"/>
        </w:rPr>
        <w:t>Studying concurrent airlines’ applications</w:t>
      </w:r>
      <w:r w:rsidR="00D32773" w:rsidRPr="00E5578C">
        <w:rPr>
          <w:lang w:val="en-GB"/>
        </w:rPr>
        <w:t xml:space="preserve"> with aim to find useful features or some points that might be done better. </w:t>
      </w:r>
    </w:p>
    <w:p w14:paraId="3321E415" w14:textId="01A0933C" w:rsidR="001516F7" w:rsidRDefault="00E5578C" w:rsidP="00662250">
      <w:pPr>
        <w:jc w:val="both"/>
        <w:rPr>
          <w:lang w:val="en-GB"/>
        </w:rPr>
      </w:pPr>
      <w:r w:rsidRPr="00E5578C">
        <w:rPr>
          <w:lang w:val="en-GB"/>
        </w:rPr>
        <w:t>All the gathered requirements will be analysed</w:t>
      </w:r>
      <w:r w:rsidR="002C42D3">
        <w:rPr>
          <w:lang w:val="en-GB"/>
        </w:rPr>
        <w:t xml:space="preserve"> </w:t>
      </w:r>
      <w:r w:rsidR="00BE31F1">
        <w:rPr>
          <w:lang w:val="en-GB"/>
        </w:rPr>
        <w:t xml:space="preserve">and written using natural language in the requirement specification document </w:t>
      </w:r>
      <w:r>
        <w:rPr>
          <w:lang w:val="en-GB"/>
        </w:rPr>
        <w:t xml:space="preserve">for further discussion with </w:t>
      </w:r>
      <w:r w:rsidR="002C42D3">
        <w:rPr>
          <w:lang w:val="en-GB"/>
        </w:rPr>
        <w:t xml:space="preserve">the </w:t>
      </w:r>
      <w:r>
        <w:rPr>
          <w:lang w:val="en-GB"/>
        </w:rPr>
        <w:t xml:space="preserve">stakeholders. </w:t>
      </w:r>
      <w:r w:rsidR="00546DDD">
        <w:rPr>
          <w:lang w:val="en-GB"/>
        </w:rPr>
        <w:t>All the requirements will be validated using reviews and test</w:t>
      </w:r>
      <w:r w:rsidR="00662250">
        <w:rPr>
          <w:lang w:val="en-GB"/>
        </w:rPr>
        <w:t xml:space="preserve"> </w:t>
      </w:r>
      <w:r w:rsidR="00546DDD">
        <w:rPr>
          <w:lang w:val="en-GB"/>
        </w:rPr>
        <w:t xml:space="preserve">cases. </w:t>
      </w:r>
    </w:p>
    <w:p w14:paraId="14ABA07D" w14:textId="77777777" w:rsidR="001516F7" w:rsidRDefault="001516F7">
      <w:pPr>
        <w:rPr>
          <w:lang w:val="en-GB"/>
        </w:rPr>
      </w:pPr>
      <w:r>
        <w:rPr>
          <w:lang w:val="en-GB"/>
        </w:rPr>
        <w:br w:type="page"/>
      </w:r>
    </w:p>
    <w:p w14:paraId="7768CDA2" w14:textId="2EDA7D65" w:rsidR="00E5578C" w:rsidRDefault="007A21A8" w:rsidP="003C6257">
      <w:pPr>
        <w:pStyle w:val="Heading2"/>
        <w:jc w:val="both"/>
        <w:rPr>
          <w:lang w:val="en-GB"/>
        </w:rPr>
      </w:pPr>
      <w:bookmarkStart w:id="7" w:name="_Toc160906041"/>
      <w:r>
        <w:rPr>
          <w:lang w:val="en-GB"/>
        </w:rPr>
        <w:lastRenderedPageBreak/>
        <w:t>2. Use Cases</w:t>
      </w:r>
      <w:bookmarkEnd w:id="7"/>
    </w:p>
    <w:p w14:paraId="5E6C11AB" w14:textId="5B05A331" w:rsidR="00DE7BA6" w:rsidRDefault="00DE7BA6" w:rsidP="003C6257">
      <w:pPr>
        <w:jc w:val="both"/>
        <w:rPr>
          <w:lang w:val="en-GB"/>
        </w:rPr>
      </w:pPr>
      <w:r>
        <w:rPr>
          <w:lang w:val="en-GB"/>
        </w:rPr>
        <w:t>I have identified the following actors of the system:</w:t>
      </w:r>
    </w:p>
    <w:p w14:paraId="3156ACCA" w14:textId="7CD5DF38" w:rsidR="00DE7BA6" w:rsidRDefault="00DE7BA6">
      <w:pPr>
        <w:pStyle w:val="ListParagraph"/>
        <w:numPr>
          <w:ilvl w:val="0"/>
          <w:numId w:val="17"/>
        </w:numPr>
        <w:jc w:val="both"/>
        <w:rPr>
          <w:lang w:val="en-GB"/>
        </w:rPr>
      </w:pPr>
      <w:r>
        <w:rPr>
          <w:lang w:val="en-GB"/>
        </w:rPr>
        <w:t>Customer,</w:t>
      </w:r>
    </w:p>
    <w:p w14:paraId="6A484C6D" w14:textId="47AD80FC" w:rsidR="00DE7BA6" w:rsidRDefault="00DE7BA6">
      <w:pPr>
        <w:pStyle w:val="ListParagraph"/>
        <w:numPr>
          <w:ilvl w:val="0"/>
          <w:numId w:val="17"/>
        </w:numPr>
        <w:jc w:val="both"/>
        <w:rPr>
          <w:lang w:val="en-GB"/>
        </w:rPr>
      </w:pPr>
      <w:r>
        <w:rPr>
          <w:lang w:val="en-GB"/>
        </w:rPr>
        <w:t xml:space="preserve">Authenticator, </w:t>
      </w:r>
    </w:p>
    <w:p w14:paraId="7E69624D" w14:textId="065D76B8" w:rsidR="003570AC" w:rsidRDefault="003570AC">
      <w:pPr>
        <w:pStyle w:val="ListParagraph"/>
        <w:numPr>
          <w:ilvl w:val="0"/>
          <w:numId w:val="17"/>
        </w:numPr>
        <w:jc w:val="both"/>
        <w:rPr>
          <w:lang w:val="en-GB"/>
        </w:rPr>
      </w:pPr>
      <w:r>
        <w:rPr>
          <w:lang w:val="en-GB"/>
        </w:rPr>
        <w:t xml:space="preserve">External APIs that include </w:t>
      </w:r>
      <w:r w:rsidR="00D72A86">
        <w:rPr>
          <w:lang w:val="en-GB"/>
        </w:rPr>
        <w:t xml:space="preserve">AI </w:t>
      </w:r>
      <w:r w:rsidR="00DE7BA6">
        <w:rPr>
          <w:lang w:val="en-GB"/>
        </w:rPr>
        <w:t>A</w:t>
      </w:r>
      <w:r w:rsidR="00F269FE">
        <w:rPr>
          <w:lang w:val="en-GB"/>
        </w:rPr>
        <w:t>PI</w:t>
      </w:r>
      <w:r>
        <w:rPr>
          <w:lang w:val="en-GB"/>
        </w:rPr>
        <w:t xml:space="preserve"> and other APIs for communication with third party providers (such as hotels and lifestyles products sellers) and for interactions with the airline</w:t>
      </w:r>
      <w:r w:rsidR="0098257C">
        <w:rPr>
          <w:lang w:val="en-GB"/>
        </w:rPr>
        <w:t xml:space="preserve"> system</w:t>
      </w:r>
      <w:r w:rsidR="00386A82">
        <w:rPr>
          <w:lang w:val="en-GB"/>
        </w:rPr>
        <w:t>s (marketing department, flight booking system, in-flight purchases system and so on).</w:t>
      </w:r>
    </w:p>
    <w:p w14:paraId="2ED6803A" w14:textId="2718E412" w:rsidR="003C6257" w:rsidRDefault="003C6257" w:rsidP="003570AC">
      <w:pPr>
        <w:jc w:val="both"/>
        <w:rPr>
          <w:lang w:val="en-GB"/>
        </w:rPr>
      </w:pPr>
      <w:r>
        <w:rPr>
          <w:lang w:val="en-GB"/>
        </w:rPr>
        <w:t xml:space="preserve">For the first meeting with </w:t>
      </w:r>
      <w:r w:rsidR="00662250">
        <w:rPr>
          <w:lang w:val="en-GB"/>
        </w:rPr>
        <w:t xml:space="preserve">a </w:t>
      </w:r>
      <w:r>
        <w:rPr>
          <w:lang w:val="en-GB"/>
        </w:rPr>
        <w:t>requirements engineer, I have created a use case model of the overall system that reflect</w:t>
      </w:r>
      <w:r w:rsidR="00662250">
        <w:rPr>
          <w:lang w:val="en-GB"/>
        </w:rPr>
        <w:t>s</w:t>
      </w:r>
      <w:r>
        <w:rPr>
          <w:lang w:val="en-GB"/>
        </w:rPr>
        <w:t xml:space="preserve"> the system behaviour for u</w:t>
      </w:r>
      <w:r w:rsidRPr="003C6257">
        <w:rPr>
          <w:lang w:val="en-GB"/>
        </w:rPr>
        <w:t xml:space="preserve">ser </w:t>
      </w:r>
      <w:r>
        <w:rPr>
          <w:lang w:val="en-GB"/>
        </w:rPr>
        <w:t>r</w:t>
      </w:r>
      <w:r w:rsidRPr="003C6257">
        <w:rPr>
          <w:lang w:val="en-GB"/>
        </w:rPr>
        <w:t xml:space="preserve">egistration and </w:t>
      </w:r>
      <w:r>
        <w:rPr>
          <w:lang w:val="en-GB"/>
        </w:rPr>
        <w:t>o</w:t>
      </w:r>
      <w:r w:rsidRPr="003C6257">
        <w:rPr>
          <w:lang w:val="en-GB"/>
        </w:rPr>
        <w:t>nboarding</w:t>
      </w:r>
      <w:r>
        <w:rPr>
          <w:lang w:val="en-GB"/>
        </w:rPr>
        <w:t>, t</w:t>
      </w:r>
      <w:r w:rsidRPr="003C6257">
        <w:rPr>
          <w:lang w:val="en-GB"/>
        </w:rPr>
        <w:t xml:space="preserve">iered </w:t>
      </w:r>
      <w:r>
        <w:rPr>
          <w:lang w:val="en-GB"/>
        </w:rPr>
        <w:t>m</w:t>
      </w:r>
      <w:r w:rsidRPr="003C6257">
        <w:rPr>
          <w:lang w:val="en-GB"/>
        </w:rPr>
        <w:t xml:space="preserve">embership </w:t>
      </w:r>
      <w:r>
        <w:rPr>
          <w:lang w:val="en-GB"/>
        </w:rPr>
        <w:t>l</w:t>
      </w:r>
      <w:r w:rsidRPr="003C6257">
        <w:rPr>
          <w:lang w:val="en-GB"/>
        </w:rPr>
        <w:t>evels</w:t>
      </w:r>
      <w:r>
        <w:rPr>
          <w:lang w:val="en-GB"/>
        </w:rPr>
        <w:t>, and p</w:t>
      </w:r>
      <w:r w:rsidRPr="003C6257">
        <w:rPr>
          <w:lang w:val="en-GB"/>
        </w:rPr>
        <w:t xml:space="preserve">oint </w:t>
      </w:r>
      <w:r>
        <w:rPr>
          <w:lang w:val="en-GB"/>
        </w:rPr>
        <w:t>a</w:t>
      </w:r>
      <w:r w:rsidRPr="003C6257">
        <w:rPr>
          <w:lang w:val="en-GB"/>
        </w:rPr>
        <w:t xml:space="preserve">ccumulation </w:t>
      </w:r>
      <w:r>
        <w:rPr>
          <w:lang w:val="en-GB"/>
        </w:rPr>
        <w:t>a</w:t>
      </w:r>
      <w:r w:rsidRPr="003C6257">
        <w:rPr>
          <w:lang w:val="en-GB"/>
        </w:rPr>
        <w:t xml:space="preserve">nd </w:t>
      </w:r>
      <w:r>
        <w:rPr>
          <w:lang w:val="en-GB"/>
        </w:rPr>
        <w:t>r</w:t>
      </w:r>
      <w:r w:rsidRPr="003C6257">
        <w:rPr>
          <w:lang w:val="en-GB"/>
        </w:rPr>
        <w:t>edemption</w:t>
      </w:r>
      <w:r>
        <w:rPr>
          <w:lang w:val="en-GB"/>
        </w:rPr>
        <w:t>. Th</w:t>
      </w:r>
      <w:r w:rsidR="00662250">
        <w:rPr>
          <w:lang w:val="en-GB"/>
        </w:rPr>
        <w:t>is</w:t>
      </w:r>
      <w:r>
        <w:rPr>
          <w:lang w:val="en-GB"/>
        </w:rPr>
        <w:t xml:space="preserve"> diagram </w:t>
      </w:r>
      <w:r w:rsidR="00662250">
        <w:rPr>
          <w:lang w:val="en-GB"/>
        </w:rPr>
        <w:t>is</w:t>
      </w:r>
      <w:r>
        <w:rPr>
          <w:lang w:val="en-GB"/>
        </w:rPr>
        <w:t xml:space="preserve"> presented below.</w:t>
      </w:r>
    </w:p>
    <w:p w14:paraId="719DAB32" w14:textId="5AFE0D70" w:rsidR="0022752A" w:rsidRPr="0022752A" w:rsidRDefault="0022752A" w:rsidP="0022752A">
      <w:pPr>
        <w:spacing w:before="100" w:beforeAutospacing="1" w:after="100" w:afterAutospacing="1" w:line="240" w:lineRule="auto"/>
        <w:ind w:firstLine="0"/>
        <w:jc w:val="center"/>
        <w:rPr>
          <w:rFonts w:ascii="Times New Roman" w:eastAsia="Times New Roman" w:hAnsi="Times New Roman" w:cs="Times New Roman"/>
          <w:kern w:val="0"/>
          <w:lang w:val="en-GB" w:eastAsia="en-GB"/>
        </w:rPr>
      </w:pPr>
      <w:r w:rsidRPr="0022752A">
        <w:rPr>
          <w:rFonts w:ascii="Times New Roman" w:eastAsia="Times New Roman" w:hAnsi="Times New Roman" w:cs="Times New Roman"/>
          <w:noProof/>
          <w:kern w:val="0"/>
          <w:lang w:val="en-GB" w:eastAsia="en-GB"/>
        </w:rPr>
        <w:lastRenderedPageBreak/>
        <w:drawing>
          <wp:inline distT="0" distB="0" distL="0" distR="0" wp14:anchorId="0FEF7D11" wp14:editId="6EF22839">
            <wp:extent cx="5943600" cy="5751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51195"/>
                    </a:xfrm>
                    <a:prstGeom prst="rect">
                      <a:avLst/>
                    </a:prstGeom>
                    <a:noFill/>
                    <a:ln>
                      <a:noFill/>
                    </a:ln>
                  </pic:spPr>
                </pic:pic>
              </a:graphicData>
            </a:graphic>
          </wp:inline>
        </w:drawing>
      </w:r>
    </w:p>
    <w:p w14:paraId="67DC3ACC" w14:textId="0F06FE91" w:rsidR="00662250" w:rsidRPr="0022752A" w:rsidRDefault="0022752A" w:rsidP="0022752A">
      <w:pPr>
        <w:jc w:val="center"/>
        <w:rPr>
          <w:i/>
          <w:iCs/>
          <w:lang w:val="en-GB"/>
        </w:rPr>
      </w:pPr>
      <w:r w:rsidRPr="0022752A">
        <w:rPr>
          <w:i/>
          <w:iCs/>
          <w:lang w:val="en-GB"/>
        </w:rPr>
        <w:t>Figure 1. AeroRewards system use case</w:t>
      </w:r>
    </w:p>
    <w:p w14:paraId="536EEEFC" w14:textId="77777777" w:rsidR="003C6257" w:rsidRPr="003C6257" w:rsidRDefault="003C6257" w:rsidP="003C6257">
      <w:pPr>
        <w:jc w:val="both"/>
        <w:rPr>
          <w:lang w:val="en-GB"/>
        </w:rPr>
      </w:pPr>
    </w:p>
    <w:p w14:paraId="72B7900C" w14:textId="41756853" w:rsidR="007A21A8" w:rsidRDefault="007A21A8" w:rsidP="007A21A8">
      <w:pPr>
        <w:pStyle w:val="Heading2"/>
        <w:rPr>
          <w:lang w:val="en-GB"/>
        </w:rPr>
      </w:pPr>
      <w:bookmarkStart w:id="8" w:name="_Toc160906042"/>
      <w:r>
        <w:rPr>
          <w:lang w:val="en-GB"/>
        </w:rPr>
        <w:t>3. Functional requirements</w:t>
      </w:r>
      <w:bookmarkEnd w:id="8"/>
    </w:p>
    <w:p w14:paraId="6031C34E" w14:textId="3AAA0874" w:rsidR="009F1E4B" w:rsidRDefault="00F02088" w:rsidP="00CB0E31">
      <w:pPr>
        <w:jc w:val="both"/>
        <w:rPr>
          <w:lang w:val="en-GB"/>
        </w:rPr>
      </w:pPr>
      <w:r>
        <w:rPr>
          <w:lang w:val="en-GB"/>
        </w:rPr>
        <w:t xml:space="preserve">After analysing </w:t>
      </w:r>
      <w:r w:rsidR="0046747D">
        <w:rPr>
          <w:lang w:val="en-GB"/>
        </w:rPr>
        <w:t xml:space="preserve">high-level business needs, I have created a draft of the requirements specification for further discussion and negotiation with </w:t>
      </w:r>
      <w:r w:rsidR="00BB0E2D">
        <w:rPr>
          <w:lang w:val="en-GB"/>
        </w:rPr>
        <w:t xml:space="preserve">the </w:t>
      </w:r>
      <w:r w:rsidR="0046747D">
        <w:rPr>
          <w:lang w:val="en-GB"/>
        </w:rPr>
        <w:t xml:space="preserve">stakeholders. The requirements here are sorted using MoSCoW prioritisation technique where the requirements are broken into four categories: must have (the requirements without which product will not work or will not have </w:t>
      </w:r>
      <w:r w:rsidR="0046747D">
        <w:rPr>
          <w:lang w:val="en-GB"/>
        </w:rPr>
        <w:lastRenderedPageBreak/>
        <w:t>sense), should have (important but not vital requirements), could have (</w:t>
      </w:r>
      <w:r w:rsidR="00DE72B5">
        <w:rPr>
          <w:lang w:val="en-GB"/>
        </w:rPr>
        <w:t>not necessary but can have small impact on the system), and will not have or would be nice to have (requirements that might be left aside for the current release without impact on the system)</w:t>
      </w:r>
      <w:r w:rsidR="009F1E4B">
        <w:rPr>
          <w:lang w:val="en-GB"/>
        </w:rPr>
        <w:t xml:space="preserve"> (Fernandes 2023).</w:t>
      </w:r>
    </w:p>
    <w:tbl>
      <w:tblPr>
        <w:tblStyle w:val="TableGrid"/>
        <w:tblW w:w="0" w:type="auto"/>
        <w:tblLook w:val="04A0" w:firstRow="1" w:lastRow="0" w:firstColumn="1" w:lastColumn="0" w:noHBand="0" w:noVBand="1"/>
      </w:tblPr>
      <w:tblGrid>
        <w:gridCol w:w="750"/>
        <w:gridCol w:w="4644"/>
        <w:gridCol w:w="1630"/>
        <w:gridCol w:w="2326"/>
      </w:tblGrid>
      <w:tr w:rsidR="007031C9" w14:paraId="165C9D91" w14:textId="77777777" w:rsidTr="0042381B">
        <w:tc>
          <w:tcPr>
            <w:tcW w:w="750" w:type="dxa"/>
          </w:tcPr>
          <w:p w14:paraId="3F00827B" w14:textId="7BB12D07" w:rsidR="007031C9" w:rsidRPr="007031C9" w:rsidRDefault="007031C9" w:rsidP="007031C9">
            <w:pPr>
              <w:ind w:firstLine="0"/>
              <w:jc w:val="center"/>
              <w:rPr>
                <w:b/>
                <w:bCs/>
                <w:lang w:val="en-GB"/>
              </w:rPr>
            </w:pPr>
            <w:r w:rsidRPr="007031C9">
              <w:rPr>
                <w:b/>
                <w:bCs/>
                <w:lang w:val="en-GB"/>
              </w:rPr>
              <w:t>ID</w:t>
            </w:r>
          </w:p>
        </w:tc>
        <w:tc>
          <w:tcPr>
            <w:tcW w:w="4644" w:type="dxa"/>
          </w:tcPr>
          <w:p w14:paraId="119A8479" w14:textId="7F121EC9" w:rsidR="007031C9" w:rsidRPr="007031C9" w:rsidRDefault="007031C9" w:rsidP="007031C9">
            <w:pPr>
              <w:ind w:firstLine="0"/>
              <w:jc w:val="center"/>
              <w:rPr>
                <w:b/>
                <w:bCs/>
                <w:lang w:val="en-GB"/>
              </w:rPr>
            </w:pPr>
            <w:r w:rsidRPr="007031C9">
              <w:rPr>
                <w:b/>
                <w:bCs/>
                <w:lang w:val="en-GB"/>
              </w:rPr>
              <w:t>Description</w:t>
            </w:r>
          </w:p>
        </w:tc>
        <w:tc>
          <w:tcPr>
            <w:tcW w:w="1630" w:type="dxa"/>
          </w:tcPr>
          <w:p w14:paraId="6FD8DCFD" w14:textId="17CEAFD0" w:rsidR="007031C9" w:rsidRPr="007031C9" w:rsidRDefault="007031C9" w:rsidP="007031C9">
            <w:pPr>
              <w:ind w:firstLine="0"/>
              <w:jc w:val="center"/>
              <w:rPr>
                <w:b/>
                <w:bCs/>
                <w:lang w:val="en-GB"/>
              </w:rPr>
            </w:pPr>
            <w:r w:rsidRPr="007031C9">
              <w:rPr>
                <w:b/>
                <w:bCs/>
                <w:lang w:val="en-GB"/>
              </w:rPr>
              <w:t>Classification (MoSCoW)</w:t>
            </w:r>
          </w:p>
        </w:tc>
        <w:tc>
          <w:tcPr>
            <w:tcW w:w="2326" w:type="dxa"/>
          </w:tcPr>
          <w:p w14:paraId="6DA2B73D" w14:textId="0C4E0437" w:rsidR="007031C9" w:rsidRPr="007031C9" w:rsidRDefault="007031C9" w:rsidP="007031C9">
            <w:pPr>
              <w:ind w:firstLine="0"/>
              <w:jc w:val="center"/>
              <w:rPr>
                <w:b/>
                <w:bCs/>
                <w:lang w:val="en-GB"/>
              </w:rPr>
            </w:pPr>
            <w:r w:rsidRPr="007031C9">
              <w:rPr>
                <w:b/>
                <w:bCs/>
                <w:lang w:val="en-GB"/>
              </w:rPr>
              <w:t>Comments</w:t>
            </w:r>
          </w:p>
        </w:tc>
      </w:tr>
      <w:tr w:rsidR="00196E90" w14:paraId="1DF12FA6" w14:textId="77777777" w:rsidTr="0042381B">
        <w:tc>
          <w:tcPr>
            <w:tcW w:w="750" w:type="dxa"/>
          </w:tcPr>
          <w:p w14:paraId="7A1587A2" w14:textId="5F1B4B56" w:rsidR="00196E90" w:rsidRDefault="00196E90" w:rsidP="00CB0E31">
            <w:pPr>
              <w:ind w:firstLine="0"/>
              <w:jc w:val="both"/>
              <w:rPr>
                <w:lang w:val="en-GB"/>
              </w:rPr>
            </w:pPr>
            <w:r>
              <w:rPr>
                <w:lang w:val="en-GB"/>
              </w:rPr>
              <w:t>FR1</w:t>
            </w:r>
          </w:p>
        </w:tc>
        <w:tc>
          <w:tcPr>
            <w:tcW w:w="4644" w:type="dxa"/>
          </w:tcPr>
          <w:p w14:paraId="27014864" w14:textId="6B820633" w:rsidR="00196E90" w:rsidRDefault="00196E90" w:rsidP="00CB0E31">
            <w:pPr>
              <w:ind w:firstLine="0"/>
              <w:jc w:val="both"/>
              <w:rPr>
                <w:lang w:val="en-GB"/>
              </w:rPr>
            </w:pPr>
            <w:r>
              <w:rPr>
                <w:lang w:val="en-GB"/>
              </w:rPr>
              <w:t xml:space="preserve">System shall allow the airline customers to register </w:t>
            </w:r>
            <w:r w:rsidRPr="00D1653B">
              <w:rPr>
                <w:lang w:val="en-GB"/>
              </w:rPr>
              <w:t>for AeroRewards through the airline's website or</w:t>
            </w:r>
            <w:r>
              <w:rPr>
                <w:lang w:val="en-GB"/>
              </w:rPr>
              <w:t xml:space="preserve"> </w:t>
            </w:r>
            <w:r w:rsidRPr="00D1653B">
              <w:rPr>
                <w:lang w:val="en-GB"/>
              </w:rPr>
              <w:t>mobile app.</w:t>
            </w:r>
          </w:p>
        </w:tc>
        <w:tc>
          <w:tcPr>
            <w:tcW w:w="1630" w:type="dxa"/>
          </w:tcPr>
          <w:p w14:paraId="127AF882" w14:textId="129C5F6F" w:rsidR="00196E90" w:rsidRDefault="00196E90" w:rsidP="007031C9">
            <w:pPr>
              <w:ind w:firstLine="0"/>
              <w:jc w:val="both"/>
              <w:rPr>
                <w:lang w:val="en-GB"/>
              </w:rPr>
            </w:pPr>
            <w:r>
              <w:rPr>
                <w:lang w:val="en-GB"/>
              </w:rPr>
              <w:t>Must have</w:t>
            </w:r>
          </w:p>
          <w:p w14:paraId="7742E596" w14:textId="77777777" w:rsidR="00196E90" w:rsidRDefault="00196E90" w:rsidP="00CB0E31">
            <w:pPr>
              <w:ind w:firstLine="0"/>
              <w:jc w:val="both"/>
              <w:rPr>
                <w:lang w:val="en-GB"/>
              </w:rPr>
            </w:pPr>
          </w:p>
        </w:tc>
        <w:tc>
          <w:tcPr>
            <w:tcW w:w="2326" w:type="dxa"/>
            <w:vMerge w:val="restart"/>
          </w:tcPr>
          <w:p w14:paraId="5C6EB3B6" w14:textId="43B1714F" w:rsidR="00196E90" w:rsidRDefault="00196E90" w:rsidP="00196E90">
            <w:pPr>
              <w:ind w:firstLine="0"/>
              <w:rPr>
                <w:lang w:val="en-GB"/>
              </w:rPr>
            </w:pPr>
            <w:r>
              <w:rPr>
                <w:lang w:val="en-GB"/>
              </w:rPr>
              <w:t>User ought to be registered to participate in AeroRewards program. All the provided information is used for the experience customization and user’s data security.</w:t>
            </w:r>
          </w:p>
        </w:tc>
      </w:tr>
      <w:tr w:rsidR="00196E90" w14:paraId="2C1542F8" w14:textId="77777777" w:rsidTr="0042381B">
        <w:tc>
          <w:tcPr>
            <w:tcW w:w="750" w:type="dxa"/>
          </w:tcPr>
          <w:p w14:paraId="48BDC7AC" w14:textId="4ACBE2CB" w:rsidR="00196E90" w:rsidRDefault="00196E90" w:rsidP="00CB0E31">
            <w:pPr>
              <w:ind w:firstLine="0"/>
              <w:jc w:val="both"/>
              <w:rPr>
                <w:lang w:val="en-GB"/>
              </w:rPr>
            </w:pPr>
            <w:r>
              <w:rPr>
                <w:lang w:val="en-GB"/>
              </w:rPr>
              <w:t>FR2</w:t>
            </w:r>
          </w:p>
        </w:tc>
        <w:tc>
          <w:tcPr>
            <w:tcW w:w="4644" w:type="dxa"/>
          </w:tcPr>
          <w:p w14:paraId="33A1FF8E" w14:textId="5647E04E" w:rsidR="00196E90" w:rsidRDefault="00196E90" w:rsidP="00CB0E31">
            <w:pPr>
              <w:ind w:firstLine="0"/>
              <w:jc w:val="both"/>
              <w:rPr>
                <w:lang w:val="en-GB"/>
              </w:rPr>
            </w:pPr>
            <w:r>
              <w:rPr>
                <w:lang w:val="en-GB"/>
              </w:rPr>
              <w:t xml:space="preserve">Customer shall </w:t>
            </w:r>
            <w:r w:rsidRPr="00D1653B">
              <w:rPr>
                <w:lang w:val="en-GB"/>
              </w:rPr>
              <w:t xml:space="preserve">provide </w:t>
            </w:r>
            <w:r>
              <w:rPr>
                <w:lang w:val="en-GB"/>
              </w:rPr>
              <w:t xml:space="preserve">their </w:t>
            </w:r>
            <w:r w:rsidRPr="00D1653B">
              <w:rPr>
                <w:lang w:val="en-GB"/>
              </w:rPr>
              <w:t>basic details</w:t>
            </w:r>
            <w:r w:rsidR="0022752A">
              <w:rPr>
                <w:lang w:val="en-GB"/>
              </w:rPr>
              <w:t xml:space="preserve">: </w:t>
            </w:r>
            <w:r w:rsidRPr="00D1653B">
              <w:rPr>
                <w:lang w:val="en-GB"/>
              </w:rPr>
              <w:t>name,</w:t>
            </w:r>
            <w:r>
              <w:rPr>
                <w:lang w:val="en-GB"/>
              </w:rPr>
              <w:t xml:space="preserve"> </w:t>
            </w:r>
            <w:r w:rsidRPr="00D1653B">
              <w:rPr>
                <w:lang w:val="en-GB"/>
              </w:rPr>
              <w:t xml:space="preserve">contact information, preferred communication channels, </w:t>
            </w:r>
            <w:r>
              <w:rPr>
                <w:lang w:val="en-GB"/>
              </w:rPr>
              <w:t xml:space="preserve">a </w:t>
            </w:r>
            <w:r w:rsidRPr="00D1653B">
              <w:rPr>
                <w:lang w:val="en-GB"/>
              </w:rPr>
              <w:t>credit card number</w:t>
            </w:r>
            <w:r>
              <w:rPr>
                <w:lang w:val="en-GB"/>
              </w:rPr>
              <w:t>,</w:t>
            </w:r>
            <w:r w:rsidRPr="00D1653B">
              <w:rPr>
                <w:lang w:val="en-GB"/>
              </w:rPr>
              <w:t xml:space="preserve"> and a corporate account number (if</w:t>
            </w:r>
            <w:r>
              <w:rPr>
                <w:lang w:val="en-GB"/>
              </w:rPr>
              <w:t xml:space="preserve"> </w:t>
            </w:r>
            <w:r w:rsidRPr="00D1653B">
              <w:rPr>
                <w:lang w:val="en-GB"/>
              </w:rPr>
              <w:t>applicable)</w:t>
            </w:r>
            <w:r>
              <w:rPr>
                <w:lang w:val="en-GB"/>
              </w:rPr>
              <w:t xml:space="preserve"> </w:t>
            </w:r>
            <w:r w:rsidR="0022752A">
              <w:rPr>
                <w:lang w:val="en-GB"/>
              </w:rPr>
              <w:t xml:space="preserve">– </w:t>
            </w:r>
            <w:r>
              <w:rPr>
                <w:lang w:val="en-GB"/>
              </w:rPr>
              <w:t>to be able to register.</w:t>
            </w:r>
          </w:p>
        </w:tc>
        <w:tc>
          <w:tcPr>
            <w:tcW w:w="1630" w:type="dxa"/>
          </w:tcPr>
          <w:p w14:paraId="68D5BDE7" w14:textId="224B5170" w:rsidR="00196E90" w:rsidRDefault="00196E90" w:rsidP="00CB0E31">
            <w:pPr>
              <w:ind w:firstLine="0"/>
              <w:jc w:val="both"/>
              <w:rPr>
                <w:lang w:val="en-GB"/>
              </w:rPr>
            </w:pPr>
            <w:r>
              <w:rPr>
                <w:lang w:val="en-GB"/>
              </w:rPr>
              <w:t>Must have</w:t>
            </w:r>
          </w:p>
        </w:tc>
        <w:tc>
          <w:tcPr>
            <w:tcW w:w="2326" w:type="dxa"/>
            <w:vMerge/>
          </w:tcPr>
          <w:p w14:paraId="6AE34685" w14:textId="77777777" w:rsidR="00196E90" w:rsidRDefault="00196E90" w:rsidP="00CB0E31">
            <w:pPr>
              <w:ind w:firstLine="0"/>
              <w:jc w:val="both"/>
              <w:rPr>
                <w:lang w:val="en-GB"/>
              </w:rPr>
            </w:pPr>
          </w:p>
        </w:tc>
      </w:tr>
      <w:tr w:rsidR="00196E90" w14:paraId="2187B7A6" w14:textId="77777777" w:rsidTr="0042381B">
        <w:tc>
          <w:tcPr>
            <w:tcW w:w="750" w:type="dxa"/>
          </w:tcPr>
          <w:p w14:paraId="46B6F83D" w14:textId="226B32C1" w:rsidR="00196E90" w:rsidRDefault="00196E90" w:rsidP="00CB0E31">
            <w:pPr>
              <w:ind w:firstLine="0"/>
              <w:jc w:val="both"/>
              <w:rPr>
                <w:lang w:val="en-GB"/>
              </w:rPr>
            </w:pPr>
            <w:r>
              <w:rPr>
                <w:lang w:val="en-GB"/>
              </w:rPr>
              <w:t>FR3</w:t>
            </w:r>
          </w:p>
        </w:tc>
        <w:tc>
          <w:tcPr>
            <w:tcW w:w="4644" w:type="dxa"/>
          </w:tcPr>
          <w:p w14:paraId="745E1552" w14:textId="15E29085" w:rsidR="00196E90" w:rsidRDefault="00196E90" w:rsidP="00CB0E31">
            <w:pPr>
              <w:ind w:firstLine="0"/>
              <w:jc w:val="both"/>
              <w:rPr>
                <w:lang w:val="en-GB"/>
              </w:rPr>
            </w:pPr>
            <w:r>
              <w:rPr>
                <w:lang w:val="en-GB"/>
              </w:rPr>
              <w:t xml:space="preserve">Customer shall provide </w:t>
            </w:r>
            <w:r w:rsidRPr="00E23C18">
              <w:rPr>
                <w:lang w:val="en-GB"/>
              </w:rPr>
              <w:t>travel frequency, spending and corporate</w:t>
            </w:r>
            <w:r>
              <w:rPr>
                <w:lang w:val="en-GB"/>
              </w:rPr>
              <w:t xml:space="preserve"> </w:t>
            </w:r>
            <w:r w:rsidRPr="00E23C18">
              <w:rPr>
                <w:lang w:val="en-GB"/>
              </w:rPr>
              <w:t>status</w:t>
            </w:r>
            <w:r>
              <w:rPr>
                <w:lang w:val="en-GB"/>
              </w:rPr>
              <w:t xml:space="preserve"> during registration process.</w:t>
            </w:r>
          </w:p>
        </w:tc>
        <w:tc>
          <w:tcPr>
            <w:tcW w:w="1630" w:type="dxa"/>
          </w:tcPr>
          <w:p w14:paraId="5864F0D6" w14:textId="3C61F647" w:rsidR="00196E90" w:rsidRDefault="00196E90" w:rsidP="00CB0E31">
            <w:pPr>
              <w:ind w:firstLine="0"/>
              <w:jc w:val="both"/>
              <w:rPr>
                <w:lang w:val="en-GB"/>
              </w:rPr>
            </w:pPr>
            <w:r>
              <w:rPr>
                <w:lang w:val="en-GB"/>
              </w:rPr>
              <w:t>Must have</w:t>
            </w:r>
          </w:p>
        </w:tc>
        <w:tc>
          <w:tcPr>
            <w:tcW w:w="2326" w:type="dxa"/>
            <w:vMerge/>
          </w:tcPr>
          <w:p w14:paraId="337819EF" w14:textId="77777777" w:rsidR="00196E90" w:rsidRDefault="00196E90" w:rsidP="00CB0E31">
            <w:pPr>
              <w:ind w:firstLine="0"/>
              <w:jc w:val="both"/>
              <w:rPr>
                <w:lang w:val="en-GB"/>
              </w:rPr>
            </w:pPr>
          </w:p>
        </w:tc>
      </w:tr>
      <w:tr w:rsidR="00196E90" w14:paraId="22241A2F" w14:textId="77777777" w:rsidTr="0042381B">
        <w:tc>
          <w:tcPr>
            <w:tcW w:w="750" w:type="dxa"/>
          </w:tcPr>
          <w:p w14:paraId="6E9D1C44" w14:textId="307881D3" w:rsidR="00196E90" w:rsidRDefault="00196E90" w:rsidP="00CB0E31">
            <w:pPr>
              <w:ind w:firstLine="0"/>
              <w:jc w:val="both"/>
              <w:rPr>
                <w:lang w:val="en-GB"/>
              </w:rPr>
            </w:pPr>
            <w:r>
              <w:rPr>
                <w:lang w:val="en-GB"/>
              </w:rPr>
              <w:t>FR4</w:t>
            </w:r>
          </w:p>
        </w:tc>
        <w:tc>
          <w:tcPr>
            <w:tcW w:w="4644" w:type="dxa"/>
          </w:tcPr>
          <w:p w14:paraId="1C52490D" w14:textId="1E53AEDE" w:rsidR="00196E90" w:rsidRDefault="00196E90" w:rsidP="00CB0E31">
            <w:pPr>
              <w:ind w:firstLine="0"/>
              <w:jc w:val="both"/>
              <w:rPr>
                <w:lang w:val="en-GB"/>
              </w:rPr>
            </w:pPr>
            <w:r>
              <w:rPr>
                <w:lang w:val="en-GB"/>
              </w:rPr>
              <w:t>Registered user shall have to log onto AeroRewards using their username and password from registration process as well as a one-time password texted to their mobile phone.</w:t>
            </w:r>
          </w:p>
        </w:tc>
        <w:tc>
          <w:tcPr>
            <w:tcW w:w="1630" w:type="dxa"/>
          </w:tcPr>
          <w:p w14:paraId="1BC94460" w14:textId="75FB82A3" w:rsidR="00196E90" w:rsidRDefault="00196E90" w:rsidP="00CB0E31">
            <w:pPr>
              <w:ind w:firstLine="0"/>
              <w:jc w:val="both"/>
              <w:rPr>
                <w:lang w:val="en-GB"/>
              </w:rPr>
            </w:pPr>
            <w:r>
              <w:rPr>
                <w:lang w:val="en-GB"/>
              </w:rPr>
              <w:t>Must have</w:t>
            </w:r>
          </w:p>
        </w:tc>
        <w:tc>
          <w:tcPr>
            <w:tcW w:w="2326" w:type="dxa"/>
            <w:vMerge w:val="restart"/>
          </w:tcPr>
          <w:p w14:paraId="1350E9C0" w14:textId="5D83B78E" w:rsidR="00196E90" w:rsidRDefault="00196E90" w:rsidP="00CB0E31">
            <w:pPr>
              <w:ind w:firstLine="0"/>
              <w:jc w:val="both"/>
              <w:rPr>
                <w:lang w:val="en-GB"/>
              </w:rPr>
            </w:pPr>
            <w:r>
              <w:rPr>
                <w:lang w:val="en-GB"/>
              </w:rPr>
              <w:t>These two requirements are about data protection, so it is non-negotiable.</w:t>
            </w:r>
          </w:p>
        </w:tc>
      </w:tr>
      <w:tr w:rsidR="00196E90" w14:paraId="7ED86BC0" w14:textId="77777777" w:rsidTr="0042381B">
        <w:tc>
          <w:tcPr>
            <w:tcW w:w="750" w:type="dxa"/>
          </w:tcPr>
          <w:p w14:paraId="5E0D2FB9" w14:textId="4A0CC91C" w:rsidR="00196E90" w:rsidRDefault="00196E90" w:rsidP="00CB0E31">
            <w:pPr>
              <w:ind w:firstLine="0"/>
              <w:jc w:val="both"/>
              <w:rPr>
                <w:lang w:val="en-GB"/>
              </w:rPr>
            </w:pPr>
            <w:r>
              <w:rPr>
                <w:lang w:val="en-GB"/>
              </w:rPr>
              <w:t>FR5</w:t>
            </w:r>
          </w:p>
        </w:tc>
        <w:tc>
          <w:tcPr>
            <w:tcW w:w="4644" w:type="dxa"/>
          </w:tcPr>
          <w:p w14:paraId="3AECC451" w14:textId="7A7D1F89" w:rsidR="00196E90" w:rsidRDefault="0054434E" w:rsidP="00CB0E31">
            <w:pPr>
              <w:ind w:firstLine="0"/>
              <w:jc w:val="both"/>
              <w:rPr>
                <w:lang w:val="en-GB"/>
              </w:rPr>
            </w:pPr>
            <w:r>
              <w:rPr>
                <w:lang w:val="en-GB"/>
              </w:rPr>
              <w:t>User shall complete t</w:t>
            </w:r>
            <w:r w:rsidR="00196E90" w:rsidRPr="00D1653B">
              <w:rPr>
                <w:lang w:val="en-GB"/>
              </w:rPr>
              <w:t xml:space="preserve">wo factor authentication using a mobile phone number </w:t>
            </w:r>
            <w:r>
              <w:rPr>
                <w:lang w:val="en-GB"/>
              </w:rPr>
              <w:t xml:space="preserve">during registration and every log on. </w:t>
            </w:r>
          </w:p>
        </w:tc>
        <w:tc>
          <w:tcPr>
            <w:tcW w:w="1630" w:type="dxa"/>
          </w:tcPr>
          <w:p w14:paraId="283437C9" w14:textId="7D9D1C42" w:rsidR="00196E90" w:rsidRDefault="00196E90" w:rsidP="00CB0E31">
            <w:pPr>
              <w:ind w:firstLine="0"/>
              <w:jc w:val="both"/>
              <w:rPr>
                <w:lang w:val="en-GB"/>
              </w:rPr>
            </w:pPr>
            <w:r>
              <w:rPr>
                <w:lang w:val="en-GB"/>
              </w:rPr>
              <w:t>Must have</w:t>
            </w:r>
          </w:p>
        </w:tc>
        <w:tc>
          <w:tcPr>
            <w:tcW w:w="2326" w:type="dxa"/>
            <w:vMerge/>
          </w:tcPr>
          <w:p w14:paraId="764CE41F" w14:textId="77777777" w:rsidR="00196E90" w:rsidRDefault="00196E90" w:rsidP="00CB0E31">
            <w:pPr>
              <w:ind w:firstLine="0"/>
              <w:jc w:val="both"/>
              <w:rPr>
                <w:lang w:val="en-GB"/>
              </w:rPr>
            </w:pPr>
          </w:p>
        </w:tc>
      </w:tr>
      <w:tr w:rsidR="00196E90" w14:paraId="4D0C487F" w14:textId="77777777" w:rsidTr="0042381B">
        <w:tc>
          <w:tcPr>
            <w:tcW w:w="750" w:type="dxa"/>
          </w:tcPr>
          <w:p w14:paraId="4FAA9391" w14:textId="016B110E" w:rsidR="00196E90" w:rsidRDefault="00196E90" w:rsidP="00CB0E31">
            <w:pPr>
              <w:ind w:firstLine="0"/>
              <w:jc w:val="both"/>
              <w:rPr>
                <w:lang w:val="en-GB"/>
              </w:rPr>
            </w:pPr>
            <w:r>
              <w:rPr>
                <w:lang w:val="en-GB"/>
              </w:rPr>
              <w:t>FR6</w:t>
            </w:r>
          </w:p>
        </w:tc>
        <w:tc>
          <w:tcPr>
            <w:tcW w:w="4644" w:type="dxa"/>
          </w:tcPr>
          <w:p w14:paraId="5DEC1464" w14:textId="76C7AD8C" w:rsidR="00196E90" w:rsidRDefault="00196E90" w:rsidP="00CB0E31">
            <w:pPr>
              <w:ind w:firstLine="0"/>
              <w:jc w:val="both"/>
              <w:rPr>
                <w:lang w:val="en-GB"/>
              </w:rPr>
            </w:pPr>
            <w:r>
              <w:rPr>
                <w:lang w:val="en-GB"/>
              </w:rPr>
              <w:t>System shall have three membership levels: Silver, Gold, and Platinum</w:t>
            </w:r>
            <w:r w:rsidR="00006AED">
              <w:rPr>
                <w:lang w:val="en-GB"/>
              </w:rPr>
              <w:t>. Program’s features and benefits available/visible to user are level-based.</w:t>
            </w:r>
          </w:p>
        </w:tc>
        <w:tc>
          <w:tcPr>
            <w:tcW w:w="1630" w:type="dxa"/>
          </w:tcPr>
          <w:p w14:paraId="44D71DB0" w14:textId="0AE0ADE5" w:rsidR="00196E90" w:rsidRDefault="00196E90" w:rsidP="00CB0E31">
            <w:pPr>
              <w:ind w:firstLine="0"/>
              <w:jc w:val="both"/>
              <w:rPr>
                <w:lang w:val="en-GB"/>
              </w:rPr>
            </w:pPr>
            <w:r>
              <w:rPr>
                <w:lang w:val="en-GB"/>
              </w:rPr>
              <w:t>Must have</w:t>
            </w:r>
          </w:p>
        </w:tc>
        <w:tc>
          <w:tcPr>
            <w:tcW w:w="2326" w:type="dxa"/>
            <w:vMerge w:val="restart"/>
          </w:tcPr>
          <w:p w14:paraId="0B9ACF38" w14:textId="34AF8AA8" w:rsidR="00196E90" w:rsidRDefault="00196E90" w:rsidP="00CB0E31">
            <w:pPr>
              <w:ind w:firstLine="0"/>
              <w:jc w:val="both"/>
              <w:rPr>
                <w:lang w:val="en-GB"/>
              </w:rPr>
            </w:pPr>
            <w:r>
              <w:rPr>
                <w:lang w:val="en-GB"/>
              </w:rPr>
              <w:t xml:space="preserve">Airline miles program is usually tired. </w:t>
            </w:r>
            <w:r w:rsidR="00616487">
              <w:rPr>
                <w:lang w:val="en-GB"/>
              </w:rPr>
              <w:t>It helps to keep customers loyal.</w:t>
            </w:r>
          </w:p>
        </w:tc>
      </w:tr>
      <w:tr w:rsidR="00196E90" w14:paraId="7D990AF8" w14:textId="77777777" w:rsidTr="0042381B">
        <w:tc>
          <w:tcPr>
            <w:tcW w:w="750" w:type="dxa"/>
          </w:tcPr>
          <w:p w14:paraId="6B460FF8" w14:textId="351E8C48" w:rsidR="00196E90" w:rsidRDefault="00196E90" w:rsidP="00CB0E31">
            <w:pPr>
              <w:ind w:firstLine="0"/>
              <w:jc w:val="both"/>
              <w:rPr>
                <w:lang w:val="en-GB"/>
              </w:rPr>
            </w:pPr>
            <w:r>
              <w:rPr>
                <w:lang w:val="en-GB"/>
              </w:rPr>
              <w:t>FR7</w:t>
            </w:r>
          </w:p>
        </w:tc>
        <w:tc>
          <w:tcPr>
            <w:tcW w:w="4644" w:type="dxa"/>
          </w:tcPr>
          <w:p w14:paraId="79DF8325" w14:textId="71B968C7" w:rsidR="00196E90" w:rsidRDefault="00196E90" w:rsidP="00CB0E31">
            <w:pPr>
              <w:ind w:firstLine="0"/>
              <w:jc w:val="both"/>
              <w:rPr>
                <w:lang w:val="en-GB"/>
              </w:rPr>
            </w:pPr>
            <w:r>
              <w:rPr>
                <w:lang w:val="en-GB"/>
              </w:rPr>
              <w:t xml:space="preserve">System shall define user’s membership level based on their </w:t>
            </w:r>
            <w:r w:rsidRPr="00E23C18">
              <w:rPr>
                <w:lang w:val="en-GB"/>
              </w:rPr>
              <w:t>travel frequency, spending and corporate</w:t>
            </w:r>
            <w:r>
              <w:rPr>
                <w:lang w:val="en-GB"/>
              </w:rPr>
              <w:t xml:space="preserve"> </w:t>
            </w:r>
            <w:r w:rsidRPr="00E23C18">
              <w:rPr>
                <w:lang w:val="en-GB"/>
              </w:rPr>
              <w:t>status</w:t>
            </w:r>
            <w:r>
              <w:rPr>
                <w:lang w:val="en-GB"/>
              </w:rPr>
              <w:t>.</w:t>
            </w:r>
          </w:p>
        </w:tc>
        <w:tc>
          <w:tcPr>
            <w:tcW w:w="1630" w:type="dxa"/>
          </w:tcPr>
          <w:p w14:paraId="0EB70B92" w14:textId="5DCDFFB0" w:rsidR="00196E90" w:rsidRDefault="00196E90" w:rsidP="00CB0E31">
            <w:pPr>
              <w:ind w:firstLine="0"/>
              <w:jc w:val="both"/>
              <w:rPr>
                <w:lang w:val="en-GB"/>
              </w:rPr>
            </w:pPr>
            <w:r>
              <w:rPr>
                <w:lang w:val="en-GB"/>
              </w:rPr>
              <w:t>Must have</w:t>
            </w:r>
          </w:p>
        </w:tc>
        <w:tc>
          <w:tcPr>
            <w:tcW w:w="2326" w:type="dxa"/>
            <w:vMerge/>
          </w:tcPr>
          <w:p w14:paraId="1F438D86" w14:textId="77777777" w:rsidR="00196E90" w:rsidRDefault="00196E90" w:rsidP="00CB0E31">
            <w:pPr>
              <w:ind w:firstLine="0"/>
              <w:jc w:val="both"/>
              <w:rPr>
                <w:lang w:val="en-GB"/>
              </w:rPr>
            </w:pPr>
          </w:p>
        </w:tc>
      </w:tr>
      <w:tr w:rsidR="00EE7C9C" w14:paraId="04C6CB44" w14:textId="77777777" w:rsidTr="0042381B">
        <w:tc>
          <w:tcPr>
            <w:tcW w:w="750" w:type="dxa"/>
          </w:tcPr>
          <w:p w14:paraId="363BFDB4" w14:textId="01113FD1" w:rsidR="00EE7C9C" w:rsidRDefault="00EE7C9C" w:rsidP="00CB0E31">
            <w:pPr>
              <w:ind w:firstLine="0"/>
              <w:jc w:val="both"/>
              <w:rPr>
                <w:lang w:val="en-GB"/>
              </w:rPr>
            </w:pPr>
            <w:r>
              <w:rPr>
                <w:lang w:val="en-GB"/>
              </w:rPr>
              <w:t>FR</w:t>
            </w:r>
            <w:r w:rsidR="0042381B">
              <w:rPr>
                <w:lang w:val="en-GB"/>
              </w:rPr>
              <w:t>8</w:t>
            </w:r>
          </w:p>
        </w:tc>
        <w:tc>
          <w:tcPr>
            <w:tcW w:w="4644" w:type="dxa"/>
          </w:tcPr>
          <w:p w14:paraId="3680B44A" w14:textId="33E0C2A1" w:rsidR="00EE7C9C" w:rsidRDefault="00EE7C9C" w:rsidP="00CB0E31">
            <w:pPr>
              <w:ind w:firstLine="0"/>
              <w:jc w:val="both"/>
              <w:rPr>
                <w:lang w:val="en-GB"/>
              </w:rPr>
            </w:pPr>
            <w:r>
              <w:rPr>
                <w:lang w:val="en-GB"/>
              </w:rPr>
              <w:t>System sh</w:t>
            </w:r>
            <w:r w:rsidR="0054434E">
              <w:rPr>
                <w:lang w:val="en-GB"/>
              </w:rPr>
              <w:t>all</w:t>
            </w:r>
            <w:r>
              <w:rPr>
                <w:lang w:val="en-GB"/>
              </w:rPr>
              <w:t xml:space="preserve"> integrate with </w:t>
            </w:r>
            <w:r w:rsidR="0054434E">
              <w:rPr>
                <w:lang w:val="en-GB"/>
              </w:rPr>
              <w:t xml:space="preserve">the </w:t>
            </w:r>
            <w:r>
              <w:rPr>
                <w:lang w:val="en-GB"/>
              </w:rPr>
              <w:t xml:space="preserve">other airline systems for flights booking, in-flight purchases, </w:t>
            </w:r>
            <w:r w:rsidR="00BB0E2D">
              <w:rPr>
                <w:lang w:val="en-GB"/>
              </w:rPr>
              <w:t>marketing department, etc.</w:t>
            </w:r>
          </w:p>
        </w:tc>
        <w:tc>
          <w:tcPr>
            <w:tcW w:w="1630" w:type="dxa"/>
          </w:tcPr>
          <w:p w14:paraId="029142D1" w14:textId="352B251B" w:rsidR="00EE7C9C" w:rsidRDefault="00EE7C9C" w:rsidP="00CB0E31">
            <w:pPr>
              <w:ind w:firstLine="0"/>
              <w:jc w:val="both"/>
              <w:rPr>
                <w:lang w:val="en-GB"/>
              </w:rPr>
            </w:pPr>
            <w:r>
              <w:rPr>
                <w:lang w:val="en-GB"/>
              </w:rPr>
              <w:t>Must have</w:t>
            </w:r>
          </w:p>
        </w:tc>
        <w:tc>
          <w:tcPr>
            <w:tcW w:w="2326" w:type="dxa"/>
          </w:tcPr>
          <w:p w14:paraId="19BD0DCA" w14:textId="0215EFD3" w:rsidR="00EE7C9C" w:rsidRDefault="00616487" w:rsidP="00CB0E31">
            <w:pPr>
              <w:ind w:firstLine="0"/>
              <w:jc w:val="both"/>
              <w:rPr>
                <w:lang w:val="en-GB"/>
              </w:rPr>
            </w:pPr>
            <w:r>
              <w:rPr>
                <w:lang w:val="en-GB"/>
              </w:rPr>
              <w:t>This feature allows to control customer’s spending on flights.</w:t>
            </w:r>
          </w:p>
        </w:tc>
      </w:tr>
      <w:tr w:rsidR="00616487" w14:paraId="4C3C6CBC" w14:textId="77777777" w:rsidTr="0042381B">
        <w:tc>
          <w:tcPr>
            <w:tcW w:w="750" w:type="dxa"/>
          </w:tcPr>
          <w:p w14:paraId="3270EB13" w14:textId="168681DA" w:rsidR="00616487" w:rsidRDefault="00616487" w:rsidP="0042381B">
            <w:pPr>
              <w:ind w:firstLine="0"/>
              <w:jc w:val="both"/>
              <w:rPr>
                <w:lang w:val="en-GB"/>
              </w:rPr>
            </w:pPr>
            <w:r>
              <w:rPr>
                <w:lang w:val="en-GB"/>
              </w:rPr>
              <w:t>FR9</w:t>
            </w:r>
          </w:p>
        </w:tc>
        <w:tc>
          <w:tcPr>
            <w:tcW w:w="4644" w:type="dxa"/>
          </w:tcPr>
          <w:p w14:paraId="30F6F74B" w14:textId="0F6E0FE9" w:rsidR="00616487" w:rsidRDefault="00BB0E2D" w:rsidP="0042381B">
            <w:pPr>
              <w:ind w:firstLine="0"/>
              <w:jc w:val="both"/>
              <w:rPr>
                <w:lang w:val="en-GB"/>
              </w:rPr>
            </w:pPr>
            <w:r>
              <w:rPr>
                <w:lang w:val="en-GB"/>
              </w:rPr>
              <w:t>The system shall store all the registered customers’ account in its database.</w:t>
            </w:r>
          </w:p>
        </w:tc>
        <w:tc>
          <w:tcPr>
            <w:tcW w:w="1630" w:type="dxa"/>
          </w:tcPr>
          <w:p w14:paraId="0D79C55A" w14:textId="460F67AA" w:rsidR="00616487" w:rsidRDefault="00BB0E2D" w:rsidP="0042381B">
            <w:pPr>
              <w:ind w:firstLine="0"/>
              <w:jc w:val="both"/>
              <w:rPr>
                <w:lang w:val="en-GB"/>
              </w:rPr>
            </w:pPr>
            <w:r>
              <w:rPr>
                <w:lang w:val="en-GB"/>
              </w:rPr>
              <w:t xml:space="preserve">Must </w:t>
            </w:r>
            <w:r w:rsidR="00616487">
              <w:rPr>
                <w:lang w:val="en-GB"/>
              </w:rPr>
              <w:t>have</w:t>
            </w:r>
          </w:p>
        </w:tc>
        <w:tc>
          <w:tcPr>
            <w:tcW w:w="2326" w:type="dxa"/>
          </w:tcPr>
          <w:p w14:paraId="1394BDA7" w14:textId="1DBFDC7D" w:rsidR="00616487" w:rsidRDefault="0054434E" w:rsidP="0042381B">
            <w:pPr>
              <w:ind w:firstLine="0"/>
              <w:jc w:val="both"/>
              <w:rPr>
                <w:lang w:val="en-GB"/>
              </w:rPr>
            </w:pPr>
            <w:r>
              <w:rPr>
                <w:lang w:val="en-GB"/>
              </w:rPr>
              <w:t>Having separate secure database is vital.</w:t>
            </w:r>
          </w:p>
        </w:tc>
      </w:tr>
      <w:tr w:rsidR="00F06690" w14:paraId="63F7BA8A" w14:textId="77777777" w:rsidTr="0042381B">
        <w:tc>
          <w:tcPr>
            <w:tcW w:w="750" w:type="dxa"/>
          </w:tcPr>
          <w:p w14:paraId="03635633" w14:textId="41FE831B" w:rsidR="00F06690" w:rsidRDefault="00F06690" w:rsidP="0042381B">
            <w:pPr>
              <w:ind w:firstLine="0"/>
              <w:jc w:val="both"/>
              <w:rPr>
                <w:lang w:val="en-GB"/>
              </w:rPr>
            </w:pPr>
            <w:r>
              <w:rPr>
                <w:lang w:val="en-GB"/>
              </w:rPr>
              <w:t>FR91</w:t>
            </w:r>
          </w:p>
        </w:tc>
        <w:tc>
          <w:tcPr>
            <w:tcW w:w="4644" w:type="dxa"/>
          </w:tcPr>
          <w:p w14:paraId="14EE994E" w14:textId="5A06D42F" w:rsidR="00F06690" w:rsidRDefault="00F06690" w:rsidP="0042381B">
            <w:pPr>
              <w:ind w:firstLine="0"/>
              <w:jc w:val="both"/>
              <w:rPr>
                <w:lang w:val="en-GB"/>
              </w:rPr>
            </w:pPr>
            <w:r>
              <w:rPr>
                <w:lang w:val="en-GB"/>
              </w:rPr>
              <w:t>User shall accept terms and conditions to be able to register.</w:t>
            </w:r>
          </w:p>
        </w:tc>
        <w:tc>
          <w:tcPr>
            <w:tcW w:w="1630" w:type="dxa"/>
          </w:tcPr>
          <w:p w14:paraId="207BF059" w14:textId="35ADD2E7" w:rsidR="00F06690" w:rsidRDefault="00F06690" w:rsidP="0042381B">
            <w:pPr>
              <w:ind w:firstLine="0"/>
              <w:jc w:val="both"/>
              <w:rPr>
                <w:lang w:val="en-GB"/>
              </w:rPr>
            </w:pPr>
            <w:r>
              <w:rPr>
                <w:lang w:val="en-GB"/>
              </w:rPr>
              <w:t>Must have</w:t>
            </w:r>
          </w:p>
        </w:tc>
        <w:tc>
          <w:tcPr>
            <w:tcW w:w="2326" w:type="dxa"/>
          </w:tcPr>
          <w:p w14:paraId="4DC043D9" w14:textId="783EF86B" w:rsidR="00F06690" w:rsidRDefault="00F06690" w:rsidP="0042381B">
            <w:pPr>
              <w:ind w:firstLine="0"/>
              <w:jc w:val="both"/>
              <w:rPr>
                <w:lang w:val="en-GB"/>
              </w:rPr>
            </w:pPr>
            <w:r>
              <w:rPr>
                <w:lang w:val="en-GB"/>
              </w:rPr>
              <w:t>This is a registration policy, non-negotiable.</w:t>
            </w:r>
          </w:p>
        </w:tc>
      </w:tr>
      <w:tr w:rsidR="00616487" w14:paraId="4A216660" w14:textId="77777777" w:rsidTr="0042381B">
        <w:tc>
          <w:tcPr>
            <w:tcW w:w="750" w:type="dxa"/>
          </w:tcPr>
          <w:p w14:paraId="467D9D84" w14:textId="197416A2" w:rsidR="00616487" w:rsidRDefault="00616487" w:rsidP="0042381B">
            <w:pPr>
              <w:ind w:firstLine="0"/>
              <w:jc w:val="both"/>
              <w:rPr>
                <w:lang w:val="en-GB"/>
              </w:rPr>
            </w:pPr>
            <w:r>
              <w:rPr>
                <w:lang w:val="en-GB"/>
              </w:rPr>
              <w:t>FR10</w:t>
            </w:r>
          </w:p>
        </w:tc>
        <w:tc>
          <w:tcPr>
            <w:tcW w:w="4644" w:type="dxa"/>
          </w:tcPr>
          <w:p w14:paraId="5C10BB5A" w14:textId="149BF9EE" w:rsidR="00616487" w:rsidRDefault="00BB0E2D" w:rsidP="0042381B">
            <w:pPr>
              <w:ind w:firstLine="0"/>
              <w:jc w:val="both"/>
              <w:rPr>
                <w:lang w:val="en-GB"/>
              </w:rPr>
            </w:pPr>
            <w:r>
              <w:rPr>
                <w:lang w:val="en-GB"/>
              </w:rPr>
              <w:t>Gold and Platinum members sh</w:t>
            </w:r>
            <w:r w:rsidR="0054434E">
              <w:rPr>
                <w:lang w:val="en-GB"/>
              </w:rPr>
              <w:t>ould</w:t>
            </w:r>
            <w:r>
              <w:rPr>
                <w:lang w:val="en-GB"/>
              </w:rPr>
              <w:t xml:space="preserve"> have AeroRewards credit card and corporate account.</w:t>
            </w:r>
          </w:p>
        </w:tc>
        <w:tc>
          <w:tcPr>
            <w:tcW w:w="1630" w:type="dxa"/>
          </w:tcPr>
          <w:p w14:paraId="08F042D7" w14:textId="62CAEE97" w:rsidR="00616487" w:rsidRDefault="00616487" w:rsidP="0042381B">
            <w:pPr>
              <w:ind w:firstLine="0"/>
              <w:jc w:val="both"/>
              <w:rPr>
                <w:lang w:val="en-GB"/>
              </w:rPr>
            </w:pPr>
            <w:r>
              <w:rPr>
                <w:lang w:val="en-GB"/>
              </w:rPr>
              <w:t>Should have</w:t>
            </w:r>
          </w:p>
        </w:tc>
        <w:tc>
          <w:tcPr>
            <w:tcW w:w="2326" w:type="dxa"/>
          </w:tcPr>
          <w:p w14:paraId="0440EF1A" w14:textId="5D8B9F54" w:rsidR="00616487" w:rsidRDefault="00BB0E2D" w:rsidP="0042381B">
            <w:pPr>
              <w:ind w:firstLine="0"/>
              <w:jc w:val="both"/>
              <w:rPr>
                <w:lang w:val="en-GB"/>
              </w:rPr>
            </w:pPr>
            <w:r>
              <w:rPr>
                <w:lang w:val="en-GB"/>
              </w:rPr>
              <w:t>In my opinion, th</w:t>
            </w:r>
            <w:r w:rsidR="0054434E">
              <w:rPr>
                <w:lang w:val="en-GB"/>
              </w:rPr>
              <w:t>is</w:t>
            </w:r>
            <w:r>
              <w:rPr>
                <w:lang w:val="en-GB"/>
              </w:rPr>
              <w:t xml:space="preserve"> requirement </w:t>
            </w:r>
            <w:r w:rsidR="0054434E">
              <w:rPr>
                <w:lang w:val="en-GB"/>
              </w:rPr>
              <w:t>is</w:t>
            </w:r>
            <w:r>
              <w:rPr>
                <w:lang w:val="en-GB"/>
              </w:rPr>
              <w:t xml:space="preserve"> </w:t>
            </w:r>
            <w:r>
              <w:rPr>
                <w:lang w:val="en-GB"/>
              </w:rPr>
              <w:lastRenderedPageBreak/>
              <w:t>important but non-vital.</w:t>
            </w:r>
          </w:p>
        </w:tc>
      </w:tr>
      <w:tr w:rsidR="00616487" w14:paraId="453AE629" w14:textId="77777777" w:rsidTr="0042381B">
        <w:tc>
          <w:tcPr>
            <w:tcW w:w="750" w:type="dxa"/>
          </w:tcPr>
          <w:p w14:paraId="50B0213F" w14:textId="11B96127" w:rsidR="00616487" w:rsidRDefault="00616487" w:rsidP="0042381B">
            <w:pPr>
              <w:ind w:firstLine="0"/>
              <w:jc w:val="both"/>
              <w:rPr>
                <w:lang w:val="en-GB"/>
              </w:rPr>
            </w:pPr>
            <w:r>
              <w:rPr>
                <w:lang w:val="en-GB"/>
              </w:rPr>
              <w:lastRenderedPageBreak/>
              <w:t>FR11</w:t>
            </w:r>
          </w:p>
        </w:tc>
        <w:tc>
          <w:tcPr>
            <w:tcW w:w="4644" w:type="dxa"/>
          </w:tcPr>
          <w:p w14:paraId="0FF860D4" w14:textId="316B003E" w:rsidR="00616487" w:rsidRDefault="00616487" w:rsidP="0042381B">
            <w:pPr>
              <w:ind w:firstLine="0"/>
              <w:jc w:val="both"/>
              <w:rPr>
                <w:lang w:val="en-GB"/>
              </w:rPr>
            </w:pPr>
            <w:r>
              <w:rPr>
                <w:lang w:val="en-GB"/>
              </w:rPr>
              <w:t xml:space="preserve">System should define a customer as a Platinum member if they have an annual spend &gt;= </w:t>
            </w:r>
            <w:r w:rsidRPr="00224FD3">
              <w:rPr>
                <w:lang w:val="en-GB"/>
              </w:rPr>
              <w:t>$80K</w:t>
            </w:r>
            <w:r>
              <w:rPr>
                <w:lang w:val="en-GB"/>
              </w:rPr>
              <w:t xml:space="preserve">, as a Gold member when they have </w:t>
            </w:r>
            <w:r w:rsidRPr="00224FD3">
              <w:rPr>
                <w:lang w:val="en-GB"/>
              </w:rPr>
              <w:t>an annual</w:t>
            </w:r>
            <w:r>
              <w:rPr>
                <w:lang w:val="en-GB"/>
              </w:rPr>
              <w:t xml:space="preserve"> </w:t>
            </w:r>
            <w:r w:rsidRPr="00224FD3">
              <w:rPr>
                <w:lang w:val="en-GB"/>
              </w:rPr>
              <w:t xml:space="preserve">spend </w:t>
            </w:r>
            <w:r>
              <w:rPr>
                <w:lang w:val="en-GB"/>
              </w:rPr>
              <w:t>&gt;=</w:t>
            </w:r>
            <w:r w:rsidRPr="00224FD3">
              <w:rPr>
                <w:lang w:val="en-GB"/>
              </w:rPr>
              <w:t xml:space="preserve"> $50K.</w:t>
            </w:r>
          </w:p>
        </w:tc>
        <w:tc>
          <w:tcPr>
            <w:tcW w:w="1630" w:type="dxa"/>
          </w:tcPr>
          <w:p w14:paraId="46A770EB" w14:textId="70F508B6" w:rsidR="00616487" w:rsidRDefault="00616487" w:rsidP="0042381B">
            <w:pPr>
              <w:ind w:firstLine="0"/>
              <w:jc w:val="both"/>
              <w:rPr>
                <w:lang w:val="en-GB"/>
              </w:rPr>
            </w:pPr>
            <w:r>
              <w:rPr>
                <w:lang w:val="en-GB"/>
              </w:rPr>
              <w:t>Should have</w:t>
            </w:r>
          </w:p>
        </w:tc>
        <w:tc>
          <w:tcPr>
            <w:tcW w:w="2326" w:type="dxa"/>
            <w:vMerge w:val="restart"/>
          </w:tcPr>
          <w:p w14:paraId="20A3C14A" w14:textId="6B76D42E" w:rsidR="00616487" w:rsidRDefault="00616487" w:rsidP="0042381B">
            <w:pPr>
              <w:ind w:firstLine="0"/>
              <w:jc w:val="both"/>
              <w:rPr>
                <w:lang w:val="en-GB"/>
              </w:rPr>
            </w:pPr>
            <w:r>
              <w:rPr>
                <w:lang w:val="en-GB"/>
              </w:rPr>
              <w:t>Memberships levels’ definition might be changed. Although, these requirements are important, these conditions may be reviewed.</w:t>
            </w:r>
          </w:p>
        </w:tc>
      </w:tr>
      <w:tr w:rsidR="00616487" w14:paraId="27AAC767" w14:textId="77777777" w:rsidTr="0042381B">
        <w:tc>
          <w:tcPr>
            <w:tcW w:w="750" w:type="dxa"/>
          </w:tcPr>
          <w:p w14:paraId="3B35F091" w14:textId="58DEE5E7" w:rsidR="00616487" w:rsidRDefault="00616487" w:rsidP="0042381B">
            <w:pPr>
              <w:ind w:firstLine="0"/>
              <w:jc w:val="both"/>
              <w:rPr>
                <w:lang w:val="en-GB"/>
              </w:rPr>
            </w:pPr>
            <w:r>
              <w:rPr>
                <w:lang w:val="en-GB"/>
              </w:rPr>
              <w:t>FR12</w:t>
            </w:r>
          </w:p>
        </w:tc>
        <w:tc>
          <w:tcPr>
            <w:tcW w:w="4644" w:type="dxa"/>
          </w:tcPr>
          <w:p w14:paraId="1F5AB977" w14:textId="010B2151" w:rsidR="00616487" w:rsidRDefault="00616487" w:rsidP="0042381B">
            <w:pPr>
              <w:ind w:firstLine="0"/>
              <w:jc w:val="both"/>
              <w:rPr>
                <w:lang w:val="en-GB"/>
              </w:rPr>
            </w:pPr>
            <w:r>
              <w:rPr>
                <w:lang w:val="en-GB"/>
              </w:rPr>
              <w:t xml:space="preserve">System should define any customer that commit </w:t>
            </w:r>
            <w:r w:rsidRPr="00224FD3">
              <w:rPr>
                <w:lang w:val="en-GB"/>
              </w:rPr>
              <w:t>via the registration terms and</w:t>
            </w:r>
            <w:r>
              <w:rPr>
                <w:lang w:val="en-GB"/>
              </w:rPr>
              <w:t xml:space="preserve"> </w:t>
            </w:r>
            <w:r w:rsidRPr="00224FD3">
              <w:rPr>
                <w:lang w:val="en-GB"/>
              </w:rPr>
              <w:t>conditions to take at least 4 long haul flights a year</w:t>
            </w:r>
            <w:r>
              <w:rPr>
                <w:lang w:val="en-GB"/>
              </w:rPr>
              <w:t xml:space="preserve"> as a Silver member.</w:t>
            </w:r>
          </w:p>
        </w:tc>
        <w:tc>
          <w:tcPr>
            <w:tcW w:w="1630" w:type="dxa"/>
          </w:tcPr>
          <w:p w14:paraId="7689D0A9" w14:textId="2309DE78" w:rsidR="00616487" w:rsidRDefault="00616487" w:rsidP="0042381B">
            <w:pPr>
              <w:ind w:firstLine="0"/>
              <w:jc w:val="both"/>
              <w:rPr>
                <w:lang w:val="en-GB"/>
              </w:rPr>
            </w:pPr>
            <w:r>
              <w:rPr>
                <w:lang w:val="en-GB"/>
              </w:rPr>
              <w:t>Should have</w:t>
            </w:r>
          </w:p>
        </w:tc>
        <w:tc>
          <w:tcPr>
            <w:tcW w:w="2326" w:type="dxa"/>
            <w:vMerge/>
          </w:tcPr>
          <w:p w14:paraId="2016D9B5" w14:textId="77777777" w:rsidR="00616487" w:rsidRDefault="00616487" w:rsidP="0042381B">
            <w:pPr>
              <w:ind w:firstLine="0"/>
              <w:jc w:val="both"/>
              <w:rPr>
                <w:lang w:val="en-GB"/>
              </w:rPr>
            </w:pPr>
          </w:p>
        </w:tc>
      </w:tr>
      <w:tr w:rsidR="00616487" w14:paraId="33B24B9D" w14:textId="77777777" w:rsidTr="0042381B">
        <w:tc>
          <w:tcPr>
            <w:tcW w:w="750" w:type="dxa"/>
          </w:tcPr>
          <w:p w14:paraId="5C5A2070" w14:textId="31768CA4" w:rsidR="00616487" w:rsidRDefault="00616487" w:rsidP="0042381B">
            <w:pPr>
              <w:ind w:firstLine="0"/>
              <w:jc w:val="both"/>
              <w:rPr>
                <w:lang w:val="en-GB"/>
              </w:rPr>
            </w:pPr>
            <w:r>
              <w:rPr>
                <w:lang w:val="en-GB"/>
              </w:rPr>
              <w:t>FR13</w:t>
            </w:r>
          </w:p>
        </w:tc>
        <w:tc>
          <w:tcPr>
            <w:tcW w:w="4644" w:type="dxa"/>
          </w:tcPr>
          <w:p w14:paraId="089B4CA5" w14:textId="1F5DDB7B" w:rsidR="00616487" w:rsidRDefault="00616487" w:rsidP="0042381B">
            <w:pPr>
              <w:ind w:firstLine="0"/>
              <w:jc w:val="both"/>
              <w:rPr>
                <w:lang w:val="en-GB"/>
              </w:rPr>
            </w:pPr>
            <w:r>
              <w:rPr>
                <w:lang w:val="en-GB"/>
              </w:rPr>
              <w:t>System should allow priority boarding to all its levels, l</w:t>
            </w:r>
            <w:r w:rsidRPr="00224FD3">
              <w:rPr>
                <w:lang w:val="en-GB"/>
              </w:rPr>
              <w:t xml:space="preserve">ounge access </w:t>
            </w:r>
            <w:r>
              <w:rPr>
                <w:lang w:val="en-GB"/>
              </w:rPr>
              <w:t xml:space="preserve">to Gold and Platinum members, </w:t>
            </w:r>
            <w:r w:rsidRPr="00224FD3">
              <w:rPr>
                <w:lang w:val="en-GB"/>
              </w:rPr>
              <w:t xml:space="preserve">and long-haul discounts </w:t>
            </w:r>
            <w:r>
              <w:rPr>
                <w:lang w:val="en-GB"/>
              </w:rPr>
              <w:t>to Platinum members.</w:t>
            </w:r>
          </w:p>
        </w:tc>
        <w:tc>
          <w:tcPr>
            <w:tcW w:w="1630" w:type="dxa"/>
          </w:tcPr>
          <w:p w14:paraId="48D81541" w14:textId="4F77817E" w:rsidR="00616487" w:rsidRDefault="00616487" w:rsidP="0042381B">
            <w:pPr>
              <w:ind w:firstLine="0"/>
              <w:jc w:val="both"/>
              <w:rPr>
                <w:lang w:val="en-GB"/>
              </w:rPr>
            </w:pPr>
            <w:r>
              <w:rPr>
                <w:lang w:val="en-GB"/>
              </w:rPr>
              <w:t>Should have</w:t>
            </w:r>
          </w:p>
        </w:tc>
        <w:tc>
          <w:tcPr>
            <w:tcW w:w="2326" w:type="dxa"/>
            <w:vMerge w:val="restart"/>
          </w:tcPr>
          <w:p w14:paraId="24B44B1D" w14:textId="748A851E" w:rsidR="00616487" w:rsidRDefault="00616487" w:rsidP="0042381B">
            <w:pPr>
              <w:ind w:firstLine="0"/>
              <w:jc w:val="both"/>
              <w:rPr>
                <w:lang w:val="en-GB"/>
              </w:rPr>
            </w:pPr>
            <w:r>
              <w:rPr>
                <w:lang w:val="en-GB"/>
              </w:rPr>
              <w:t>These requirements are important for customer’s satisfaction but non-vital for the system.</w:t>
            </w:r>
          </w:p>
        </w:tc>
      </w:tr>
      <w:tr w:rsidR="00616487" w14:paraId="5BF3FF0A" w14:textId="77777777" w:rsidTr="0042381B">
        <w:tc>
          <w:tcPr>
            <w:tcW w:w="750" w:type="dxa"/>
          </w:tcPr>
          <w:p w14:paraId="45308DDE" w14:textId="53CC7121" w:rsidR="00616487" w:rsidRDefault="00616487" w:rsidP="0042381B">
            <w:pPr>
              <w:ind w:firstLine="0"/>
              <w:jc w:val="both"/>
              <w:rPr>
                <w:lang w:val="en-GB"/>
              </w:rPr>
            </w:pPr>
            <w:r>
              <w:rPr>
                <w:lang w:val="en-GB"/>
              </w:rPr>
              <w:t>FR14</w:t>
            </w:r>
          </w:p>
        </w:tc>
        <w:tc>
          <w:tcPr>
            <w:tcW w:w="4644" w:type="dxa"/>
          </w:tcPr>
          <w:p w14:paraId="72BF4F3F" w14:textId="1DED9633" w:rsidR="00616487" w:rsidRDefault="00616487" w:rsidP="0042381B">
            <w:pPr>
              <w:ind w:firstLine="0"/>
              <w:jc w:val="both"/>
              <w:rPr>
                <w:lang w:val="en-GB"/>
              </w:rPr>
            </w:pPr>
            <w:r>
              <w:rPr>
                <w:lang w:val="en-GB"/>
              </w:rPr>
              <w:t xml:space="preserve">Registered customers shall be able to view </w:t>
            </w:r>
            <w:r w:rsidRPr="00E8322D">
              <w:rPr>
                <w:lang w:val="en-GB"/>
              </w:rPr>
              <w:t>their account details, the total</w:t>
            </w:r>
            <w:r>
              <w:rPr>
                <w:lang w:val="en-GB"/>
              </w:rPr>
              <w:t xml:space="preserve"> </w:t>
            </w:r>
            <w:r w:rsidRPr="00E8322D">
              <w:rPr>
                <w:lang w:val="en-GB"/>
              </w:rPr>
              <w:t>number of points accumulated to date</w:t>
            </w:r>
            <w:r w:rsidR="00184DDB">
              <w:rPr>
                <w:lang w:val="en-GB"/>
              </w:rPr>
              <w:t>,</w:t>
            </w:r>
            <w:r w:rsidRPr="00E8322D">
              <w:rPr>
                <w:lang w:val="en-GB"/>
              </w:rPr>
              <w:t xml:space="preserve"> and a history of each point</w:t>
            </w:r>
            <w:r>
              <w:rPr>
                <w:lang w:val="en-GB"/>
              </w:rPr>
              <w:t xml:space="preserve"> </w:t>
            </w:r>
            <w:r w:rsidRPr="00E8322D">
              <w:rPr>
                <w:lang w:val="en-GB"/>
              </w:rPr>
              <w:t>related transaction</w:t>
            </w:r>
            <w:r>
              <w:rPr>
                <w:lang w:val="en-GB"/>
              </w:rPr>
              <w:t>.</w:t>
            </w:r>
          </w:p>
        </w:tc>
        <w:tc>
          <w:tcPr>
            <w:tcW w:w="1630" w:type="dxa"/>
          </w:tcPr>
          <w:p w14:paraId="30500D50" w14:textId="7D1B3A22" w:rsidR="00616487" w:rsidRDefault="00616487" w:rsidP="0042381B">
            <w:pPr>
              <w:ind w:firstLine="0"/>
              <w:jc w:val="both"/>
              <w:rPr>
                <w:lang w:val="en-GB"/>
              </w:rPr>
            </w:pPr>
            <w:r>
              <w:rPr>
                <w:lang w:val="en-GB"/>
              </w:rPr>
              <w:t>Should have</w:t>
            </w:r>
          </w:p>
        </w:tc>
        <w:tc>
          <w:tcPr>
            <w:tcW w:w="2326" w:type="dxa"/>
            <w:vMerge/>
          </w:tcPr>
          <w:p w14:paraId="0A1B7F6C" w14:textId="21BC3113" w:rsidR="00616487" w:rsidRDefault="00616487" w:rsidP="0042381B">
            <w:pPr>
              <w:ind w:firstLine="0"/>
              <w:jc w:val="both"/>
              <w:rPr>
                <w:lang w:val="en-GB"/>
              </w:rPr>
            </w:pPr>
          </w:p>
        </w:tc>
      </w:tr>
      <w:tr w:rsidR="00616487" w14:paraId="0D91183C" w14:textId="77777777" w:rsidTr="0042381B">
        <w:tc>
          <w:tcPr>
            <w:tcW w:w="750" w:type="dxa"/>
          </w:tcPr>
          <w:p w14:paraId="1E9DA3D3" w14:textId="7116F5C9" w:rsidR="00616487" w:rsidRDefault="00616487" w:rsidP="0042381B">
            <w:pPr>
              <w:ind w:firstLine="0"/>
              <w:jc w:val="both"/>
              <w:rPr>
                <w:lang w:val="en-GB"/>
              </w:rPr>
            </w:pPr>
            <w:r>
              <w:rPr>
                <w:lang w:val="en-GB"/>
              </w:rPr>
              <w:t>FR15</w:t>
            </w:r>
          </w:p>
        </w:tc>
        <w:tc>
          <w:tcPr>
            <w:tcW w:w="4644" w:type="dxa"/>
          </w:tcPr>
          <w:p w14:paraId="20A2A946" w14:textId="0EAF9E4B" w:rsidR="00616487" w:rsidRDefault="00616487" w:rsidP="0042381B">
            <w:pPr>
              <w:ind w:firstLine="0"/>
              <w:jc w:val="both"/>
              <w:rPr>
                <w:lang w:val="en-GB"/>
              </w:rPr>
            </w:pPr>
            <w:r>
              <w:rPr>
                <w:lang w:val="en-GB"/>
              </w:rPr>
              <w:t>System should add points to member’s account for any purchases within the airline and partner programs.</w:t>
            </w:r>
          </w:p>
        </w:tc>
        <w:tc>
          <w:tcPr>
            <w:tcW w:w="1630" w:type="dxa"/>
          </w:tcPr>
          <w:p w14:paraId="1B44B12F" w14:textId="7B9EBD46" w:rsidR="00616487" w:rsidRDefault="00616487" w:rsidP="0042381B">
            <w:pPr>
              <w:ind w:firstLine="0"/>
              <w:jc w:val="both"/>
              <w:rPr>
                <w:lang w:val="en-GB"/>
              </w:rPr>
            </w:pPr>
            <w:r>
              <w:rPr>
                <w:lang w:val="en-GB"/>
              </w:rPr>
              <w:t>Should have</w:t>
            </w:r>
          </w:p>
        </w:tc>
        <w:tc>
          <w:tcPr>
            <w:tcW w:w="2326" w:type="dxa"/>
            <w:vMerge/>
          </w:tcPr>
          <w:p w14:paraId="354E07E1" w14:textId="77777777" w:rsidR="00616487" w:rsidRDefault="00616487" w:rsidP="0042381B">
            <w:pPr>
              <w:ind w:firstLine="0"/>
              <w:jc w:val="both"/>
              <w:rPr>
                <w:lang w:val="en-GB"/>
              </w:rPr>
            </w:pPr>
          </w:p>
        </w:tc>
      </w:tr>
      <w:tr w:rsidR="00616487" w14:paraId="7480D55D" w14:textId="77777777" w:rsidTr="0042381B">
        <w:tc>
          <w:tcPr>
            <w:tcW w:w="750" w:type="dxa"/>
          </w:tcPr>
          <w:p w14:paraId="171CF173" w14:textId="113A7F29" w:rsidR="00616487" w:rsidRDefault="00616487" w:rsidP="0042381B">
            <w:pPr>
              <w:ind w:firstLine="0"/>
              <w:jc w:val="both"/>
              <w:rPr>
                <w:lang w:val="en-GB"/>
              </w:rPr>
            </w:pPr>
            <w:r>
              <w:rPr>
                <w:lang w:val="en-GB"/>
              </w:rPr>
              <w:t>FR16</w:t>
            </w:r>
          </w:p>
        </w:tc>
        <w:tc>
          <w:tcPr>
            <w:tcW w:w="4644" w:type="dxa"/>
          </w:tcPr>
          <w:p w14:paraId="4C6789BD" w14:textId="4849FE2C" w:rsidR="00616487" w:rsidRDefault="00616487" w:rsidP="0042381B">
            <w:pPr>
              <w:ind w:firstLine="0"/>
              <w:jc w:val="both"/>
              <w:rPr>
                <w:lang w:val="en-GB"/>
              </w:rPr>
            </w:pPr>
            <w:r>
              <w:rPr>
                <w:lang w:val="en-GB"/>
              </w:rPr>
              <w:t>System should integrate with partners’ systems to allow m</w:t>
            </w:r>
            <w:r w:rsidRPr="00E8322D">
              <w:rPr>
                <w:lang w:val="en-GB"/>
              </w:rPr>
              <w:t xml:space="preserve">embers </w:t>
            </w:r>
            <w:r>
              <w:rPr>
                <w:lang w:val="en-GB"/>
              </w:rPr>
              <w:t>earn</w:t>
            </w:r>
            <w:r w:rsidRPr="00E8322D">
              <w:rPr>
                <w:lang w:val="en-GB"/>
              </w:rPr>
              <w:t xml:space="preserve"> points </w:t>
            </w:r>
            <w:r>
              <w:rPr>
                <w:lang w:val="en-GB"/>
              </w:rPr>
              <w:t xml:space="preserve">for </w:t>
            </w:r>
            <w:r w:rsidRPr="00E8322D">
              <w:rPr>
                <w:lang w:val="en-GB"/>
              </w:rPr>
              <w:t>booking accommodations and engaging in partner programs.</w:t>
            </w:r>
          </w:p>
        </w:tc>
        <w:tc>
          <w:tcPr>
            <w:tcW w:w="1630" w:type="dxa"/>
          </w:tcPr>
          <w:p w14:paraId="3B1C0402" w14:textId="00494E34" w:rsidR="00616487" w:rsidRDefault="00616487" w:rsidP="0042381B">
            <w:pPr>
              <w:ind w:firstLine="0"/>
              <w:jc w:val="both"/>
              <w:rPr>
                <w:lang w:val="en-GB"/>
              </w:rPr>
            </w:pPr>
            <w:r>
              <w:rPr>
                <w:lang w:val="en-GB"/>
              </w:rPr>
              <w:t>Should have</w:t>
            </w:r>
          </w:p>
        </w:tc>
        <w:tc>
          <w:tcPr>
            <w:tcW w:w="2326" w:type="dxa"/>
            <w:vMerge/>
          </w:tcPr>
          <w:p w14:paraId="3CD28D3B" w14:textId="77777777" w:rsidR="00616487" w:rsidRDefault="00616487" w:rsidP="0042381B">
            <w:pPr>
              <w:ind w:firstLine="0"/>
              <w:jc w:val="both"/>
              <w:rPr>
                <w:lang w:val="en-GB"/>
              </w:rPr>
            </w:pPr>
          </w:p>
        </w:tc>
      </w:tr>
      <w:tr w:rsidR="00616487" w14:paraId="426EBF44" w14:textId="77777777" w:rsidTr="0042381B">
        <w:tc>
          <w:tcPr>
            <w:tcW w:w="750" w:type="dxa"/>
          </w:tcPr>
          <w:p w14:paraId="023364DC" w14:textId="047B80D7" w:rsidR="00616487" w:rsidRDefault="00616487" w:rsidP="0042381B">
            <w:pPr>
              <w:ind w:firstLine="0"/>
              <w:jc w:val="both"/>
              <w:rPr>
                <w:lang w:val="en-GB"/>
              </w:rPr>
            </w:pPr>
            <w:r>
              <w:rPr>
                <w:lang w:val="en-GB"/>
              </w:rPr>
              <w:t>FR17</w:t>
            </w:r>
          </w:p>
        </w:tc>
        <w:tc>
          <w:tcPr>
            <w:tcW w:w="4644" w:type="dxa"/>
          </w:tcPr>
          <w:p w14:paraId="08B10924" w14:textId="2A85193B" w:rsidR="00616487" w:rsidRDefault="00616487" w:rsidP="0042381B">
            <w:pPr>
              <w:ind w:firstLine="0"/>
              <w:jc w:val="both"/>
              <w:rPr>
                <w:lang w:val="en-GB"/>
              </w:rPr>
            </w:pPr>
            <w:r>
              <w:rPr>
                <w:lang w:val="en-GB"/>
              </w:rPr>
              <w:t xml:space="preserve">System should automatically add double points for </w:t>
            </w:r>
            <w:r w:rsidRPr="004F41ED">
              <w:rPr>
                <w:lang w:val="en-GB"/>
              </w:rPr>
              <w:t>airline</w:t>
            </w:r>
            <w:r>
              <w:rPr>
                <w:lang w:val="en-GB"/>
              </w:rPr>
              <w:t xml:space="preserve"> </w:t>
            </w:r>
            <w:r w:rsidRPr="004F41ED">
              <w:rPr>
                <w:lang w:val="en-GB"/>
              </w:rPr>
              <w:t>related</w:t>
            </w:r>
            <w:r>
              <w:rPr>
                <w:lang w:val="en-GB"/>
              </w:rPr>
              <w:t xml:space="preserve"> purchases and </w:t>
            </w:r>
            <w:r w:rsidRPr="004F41ED">
              <w:rPr>
                <w:lang w:val="en-GB"/>
              </w:rPr>
              <w:t>1 point for each euro spent on purchases</w:t>
            </w:r>
            <w:r>
              <w:rPr>
                <w:lang w:val="en-GB"/>
              </w:rPr>
              <w:t xml:space="preserve"> </w:t>
            </w:r>
            <w:r w:rsidRPr="004F41ED">
              <w:rPr>
                <w:lang w:val="en-GB"/>
              </w:rPr>
              <w:t>outside the program</w:t>
            </w:r>
            <w:r>
              <w:rPr>
                <w:lang w:val="en-GB"/>
              </w:rPr>
              <w:t xml:space="preserve"> to </w:t>
            </w:r>
            <w:r w:rsidRPr="004F41ED">
              <w:rPr>
                <w:lang w:val="en-GB"/>
              </w:rPr>
              <w:t>AeroRewards credit card holders</w:t>
            </w:r>
            <w:r>
              <w:rPr>
                <w:lang w:val="en-GB"/>
              </w:rPr>
              <w:t>.</w:t>
            </w:r>
          </w:p>
        </w:tc>
        <w:tc>
          <w:tcPr>
            <w:tcW w:w="1630" w:type="dxa"/>
          </w:tcPr>
          <w:p w14:paraId="0AB86CEC" w14:textId="2FCAB8F8" w:rsidR="00616487" w:rsidRDefault="00616487" w:rsidP="0042381B">
            <w:pPr>
              <w:ind w:firstLine="0"/>
              <w:jc w:val="both"/>
              <w:rPr>
                <w:lang w:val="en-GB"/>
              </w:rPr>
            </w:pPr>
            <w:r>
              <w:rPr>
                <w:lang w:val="en-GB"/>
              </w:rPr>
              <w:t>Should have</w:t>
            </w:r>
          </w:p>
        </w:tc>
        <w:tc>
          <w:tcPr>
            <w:tcW w:w="2326" w:type="dxa"/>
            <w:vMerge/>
          </w:tcPr>
          <w:p w14:paraId="60373EBD" w14:textId="77777777" w:rsidR="00616487" w:rsidRDefault="00616487" w:rsidP="0042381B">
            <w:pPr>
              <w:ind w:firstLine="0"/>
              <w:jc w:val="both"/>
              <w:rPr>
                <w:lang w:val="en-GB"/>
              </w:rPr>
            </w:pPr>
          </w:p>
        </w:tc>
      </w:tr>
      <w:tr w:rsidR="00616487" w14:paraId="10A8232F" w14:textId="77777777" w:rsidTr="0042381B">
        <w:tc>
          <w:tcPr>
            <w:tcW w:w="750" w:type="dxa"/>
          </w:tcPr>
          <w:p w14:paraId="6BD0179C" w14:textId="5406B340" w:rsidR="00616487" w:rsidRDefault="00616487" w:rsidP="0042381B">
            <w:pPr>
              <w:ind w:firstLine="0"/>
              <w:jc w:val="both"/>
              <w:rPr>
                <w:lang w:val="en-GB"/>
              </w:rPr>
            </w:pPr>
            <w:r>
              <w:rPr>
                <w:lang w:val="en-GB"/>
              </w:rPr>
              <w:t>FR18</w:t>
            </w:r>
          </w:p>
        </w:tc>
        <w:tc>
          <w:tcPr>
            <w:tcW w:w="4644" w:type="dxa"/>
          </w:tcPr>
          <w:p w14:paraId="2926A16D" w14:textId="0887942A" w:rsidR="00616487" w:rsidRDefault="00616487" w:rsidP="0042381B">
            <w:pPr>
              <w:ind w:firstLine="0"/>
              <w:jc w:val="both"/>
              <w:rPr>
                <w:lang w:val="en-GB"/>
              </w:rPr>
            </w:pPr>
            <w:r>
              <w:rPr>
                <w:lang w:val="en-GB"/>
              </w:rPr>
              <w:t>Users should be able to redeem p</w:t>
            </w:r>
            <w:r w:rsidRPr="004F41ED">
              <w:rPr>
                <w:lang w:val="en-GB"/>
              </w:rPr>
              <w:t xml:space="preserve">oints within the app for </w:t>
            </w:r>
            <w:r w:rsidR="005C5AC1">
              <w:rPr>
                <w:lang w:val="en-GB"/>
              </w:rPr>
              <w:t>purchases related to the airline (flights, seats, in-flights purchases) and the partners programs (lifestyle products, hotels, etc.).</w:t>
            </w:r>
          </w:p>
        </w:tc>
        <w:tc>
          <w:tcPr>
            <w:tcW w:w="1630" w:type="dxa"/>
          </w:tcPr>
          <w:p w14:paraId="4A0B9FD9" w14:textId="0EE2C0E0" w:rsidR="00616487" w:rsidRDefault="00616487" w:rsidP="0042381B">
            <w:pPr>
              <w:ind w:firstLine="0"/>
              <w:jc w:val="both"/>
              <w:rPr>
                <w:lang w:val="en-GB"/>
              </w:rPr>
            </w:pPr>
            <w:r>
              <w:rPr>
                <w:lang w:val="en-GB"/>
              </w:rPr>
              <w:t>Should have</w:t>
            </w:r>
          </w:p>
        </w:tc>
        <w:tc>
          <w:tcPr>
            <w:tcW w:w="2326" w:type="dxa"/>
            <w:vMerge/>
          </w:tcPr>
          <w:p w14:paraId="3B002C16" w14:textId="77777777" w:rsidR="00616487" w:rsidRDefault="00616487" w:rsidP="0042381B">
            <w:pPr>
              <w:ind w:firstLine="0"/>
              <w:jc w:val="both"/>
              <w:rPr>
                <w:lang w:val="en-GB"/>
              </w:rPr>
            </w:pPr>
          </w:p>
        </w:tc>
      </w:tr>
      <w:tr w:rsidR="0042381B" w14:paraId="3B7FF548" w14:textId="77777777" w:rsidTr="0042381B">
        <w:tc>
          <w:tcPr>
            <w:tcW w:w="750" w:type="dxa"/>
          </w:tcPr>
          <w:p w14:paraId="346BE60F" w14:textId="41678257" w:rsidR="0042381B" w:rsidRDefault="0042381B" w:rsidP="0042381B">
            <w:pPr>
              <w:ind w:firstLine="0"/>
              <w:jc w:val="both"/>
              <w:rPr>
                <w:lang w:val="en-GB"/>
              </w:rPr>
            </w:pPr>
            <w:r>
              <w:rPr>
                <w:lang w:val="en-GB"/>
              </w:rPr>
              <w:t>FR19</w:t>
            </w:r>
          </w:p>
        </w:tc>
        <w:tc>
          <w:tcPr>
            <w:tcW w:w="4644" w:type="dxa"/>
          </w:tcPr>
          <w:p w14:paraId="2A659D66" w14:textId="18E71513" w:rsidR="00621D10" w:rsidRDefault="0042381B" w:rsidP="0042381B">
            <w:pPr>
              <w:ind w:firstLine="0"/>
              <w:jc w:val="both"/>
              <w:rPr>
                <w:lang w:val="en-GB"/>
              </w:rPr>
            </w:pPr>
            <w:r>
              <w:rPr>
                <w:lang w:val="en-GB"/>
              </w:rPr>
              <w:t xml:space="preserve">System should integrate with external API that takes </w:t>
            </w:r>
            <w:r w:rsidRPr="00D72A86">
              <w:rPr>
                <w:lang w:val="en-GB"/>
              </w:rPr>
              <w:t>charge of the purchase</w:t>
            </w:r>
            <w:r>
              <w:rPr>
                <w:lang w:val="en-GB"/>
              </w:rPr>
              <w:t xml:space="preserve"> under points redemption</w:t>
            </w:r>
            <w:r w:rsidR="00184DDB">
              <w:rPr>
                <w:lang w:val="en-GB"/>
              </w:rPr>
              <w:t>. The API should connect to the airline and partners systems.</w:t>
            </w:r>
          </w:p>
        </w:tc>
        <w:tc>
          <w:tcPr>
            <w:tcW w:w="1630" w:type="dxa"/>
          </w:tcPr>
          <w:p w14:paraId="175424A1" w14:textId="2C8B610F" w:rsidR="0042381B" w:rsidRDefault="0042381B" w:rsidP="0042381B">
            <w:pPr>
              <w:ind w:firstLine="0"/>
              <w:jc w:val="both"/>
              <w:rPr>
                <w:lang w:val="en-GB"/>
              </w:rPr>
            </w:pPr>
            <w:r>
              <w:rPr>
                <w:lang w:val="en-GB"/>
              </w:rPr>
              <w:t>Should have</w:t>
            </w:r>
          </w:p>
        </w:tc>
        <w:tc>
          <w:tcPr>
            <w:tcW w:w="2326" w:type="dxa"/>
          </w:tcPr>
          <w:p w14:paraId="120DEE69" w14:textId="31CA3CF4" w:rsidR="0042381B" w:rsidRDefault="00616487" w:rsidP="0042381B">
            <w:pPr>
              <w:ind w:firstLine="0"/>
              <w:jc w:val="both"/>
              <w:rPr>
                <w:lang w:val="en-GB"/>
              </w:rPr>
            </w:pPr>
            <w:r>
              <w:rPr>
                <w:lang w:val="en-GB"/>
              </w:rPr>
              <w:t>Important requirements for transaction’s protection</w:t>
            </w:r>
            <w:r w:rsidR="003971D5">
              <w:rPr>
                <w:lang w:val="en-GB"/>
              </w:rPr>
              <w:t>.</w:t>
            </w:r>
          </w:p>
        </w:tc>
      </w:tr>
      <w:tr w:rsidR="00621D10" w14:paraId="308EFD91" w14:textId="77777777" w:rsidTr="0042381B">
        <w:tc>
          <w:tcPr>
            <w:tcW w:w="750" w:type="dxa"/>
          </w:tcPr>
          <w:p w14:paraId="2F0131CE" w14:textId="5D38A950" w:rsidR="00621D10" w:rsidRDefault="00621D10" w:rsidP="0042381B">
            <w:pPr>
              <w:ind w:firstLine="0"/>
              <w:jc w:val="both"/>
              <w:rPr>
                <w:lang w:val="en-GB"/>
              </w:rPr>
            </w:pPr>
            <w:r>
              <w:rPr>
                <w:lang w:val="en-GB"/>
              </w:rPr>
              <w:t>FR20</w:t>
            </w:r>
          </w:p>
        </w:tc>
        <w:tc>
          <w:tcPr>
            <w:tcW w:w="4644" w:type="dxa"/>
          </w:tcPr>
          <w:p w14:paraId="5BE08AB2" w14:textId="75BEF174" w:rsidR="00621D10" w:rsidRDefault="00621D10" w:rsidP="0042381B">
            <w:pPr>
              <w:ind w:firstLine="0"/>
              <w:jc w:val="both"/>
              <w:rPr>
                <w:lang w:val="en-GB"/>
              </w:rPr>
            </w:pPr>
            <w:r>
              <w:rPr>
                <w:lang w:val="en-GB"/>
              </w:rPr>
              <w:t xml:space="preserve">System </w:t>
            </w:r>
            <w:r w:rsidR="0022752A">
              <w:rPr>
                <w:lang w:val="en-GB"/>
              </w:rPr>
              <w:t>could</w:t>
            </w:r>
            <w:r>
              <w:rPr>
                <w:lang w:val="en-GB"/>
              </w:rPr>
              <w:t xml:space="preserve"> support multiple languages and currencies.</w:t>
            </w:r>
          </w:p>
        </w:tc>
        <w:tc>
          <w:tcPr>
            <w:tcW w:w="1630" w:type="dxa"/>
          </w:tcPr>
          <w:p w14:paraId="5035A6DB" w14:textId="695EC082" w:rsidR="00621D10" w:rsidRDefault="0022752A" w:rsidP="0042381B">
            <w:pPr>
              <w:ind w:firstLine="0"/>
              <w:jc w:val="both"/>
              <w:rPr>
                <w:lang w:val="en-GB"/>
              </w:rPr>
            </w:pPr>
            <w:r>
              <w:rPr>
                <w:lang w:val="en-GB"/>
              </w:rPr>
              <w:t>Could</w:t>
            </w:r>
            <w:r w:rsidR="00621D10">
              <w:rPr>
                <w:lang w:val="en-GB"/>
              </w:rPr>
              <w:t xml:space="preserve"> have</w:t>
            </w:r>
          </w:p>
        </w:tc>
        <w:tc>
          <w:tcPr>
            <w:tcW w:w="2326" w:type="dxa"/>
          </w:tcPr>
          <w:p w14:paraId="354EF162" w14:textId="0EBE288D" w:rsidR="00621D10" w:rsidRDefault="00621D10" w:rsidP="0042381B">
            <w:pPr>
              <w:ind w:firstLine="0"/>
              <w:jc w:val="both"/>
              <w:rPr>
                <w:lang w:val="en-GB"/>
              </w:rPr>
            </w:pPr>
            <w:r>
              <w:rPr>
                <w:lang w:val="en-GB"/>
              </w:rPr>
              <w:t>Localisation is often required for airlines’ systems</w:t>
            </w:r>
          </w:p>
        </w:tc>
      </w:tr>
      <w:tr w:rsidR="0042381B" w14:paraId="58EF1C20" w14:textId="77777777" w:rsidTr="0042381B">
        <w:tc>
          <w:tcPr>
            <w:tcW w:w="750" w:type="dxa"/>
          </w:tcPr>
          <w:p w14:paraId="6CD26782" w14:textId="06A044D6" w:rsidR="0042381B" w:rsidRDefault="0042381B" w:rsidP="0042381B">
            <w:pPr>
              <w:ind w:firstLine="0"/>
              <w:jc w:val="both"/>
              <w:rPr>
                <w:lang w:val="en-GB"/>
              </w:rPr>
            </w:pPr>
            <w:r>
              <w:rPr>
                <w:lang w:val="en-GB"/>
              </w:rPr>
              <w:t>FR2</w:t>
            </w:r>
            <w:r w:rsidR="00621D10">
              <w:rPr>
                <w:lang w:val="en-GB"/>
              </w:rPr>
              <w:t>1</w:t>
            </w:r>
          </w:p>
        </w:tc>
        <w:tc>
          <w:tcPr>
            <w:tcW w:w="4644" w:type="dxa"/>
          </w:tcPr>
          <w:p w14:paraId="5ED9E8D3" w14:textId="172B8473" w:rsidR="0042381B" w:rsidRDefault="0042381B" w:rsidP="0042381B">
            <w:pPr>
              <w:ind w:firstLine="0"/>
              <w:jc w:val="both"/>
              <w:rPr>
                <w:lang w:val="en-GB"/>
              </w:rPr>
            </w:pPr>
            <w:r>
              <w:rPr>
                <w:lang w:val="en-GB"/>
              </w:rPr>
              <w:t>System could integrate with facial recognition for enhanced security.</w:t>
            </w:r>
          </w:p>
        </w:tc>
        <w:tc>
          <w:tcPr>
            <w:tcW w:w="1630" w:type="dxa"/>
          </w:tcPr>
          <w:p w14:paraId="68C5D791" w14:textId="52296774" w:rsidR="0042381B" w:rsidRDefault="0042381B" w:rsidP="0042381B">
            <w:pPr>
              <w:ind w:firstLine="0"/>
              <w:jc w:val="both"/>
              <w:rPr>
                <w:lang w:val="en-GB"/>
              </w:rPr>
            </w:pPr>
            <w:r>
              <w:rPr>
                <w:lang w:val="en-GB"/>
              </w:rPr>
              <w:t>Could have</w:t>
            </w:r>
          </w:p>
        </w:tc>
        <w:tc>
          <w:tcPr>
            <w:tcW w:w="2326" w:type="dxa"/>
          </w:tcPr>
          <w:p w14:paraId="08EBCB9E" w14:textId="7CF17579" w:rsidR="0042381B" w:rsidRDefault="003971D5" w:rsidP="0042381B">
            <w:pPr>
              <w:ind w:firstLine="0"/>
              <w:jc w:val="both"/>
              <w:rPr>
                <w:lang w:val="en-GB"/>
              </w:rPr>
            </w:pPr>
            <w:r>
              <w:rPr>
                <w:lang w:val="en-GB"/>
              </w:rPr>
              <w:t>Not necessary but can impact how logon will be realised.</w:t>
            </w:r>
          </w:p>
        </w:tc>
      </w:tr>
      <w:tr w:rsidR="0042381B" w14:paraId="251B7779" w14:textId="77777777" w:rsidTr="0042381B">
        <w:tc>
          <w:tcPr>
            <w:tcW w:w="750" w:type="dxa"/>
          </w:tcPr>
          <w:p w14:paraId="6BF5CC85" w14:textId="633298E8" w:rsidR="0042381B" w:rsidRDefault="0042381B" w:rsidP="0042381B">
            <w:pPr>
              <w:ind w:firstLine="0"/>
              <w:jc w:val="both"/>
              <w:rPr>
                <w:lang w:val="en-GB"/>
              </w:rPr>
            </w:pPr>
            <w:r>
              <w:rPr>
                <w:lang w:val="en-GB"/>
              </w:rPr>
              <w:lastRenderedPageBreak/>
              <w:t>FR2</w:t>
            </w:r>
            <w:r w:rsidR="00621D10">
              <w:rPr>
                <w:lang w:val="en-GB"/>
              </w:rPr>
              <w:t>2</w:t>
            </w:r>
          </w:p>
        </w:tc>
        <w:tc>
          <w:tcPr>
            <w:tcW w:w="4644" w:type="dxa"/>
          </w:tcPr>
          <w:p w14:paraId="4FB3EEF2" w14:textId="710FB663" w:rsidR="0042381B" w:rsidRDefault="0042381B" w:rsidP="0042381B">
            <w:pPr>
              <w:ind w:firstLine="0"/>
              <w:jc w:val="both"/>
              <w:rPr>
                <w:lang w:val="en-GB"/>
              </w:rPr>
            </w:pPr>
            <w:r>
              <w:rPr>
                <w:lang w:val="en-GB"/>
              </w:rPr>
              <w:t xml:space="preserve">System could </w:t>
            </w:r>
            <w:r>
              <w:rPr>
                <w:lang w:val="en-IE"/>
              </w:rPr>
              <w:t>provide user with personalised</w:t>
            </w:r>
            <w:r w:rsidRPr="004F41ED">
              <w:t xml:space="preserve"> </w:t>
            </w:r>
            <w:r w:rsidRPr="004F41ED">
              <w:rPr>
                <w:lang w:val="en-IE"/>
              </w:rPr>
              <w:t>recommendations for point redemption</w:t>
            </w:r>
            <w:r w:rsidR="00184DDB">
              <w:rPr>
                <w:lang w:val="en-IE"/>
              </w:rPr>
              <w:t xml:space="preserve"> using AI</w:t>
            </w:r>
            <w:r w:rsidRPr="004F41ED">
              <w:rPr>
                <w:lang w:val="en-IE"/>
              </w:rPr>
              <w:t>.</w:t>
            </w:r>
          </w:p>
        </w:tc>
        <w:tc>
          <w:tcPr>
            <w:tcW w:w="1630" w:type="dxa"/>
          </w:tcPr>
          <w:p w14:paraId="44E291A8" w14:textId="734E9545" w:rsidR="0042381B" w:rsidRPr="00EE7C9C" w:rsidRDefault="0042381B" w:rsidP="0042381B">
            <w:pPr>
              <w:ind w:firstLine="0"/>
              <w:jc w:val="both"/>
              <w:rPr>
                <w:lang w:val="en-IE"/>
              </w:rPr>
            </w:pPr>
            <w:r>
              <w:rPr>
                <w:lang w:val="en-IE"/>
              </w:rPr>
              <w:t>Could have</w:t>
            </w:r>
          </w:p>
        </w:tc>
        <w:tc>
          <w:tcPr>
            <w:tcW w:w="2326" w:type="dxa"/>
          </w:tcPr>
          <w:p w14:paraId="42FAA868" w14:textId="08D36B5B" w:rsidR="0042381B" w:rsidRDefault="003971D5" w:rsidP="0042381B">
            <w:pPr>
              <w:ind w:firstLine="0"/>
              <w:jc w:val="both"/>
              <w:rPr>
                <w:lang w:val="en-GB"/>
              </w:rPr>
            </w:pPr>
            <w:r>
              <w:rPr>
                <w:lang w:val="en-GB"/>
              </w:rPr>
              <w:t>Not necessary but can improve user’s satisfaction with points redemption.</w:t>
            </w:r>
          </w:p>
        </w:tc>
      </w:tr>
      <w:tr w:rsidR="00F05D7A" w14:paraId="1786AEDC" w14:textId="77777777" w:rsidTr="0042381B">
        <w:tc>
          <w:tcPr>
            <w:tcW w:w="750" w:type="dxa"/>
          </w:tcPr>
          <w:p w14:paraId="07B7A840" w14:textId="0B482FBD" w:rsidR="00F05D7A" w:rsidRDefault="00F05D7A" w:rsidP="0042381B">
            <w:pPr>
              <w:ind w:firstLine="0"/>
              <w:jc w:val="both"/>
              <w:rPr>
                <w:lang w:val="en-GB"/>
              </w:rPr>
            </w:pPr>
            <w:r>
              <w:rPr>
                <w:lang w:val="en-GB"/>
              </w:rPr>
              <w:t>FR23</w:t>
            </w:r>
          </w:p>
        </w:tc>
        <w:tc>
          <w:tcPr>
            <w:tcW w:w="4644" w:type="dxa"/>
          </w:tcPr>
          <w:p w14:paraId="2BBE4311" w14:textId="62E6C002" w:rsidR="00F05D7A" w:rsidRDefault="00F05D7A" w:rsidP="0042381B">
            <w:pPr>
              <w:ind w:firstLine="0"/>
              <w:jc w:val="both"/>
              <w:rPr>
                <w:lang w:val="en-GB"/>
              </w:rPr>
            </w:pPr>
            <w:r>
              <w:rPr>
                <w:lang w:val="en-GB"/>
              </w:rPr>
              <w:t>System could have localization feature: multiple languages, currencies, cultural features support.</w:t>
            </w:r>
          </w:p>
        </w:tc>
        <w:tc>
          <w:tcPr>
            <w:tcW w:w="1630" w:type="dxa"/>
          </w:tcPr>
          <w:p w14:paraId="3D1FB646" w14:textId="7F929610" w:rsidR="00F05D7A" w:rsidRDefault="00F05D7A" w:rsidP="0042381B">
            <w:pPr>
              <w:ind w:firstLine="0"/>
              <w:jc w:val="both"/>
              <w:rPr>
                <w:lang w:val="en-IE"/>
              </w:rPr>
            </w:pPr>
            <w:r>
              <w:rPr>
                <w:lang w:val="en-IE"/>
              </w:rPr>
              <w:t>Could have</w:t>
            </w:r>
          </w:p>
        </w:tc>
        <w:tc>
          <w:tcPr>
            <w:tcW w:w="2326" w:type="dxa"/>
          </w:tcPr>
          <w:p w14:paraId="04A05FC5" w14:textId="0799E57D" w:rsidR="00F05D7A" w:rsidRDefault="00F05D7A" w:rsidP="0042381B">
            <w:pPr>
              <w:ind w:firstLine="0"/>
              <w:jc w:val="both"/>
              <w:rPr>
                <w:lang w:val="en-GB"/>
              </w:rPr>
            </w:pPr>
            <w:r>
              <w:rPr>
                <w:lang w:val="en-GB"/>
              </w:rPr>
              <w:t>Not necessary but often use in apps for travellers.</w:t>
            </w:r>
          </w:p>
        </w:tc>
      </w:tr>
    </w:tbl>
    <w:p w14:paraId="321D984A" w14:textId="436FC5EF" w:rsidR="004F41ED" w:rsidRDefault="004F41ED" w:rsidP="00D1653B">
      <w:pPr>
        <w:jc w:val="both"/>
        <w:rPr>
          <w:lang w:val="en-GB"/>
        </w:rPr>
      </w:pPr>
    </w:p>
    <w:p w14:paraId="00EAEAC6" w14:textId="7BBFA862" w:rsidR="00BB0E2D" w:rsidRDefault="00BB0E2D" w:rsidP="00D1653B">
      <w:pPr>
        <w:jc w:val="both"/>
        <w:rPr>
          <w:lang w:val="en-GB"/>
        </w:rPr>
      </w:pPr>
      <w:r>
        <w:rPr>
          <w:lang w:val="en-GB"/>
        </w:rPr>
        <w:t>The requirements will be discussed with the development team for further fine specification to ensure that nothing is missed based on the available client expectations and wishes. And then, the requirements will be brought up for discussion with the client.</w:t>
      </w:r>
    </w:p>
    <w:p w14:paraId="01402C7F" w14:textId="099CD32B" w:rsidR="00BB0E2D" w:rsidRPr="004F41ED" w:rsidRDefault="00BB0E2D" w:rsidP="00BB0E2D">
      <w:pPr>
        <w:ind w:firstLine="0"/>
        <w:jc w:val="both"/>
        <w:rPr>
          <w:lang w:val="en-GB"/>
        </w:rPr>
      </w:pPr>
    </w:p>
    <w:p w14:paraId="091FB0AC" w14:textId="3D25DD16" w:rsidR="00E8322D" w:rsidRDefault="00C11E31" w:rsidP="00C11E31">
      <w:pPr>
        <w:pStyle w:val="Heading2"/>
        <w:rPr>
          <w:lang w:val="en-GB"/>
        </w:rPr>
      </w:pPr>
      <w:bookmarkStart w:id="9" w:name="_Toc160906043"/>
      <w:r>
        <w:rPr>
          <w:lang w:val="en-GB"/>
        </w:rPr>
        <w:t xml:space="preserve">4. </w:t>
      </w:r>
      <w:r w:rsidRPr="00C11E31">
        <w:rPr>
          <w:lang w:val="en-GB"/>
        </w:rPr>
        <w:t>Register</w:t>
      </w:r>
      <w:r>
        <w:rPr>
          <w:lang w:val="en-GB"/>
        </w:rPr>
        <w:t xml:space="preserve"> </w:t>
      </w:r>
      <w:r w:rsidRPr="00C11E31">
        <w:rPr>
          <w:lang w:val="en-GB"/>
        </w:rPr>
        <w:t>for Aero</w:t>
      </w:r>
      <w:r w:rsidR="004D20BB">
        <w:rPr>
          <w:lang w:val="en-GB"/>
        </w:rPr>
        <w:t>R</w:t>
      </w:r>
      <w:r w:rsidRPr="00C11E31">
        <w:rPr>
          <w:lang w:val="en-GB"/>
        </w:rPr>
        <w:t>ewards (Platinum tier) use case</w:t>
      </w:r>
      <w:r>
        <w:rPr>
          <w:lang w:val="en-GB"/>
        </w:rPr>
        <w:t xml:space="preserve"> description.</w:t>
      </w:r>
      <w:bookmarkEnd w:id="9"/>
    </w:p>
    <w:p w14:paraId="09A39DF1" w14:textId="5951BD74" w:rsidR="00F05D7A" w:rsidRPr="00F05D7A" w:rsidRDefault="00F05D7A" w:rsidP="00F05D7A">
      <w:pPr>
        <w:spacing w:before="100" w:beforeAutospacing="1" w:after="100" w:afterAutospacing="1" w:line="240" w:lineRule="auto"/>
        <w:ind w:firstLine="0"/>
        <w:jc w:val="center"/>
        <w:rPr>
          <w:rFonts w:ascii="Times New Roman" w:eastAsia="Times New Roman" w:hAnsi="Times New Roman" w:cs="Times New Roman"/>
          <w:kern w:val="0"/>
          <w:lang w:val="en-GB" w:eastAsia="en-GB"/>
        </w:rPr>
      </w:pPr>
      <w:r w:rsidRPr="00F05D7A">
        <w:rPr>
          <w:rFonts w:ascii="Times New Roman" w:eastAsia="Times New Roman" w:hAnsi="Times New Roman" w:cs="Times New Roman"/>
          <w:noProof/>
          <w:kern w:val="0"/>
          <w:lang w:val="en-GB" w:eastAsia="en-GB"/>
        </w:rPr>
        <w:drawing>
          <wp:inline distT="0" distB="0" distL="0" distR="0" wp14:anchorId="1B0AD53F" wp14:editId="4EB6E3E6">
            <wp:extent cx="5943600" cy="2890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0797F2E8" w14:textId="25F71B85" w:rsidR="00F05D7A" w:rsidRDefault="00F05D7A" w:rsidP="00F05D7A">
      <w:pPr>
        <w:jc w:val="center"/>
        <w:rPr>
          <w:i/>
          <w:iCs/>
          <w:lang w:val="en-GB"/>
        </w:rPr>
      </w:pPr>
      <w:r w:rsidRPr="00F05D7A">
        <w:rPr>
          <w:i/>
          <w:iCs/>
          <w:lang w:val="en-GB"/>
        </w:rPr>
        <w:t>Figure 2. Register for AeroRewards use case diagram</w:t>
      </w:r>
      <w:r>
        <w:rPr>
          <w:i/>
          <w:iCs/>
          <w:lang w:val="en-GB"/>
        </w:rPr>
        <w:t>.</w:t>
      </w:r>
    </w:p>
    <w:p w14:paraId="3415086F" w14:textId="77777777" w:rsidR="00F05D7A" w:rsidRPr="00F05D7A" w:rsidRDefault="00F05D7A" w:rsidP="00F05D7A">
      <w:pPr>
        <w:jc w:val="center"/>
        <w:rPr>
          <w:i/>
          <w:iCs/>
          <w:lang w:val="en-GB"/>
        </w:rPr>
      </w:pPr>
    </w:p>
    <w:tbl>
      <w:tblPr>
        <w:tblStyle w:val="TableGrid"/>
        <w:tblW w:w="9923" w:type="dxa"/>
        <w:tblInd w:w="-289" w:type="dxa"/>
        <w:tblLook w:val="04A0" w:firstRow="1" w:lastRow="0" w:firstColumn="1" w:lastColumn="0" w:noHBand="0" w:noVBand="1"/>
      </w:tblPr>
      <w:tblGrid>
        <w:gridCol w:w="2123"/>
        <w:gridCol w:w="7800"/>
      </w:tblGrid>
      <w:tr w:rsidR="004D20BB" w14:paraId="02EC1800" w14:textId="77777777" w:rsidTr="00C05696">
        <w:tc>
          <w:tcPr>
            <w:tcW w:w="9923" w:type="dxa"/>
            <w:gridSpan w:val="2"/>
          </w:tcPr>
          <w:p w14:paraId="4E2BD736" w14:textId="37A8D890" w:rsidR="004D20BB" w:rsidRPr="0022752A" w:rsidRDefault="004D20BB" w:rsidP="00DA202F">
            <w:pPr>
              <w:rPr>
                <w:b/>
                <w:bCs/>
                <w:shd w:val="clear" w:color="auto" w:fill="FFFFFF"/>
              </w:rPr>
            </w:pPr>
            <w:bookmarkStart w:id="10" w:name="_Toc160905519"/>
            <w:r w:rsidRPr="0022752A">
              <w:rPr>
                <w:b/>
                <w:bCs/>
                <w:shd w:val="clear" w:color="auto" w:fill="FFFFFF"/>
              </w:rPr>
              <w:t>Register for AeroRewards (Platinum)</w:t>
            </w:r>
            <w:bookmarkEnd w:id="10"/>
          </w:p>
        </w:tc>
      </w:tr>
      <w:tr w:rsidR="004D20BB" w14:paraId="0ADC381E" w14:textId="77777777" w:rsidTr="00C05696">
        <w:tc>
          <w:tcPr>
            <w:tcW w:w="1418" w:type="dxa"/>
          </w:tcPr>
          <w:p w14:paraId="36616243" w14:textId="77777777" w:rsidR="004D20BB" w:rsidRPr="0022752A" w:rsidRDefault="004D20BB" w:rsidP="00DA202F">
            <w:pPr>
              <w:rPr>
                <w:b/>
                <w:bCs/>
                <w:shd w:val="clear" w:color="auto" w:fill="FFFFFF"/>
              </w:rPr>
            </w:pPr>
            <w:bookmarkStart w:id="11" w:name="_Toc157941631"/>
            <w:bookmarkStart w:id="12" w:name="_Toc160905520"/>
            <w:r w:rsidRPr="0022752A">
              <w:rPr>
                <w:b/>
                <w:bCs/>
                <w:shd w:val="clear" w:color="auto" w:fill="FFFFFF"/>
              </w:rPr>
              <w:t>Actors</w:t>
            </w:r>
            <w:bookmarkEnd w:id="11"/>
            <w:bookmarkEnd w:id="12"/>
          </w:p>
        </w:tc>
        <w:tc>
          <w:tcPr>
            <w:tcW w:w="8505" w:type="dxa"/>
          </w:tcPr>
          <w:p w14:paraId="510368E7" w14:textId="13541CFD" w:rsidR="001E7F7B" w:rsidRPr="001E7F7B" w:rsidRDefault="004D20BB" w:rsidP="00DA202F">
            <w:pPr>
              <w:rPr>
                <w:rFonts w:cstheme="minorHAnsi"/>
                <w:b/>
                <w:bCs/>
                <w:color w:val="000000"/>
                <w:shd w:val="clear" w:color="auto" w:fill="FFFFFF"/>
              </w:rPr>
            </w:pPr>
            <w:bookmarkStart w:id="13" w:name="_Toc157941632"/>
            <w:bookmarkStart w:id="14" w:name="_Toc160905521"/>
            <w:r w:rsidRPr="00B4387B">
              <w:rPr>
                <w:rFonts w:cstheme="minorHAnsi"/>
                <w:color w:val="000000"/>
                <w:shd w:val="clear" w:color="auto" w:fill="FFFFFF"/>
              </w:rPr>
              <w:t>Customer</w:t>
            </w:r>
            <w:bookmarkEnd w:id="13"/>
            <w:r w:rsidR="001E7F7B">
              <w:rPr>
                <w:rFonts w:cstheme="minorHAnsi"/>
                <w:color w:val="000000"/>
                <w:shd w:val="clear" w:color="auto" w:fill="FFFFFF"/>
              </w:rPr>
              <w:t>, Airline Marketing Team, Authenticator</w:t>
            </w:r>
            <w:bookmarkEnd w:id="14"/>
            <w:r w:rsidR="001E7F7B">
              <w:rPr>
                <w:rFonts w:cstheme="minorHAnsi"/>
                <w:color w:val="000000"/>
                <w:shd w:val="clear" w:color="auto" w:fill="FFFFFF"/>
              </w:rPr>
              <w:t xml:space="preserve"> </w:t>
            </w:r>
          </w:p>
        </w:tc>
      </w:tr>
      <w:tr w:rsidR="004D20BB" w14:paraId="72C815B4" w14:textId="77777777" w:rsidTr="00C05696">
        <w:tc>
          <w:tcPr>
            <w:tcW w:w="1418" w:type="dxa"/>
          </w:tcPr>
          <w:p w14:paraId="3D619457" w14:textId="77777777" w:rsidR="004D20BB" w:rsidRPr="0022752A" w:rsidRDefault="004D20BB" w:rsidP="00DA202F">
            <w:pPr>
              <w:rPr>
                <w:b/>
                <w:bCs/>
                <w:shd w:val="clear" w:color="auto" w:fill="FFFFFF"/>
              </w:rPr>
            </w:pPr>
            <w:bookmarkStart w:id="15" w:name="_Toc157941633"/>
            <w:bookmarkStart w:id="16" w:name="_Toc160905522"/>
            <w:r w:rsidRPr="0022752A">
              <w:rPr>
                <w:b/>
                <w:bCs/>
                <w:shd w:val="clear" w:color="auto" w:fill="FFFFFF"/>
              </w:rPr>
              <w:t>Description</w:t>
            </w:r>
            <w:bookmarkEnd w:id="15"/>
            <w:bookmarkEnd w:id="16"/>
          </w:p>
        </w:tc>
        <w:tc>
          <w:tcPr>
            <w:tcW w:w="8505" w:type="dxa"/>
          </w:tcPr>
          <w:p w14:paraId="277758BF" w14:textId="4822D041" w:rsidR="004D20BB" w:rsidRPr="00AC2B77" w:rsidRDefault="004D20BB" w:rsidP="00DA202F">
            <w:pPr>
              <w:rPr>
                <w:rFonts w:cstheme="minorHAnsi"/>
                <w:color w:val="000000"/>
                <w:shd w:val="clear" w:color="auto" w:fill="FFFFFF"/>
              </w:rPr>
            </w:pPr>
            <w:r w:rsidRPr="00AC2B77">
              <w:rPr>
                <w:rFonts w:cstheme="minorHAnsi"/>
                <w:color w:val="000000"/>
                <w:shd w:val="clear" w:color="auto" w:fill="FFFFFF"/>
              </w:rPr>
              <w:t>Customer registration can flow from the airline’s website or mobile app. In both situations, the registration use case starts from the main page where “Register Now” button is presented.</w:t>
            </w:r>
          </w:p>
          <w:p w14:paraId="5E7907B9" w14:textId="2E9DDA14" w:rsidR="004D20BB" w:rsidRPr="00AC2B77" w:rsidRDefault="004D20BB" w:rsidP="00DA202F">
            <w:pPr>
              <w:rPr>
                <w:rFonts w:cstheme="minorHAnsi"/>
                <w:b/>
                <w:bCs/>
                <w:color w:val="000000"/>
                <w:u w:val="single"/>
                <w:shd w:val="clear" w:color="auto" w:fill="FFFFFF"/>
              </w:rPr>
            </w:pPr>
            <w:r w:rsidRPr="00AC2B77">
              <w:rPr>
                <w:rFonts w:cstheme="minorHAnsi"/>
                <w:b/>
                <w:bCs/>
                <w:color w:val="000000"/>
                <w:u w:val="single"/>
                <w:shd w:val="clear" w:color="auto" w:fill="FFFFFF"/>
              </w:rPr>
              <w:lastRenderedPageBreak/>
              <w:t>Flow of events</w:t>
            </w:r>
            <w:r w:rsidR="00782C39" w:rsidRPr="00AC2B77">
              <w:rPr>
                <w:rFonts w:cstheme="minorHAnsi"/>
                <w:b/>
                <w:bCs/>
                <w:color w:val="000000"/>
                <w:u w:val="single"/>
                <w:shd w:val="clear" w:color="auto" w:fill="FFFFFF"/>
              </w:rPr>
              <w:t>:</w:t>
            </w:r>
          </w:p>
          <w:p w14:paraId="353A5B26" w14:textId="635EB917" w:rsidR="004D20BB" w:rsidRPr="00AC2B77" w:rsidRDefault="004D20BB" w:rsidP="00DA202F">
            <w:pPr>
              <w:rPr>
                <w:rFonts w:cstheme="minorHAnsi"/>
                <w:color w:val="000000"/>
                <w:shd w:val="clear" w:color="auto" w:fill="FFFFFF"/>
              </w:rPr>
            </w:pPr>
            <w:r w:rsidRPr="00AC2B77">
              <w:rPr>
                <w:rFonts w:cstheme="minorHAnsi"/>
                <w:color w:val="000000"/>
                <w:shd w:val="clear" w:color="auto" w:fill="FFFFFF"/>
              </w:rPr>
              <w:t>1. User presses “Register” button.</w:t>
            </w:r>
          </w:p>
          <w:p w14:paraId="702FBC84" w14:textId="2C21D092" w:rsidR="004D20BB" w:rsidRPr="00AC2B77" w:rsidRDefault="004D20BB" w:rsidP="00DA202F">
            <w:pPr>
              <w:rPr>
                <w:rFonts w:cstheme="minorHAnsi"/>
                <w:color w:val="000000"/>
                <w:shd w:val="clear" w:color="auto" w:fill="FFFFFF"/>
              </w:rPr>
            </w:pPr>
            <w:r w:rsidRPr="00AC2B77">
              <w:rPr>
                <w:rFonts w:cstheme="minorHAnsi"/>
                <w:color w:val="000000"/>
                <w:shd w:val="clear" w:color="auto" w:fill="FFFFFF"/>
              </w:rPr>
              <w:t>2. The system displays screen with fields to be filled by user. The fields include</w:t>
            </w:r>
            <w:r w:rsidR="00AD763D" w:rsidRPr="00AC2B77">
              <w:rPr>
                <w:rFonts w:cstheme="minorHAnsi"/>
                <w:color w:val="000000"/>
                <w:shd w:val="clear" w:color="auto" w:fill="FFFFFF"/>
              </w:rPr>
              <w:t xml:space="preserve"> user’s </w:t>
            </w:r>
            <w:r w:rsidR="00436E9B" w:rsidRPr="00AC2B77">
              <w:rPr>
                <w:rFonts w:cstheme="minorHAnsi"/>
                <w:color w:val="000000"/>
                <w:shd w:val="clear" w:color="auto" w:fill="FFFFFF"/>
              </w:rPr>
              <w:t xml:space="preserve">full </w:t>
            </w:r>
            <w:r w:rsidR="00AD763D" w:rsidRPr="00AC2B77">
              <w:rPr>
                <w:rFonts w:cstheme="minorHAnsi"/>
                <w:color w:val="000000"/>
                <w:shd w:val="clear" w:color="auto" w:fill="FFFFFF"/>
              </w:rPr>
              <w:t xml:space="preserve">name, phone number, email, address, </w:t>
            </w:r>
            <w:r w:rsidR="00436E9B" w:rsidRPr="00AC2B77">
              <w:rPr>
                <w:rFonts w:cstheme="minorHAnsi"/>
                <w:color w:val="000000"/>
                <w:shd w:val="clear" w:color="auto" w:fill="FFFFFF"/>
              </w:rPr>
              <w:t xml:space="preserve">credit card number, </w:t>
            </w:r>
            <w:r w:rsidR="00F6590A" w:rsidRPr="00AC2B77">
              <w:rPr>
                <w:rFonts w:cstheme="minorHAnsi"/>
                <w:color w:val="000000"/>
                <w:shd w:val="clear" w:color="auto" w:fill="FFFFFF"/>
              </w:rPr>
              <w:t xml:space="preserve">and </w:t>
            </w:r>
            <w:r w:rsidR="00AD763D" w:rsidRPr="00AC2B77">
              <w:rPr>
                <w:rFonts w:cstheme="minorHAnsi"/>
                <w:color w:val="000000"/>
                <w:shd w:val="clear" w:color="auto" w:fill="FFFFFF"/>
              </w:rPr>
              <w:t>preferred communication channel</w:t>
            </w:r>
            <w:r w:rsidR="00F6590A" w:rsidRPr="00AC2B77">
              <w:rPr>
                <w:rFonts w:cstheme="minorHAnsi"/>
                <w:color w:val="000000"/>
                <w:shd w:val="clear" w:color="auto" w:fill="FFFFFF"/>
              </w:rPr>
              <w:t>.</w:t>
            </w:r>
          </w:p>
          <w:p w14:paraId="70BBF900" w14:textId="77777777" w:rsidR="00AD763D" w:rsidRPr="00AC2B77" w:rsidRDefault="00AD763D" w:rsidP="00DA202F">
            <w:pPr>
              <w:rPr>
                <w:rFonts w:cstheme="minorHAnsi"/>
                <w:color w:val="000000"/>
                <w:shd w:val="clear" w:color="auto" w:fill="FFFFFF"/>
              </w:rPr>
            </w:pPr>
            <w:r w:rsidRPr="00AC2B77">
              <w:rPr>
                <w:rFonts w:cstheme="minorHAnsi"/>
                <w:color w:val="000000"/>
                <w:shd w:val="clear" w:color="auto" w:fill="FFFFFF"/>
              </w:rPr>
              <w:t>3. User enters</w:t>
            </w:r>
            <w:r w:rsidR="00F6590A" w:rsidRPr="00AC2B77">
              <w:rPr>
                <w:rFonts w:cstheme="minorHAnsi"/>
                <w:color w:val="000000"/>
                <w:shd w:val="clear" w:color="auto" w:fill="FFFFFF"/>
              </w:rPr>
              <w:t xml:space="preserve"> personal information.</w:t>
            </w:r>
          </w:p>
          <w:p w14:paraId="35157BAD" w14:textId="4664B562" w:rsidR="00332B4E" w:rsidRPr="00AC2B77" w:rsidRDefault="00635016" w:rsidP="00DA202F">
            <w:pPr>
              <w:rPr>
                <w:rFonts w:cstheme="minorHAnsi"/>
                <w:color w:val="000000"/>
                <w:shd w:val="clear" w:color="auto" w:fill="FFFFFF"/>
              </w:rPr>
            </w:pPr>
            <w:r w:rsidRPr="00AC2B77">
              <w:rPr>
                <w:rFonts w:cstheme="minorHAnsi"/>
                <w:color w:val="000000"/>
                <w:shd w:val="clear" w:color="auto" w:fill="FFFFFF"/>
              </w:rPr>
              <w:t xml:space="preserve">4. </w:t>
            </w:r>
            <w:r w:rsidR="00332B4E" w:rsidRPr="00AC2B77">
              <w:rPr>
                <w:rFonts w:cstheme="minorHAnsi"/>
                <w:color w:val="000000"/>
                <w:shd w:val="clear" w:color="auto" w:fill="FFFFFF"/>
              </w:rPr>
              <w:t>User is asked to enter one-time password from a received text to confirm identity using 2FA.</w:t>
            </w:r>
          </w:p>
          <w:p w14:paraId="14365EE9" w14:textId="63766592" w:rsidR="00332B4E" w:rsidRPr="00AC2B77" w:rsidRDefault="00332B4E" w:rsidP="00DA202F">
            <w:pPr>
              <w:rPr>
                <w:rFonts w:cstheme="minorHAnsi"/>
                <w:color w:val="000000"/>
                <w:shd w:val="clear" w:color="auto" w:fill="FFFFFF"/>
              </w:rPr>
            </w:pPr>
            <w:r w:rsidRPr="00AC2B77">
              <w:rPr>
                <w:rFonts w:cstheme="minorHAnsi"/>
                <w:color w:val="000000"/>
                <w:shd w:val="clear" w:color="auto" w:fill="FFFFFF"/>
              </w:rPr>
              <w:t>5. User enters a one-time password.</w:t>
            </w:r>
          </w:p>
          <w:p w14:paraId="6898B10F" w14:textId="7C35EE27" w:rsidR="00436E9B" w:rsidRPr="00AC2B77" w:rsidRDefault="00332B4E" w:rsidP="00DA202F">
            <w:pPr>
              <w:rPr>
                <w:rFonts w:cstheme="minorHAnsi"/>
                <w:color w:val="000000"/>
                <w:shd w:val="clear" w:color="auto" w:fill="FFFFFF"/>
              </w:rPr>
            </w:pPr>
            <w:r w:rsidRPr="00AC2B77">
              <w:rPr>
                <w:rFonts w:cstheme="minorHAnsi"/>
                <w:color w:val="000000"/>
                <w:shd w:val="clear" w:color="auto" w:fill="FFFFFF"/>
              </w:rPr>
              <w:t>6</w:t>
            </w:r>
            <w:r w:rsidR="00436E9B" w:rsidRPr="00AC2B77">
              <w:rPr>
                <w:rFonts w:cstheme="minorHAnsi"/>
                <w:color w:val="000000"/>
                <w:shd w:val="clear" w:color="auto" w:fill="FFFFFF"/>
              </w:rPr>
              <w:t xml:space="preserve">. System checks whether the entered credit card exists and is not blocked. </w:t>
            </w:r>
          </w:p>
          <w:p w14:paraId="7F6773FC" w14:textId="271CB828" w:rsidR="00F6590A" w:rsidRPr="00AC2B77" w:rsidRDefault="00332B4E" w:rsidP="00DA202F">
            <w:pPr>
              <w:rPr>
                <w:rFonts w:cstheme="minorHAnsi"/>
                <w:color w:val="000000"/>
                <w:shd w:val="clear" w:color="auto" w:fill="FFFFFF"/>
              </w:rPr>
            </w:pPr>
            <w:r w:rsidRPr="00AC2B77">
              <w:rPr>
                <w:rFonts w:cstheme="minorHAnsi"/>
                <w:color w:val="000000"/>
                <w:shd w:val="clear" w:color="auto" w:fill="FFFFFF"/>
              </w:rPr>
              <w:t>7</w:t>
            </w:r>
            <w:r w:rsidR="00F6590A" w:rsidRPr="00AC2B77">
              <w:rPr>
                <w:rFonts w:cstheme="minorHAnsi"/>
                <w:color w:val="000000"/>
                <w:shd w:val="clear" w:color="auto" w:fill="FFFFFF"/>
              </w:rPr>
              <w:t>. System asks user to specify users' travel frequency</w:t>
            </w:r>
            <w:r w:rsidR="00436E9B" w:rsidRPr="00AC2B77">
              <w:rPr>
                <w:rFonts w:cstheme="minorHAnsi"/>
                <w:color w:val="000000"/>
                <w:shd w:val="clear" w:color="auto" w:fill="FFFFFF"/>
              </w:rPr>
              <w:t xml:space="preserve"> and annual </w:t>
            </w:r>
            <w:r w:rsidR="00F6590A" w:rsidRPr="00AC2B77">
              <w:rPr>
                <w:rFonts w:cstheme="minorHAnsi"/>
                <w:color w:val="000000"/>
                <w:shd w:val="clear" w:color="auto" w:fill="FFFFFF"/>
              </w:rPr>
              <w:t>spend</w:t>
            </w:r>
            <w:r w:rsidR="00436E9B" w:rsidRPr="00AC2B77">
              <w:rPr>
                <w:rFonts w:cstheme="minorHAnsi"/>
                <w:color w:val="000000"/>
                <w:shd w:val="clear" w:color="auto" w:fill="FFFFFF"/>
              </w:rPr>
              <w:t>.</w:t>
            </w:r>
          </w:p>
          <w:p w14:paraId="6E659E80" w14:textId="6E651E4F" w:rsidR="00835FCF" w:rsidRPr="00AC2B77" w:rsidRDefault="00332B4E" w:rsidP="00DA202F">
            <w:pPr>
              <w:rPr>
                <w:rFonts w:cstheme="minorHAnsi"/>
                <w:color w:val="000000"/>
                <w:shd w:val="clear" w:color="auto" w:fill="FFFFFF"/>
              </w:rPr>
            </w:pPr>
            <w:r w:rsidRPr="00AC2B77">
              <w:rPr>
                <w:rFonts w:cstheme="minorHAnsi"/>
                <w:color w:val="000000"/>
                <w:shd w:val="clear" w:color="auto" w:fill="FFFFFF"/>
              </w:rPr>
              <w:t>8</w:t>
            </w:r>
            <w:r w:rsidR="00835FCF" w:rsidRPr="00AC2B77">
              <w:rPr>
                <w:rFonts w:cstheme="minorHAnsi"/>
                <w:color w:val="000000"/>
                <w:shd w:val="clear" w:color="auto" w:fill="FFFFFF"/>
              </w:rPr>
              <w:t>. User chooses a range from the dropdown menus.</w:t>
            </w:r>
          </w:p>
          <w:p w14:paraId="1AEE90D6" w14:textId="5A109540" w:rsidR="00A47B06" w:rsidRPr="00AC2B77" w:rsidRDefault="00332B4E" w:rsidP="00DA202F">
            <w:pPr>
              <w:rPr>
                <w:rFonts w:cstheme="minorHAnsi"/>
                <w:color w:val="000000"/>
                <w:shd w:val="clear" w:color="auto" w:fill="FFFFFF"/>
              </w:rPr>
            </w:pPr>
            <w:r w:rsidRPr="00AC2B77">
              <w:rPr>
                <w:rFonts w:cstheme="minorHAnsi"/>
                <w:color w:val="000000"/>
                <w:shd w:val="clear" w:color="auto" w:fill="FFFFFF"/>
              </w:rPr>
              <w:t>9</w:t>
            </w:r>
            <w:r w:rsidR="00F6590A" w:rsidRPr="00AC2B77">
              <w:rPr>
                <w:rFonts w:cstheme="minorHAnsi"/>
                <w:color w:val="000000"/>
                <w:shd w:val="clear" w:color="auto" w:fill="FFFFFF"/>
              </w:rPr>
              <w:t xml:space="preserve">. System checks </w:t>
            </w:r>
            <w:r w:rsidR="00A47B06" w:rsidRPr="00AC2B77">
              <w:rPr>
                <w:rFonts w:cstheme="minorHAnsi"/>
                <w:color w:val="000000"/>
                <w:shd w:val="clear" w:color="auto" w:fill="FFFFFF"/>
              </w:rPr>
              <w:t xml:space="preserve">user’s annual spend </w:t>
            </w:r>
            <w:r w:rsidR="00835FCF" w:rsidRPr="00AC2B77">
              <w:rPr>
                <w:rFonts w:cstheme="minorHAnsi"/>
                <w:color w:val="000000"/>
                <w:shd w:val="clear" w:color="auto" w:fill="FFFFFF"/>
              </w:rPr>
              <w:t xml:space="preserve">in the airline’s database </w:t>
            </w:r>
            <w:r w:rsidR="00A47B06" w:rsidRPr="00AC2B77">
              <w:rPr>
                <w:rFonts w:cstheme="minorHAnsi"/>
                <w:color w:val="000000"/>
                <w:shd w:val="clear" w:color="auto" w:fill="FFFFFF"/>
              </w:rPr>
              <w:t>to determine whether it is $80K and more.</w:t>
            </w:r>
          </w:p>
          <w:p w14:paraId="70AAE33F" w14:textId="54E0B15E" w:rsidR="00436E9B" w:rsidRPr="00AC2B77" w:rsidRDefault="00332B4E" w:rsidP="00DA202F">
            <w:pPr>
              <w:rPr>
                <w:rFonts w:cstheme="minorHAnsi"/>
                <w:color w:val="000000"/>
                <w:shd w:val="clear" w:color="auto" w:fill="FFFFFF"/>
              </w:rPr>
            </w:pPr>
            <w:r w:rsidRPr="00AC2B77">
              <w:rPr>
                <w:rFonts w:cstheme="minorHAnsi"/>
                <w:color w:val="000000"/>
                <w:shd w:val="clear" w:color="auto" w:fill="FFFFFF"/>
              </w:rPr>
              <w:t>10</w:t>
            </w:r>
            <w:r w:rsidR="00436E9B" w:rsidRPr="00AC2B77">
              <w:rPr>
                <w:rFonts w:cstheme="minorHAnsi"/>
                <w:color w:val="000000"/>
                <w:shd w:val="clear" w:color="auto" w:fill="FFFFFF"/>
              </w:rPr>
              <w:t>. System asks to enter corporate account number.</w:t>
            </w:r>
          </w:p>
          <w:p w14:paraId="3D82A154" w14:textId="0B64F260" w:rsidR="00F6590A" w:rsidRPr="00AC2B77" w:rsidRDefault="00635016"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1</w:t>
            </w:r>
            <w:r w:rsidR="00A47B06" w:rsidRPr="00AC2B77">
              <w:rPr>
                <w:rFonts w:cstheme="minorHAnsi"/>
                <w:color w:val="000000"/>
                <w:shd w:val="clear" w:color="auto" w:fill="FFFFFF"/>
              </w:rPr>
              <w:t xml:space="preserve">. </w:t>
            </w:r>
            <w:r w:rsidR="00436E9B" w:rsidRPr="00AC2B77">
              <w:rPr>
                <w:rFonts w:cstheme="minorHAnsi"/>
                <w:color w:val="000000"/>
                <w:shd w:val="clear" w:color="auto" w:fill="FFFFFF"/>
              </w:rPr>
              <w:t>User enter</w:t>
            </w:r>
            <w:r w:rsidR="00835FCF" w:rsidRPr="00AC2B77">
              <w:rPr>
                <w:rFonts w:cstheme="minorHAnsi"/>
                <w:color w:val="000000"/>
                <w:shd w:val="clear" w:color="auto" w:fill="FFFFFF"/>
              </w:rPr>
              <w:t>s</w:t>
            </w:r>
            <w:r w:rsidR="00436E9B" w:rsidRPr="00AC2B77">
              <w:rPr>
                <w:rFonts w:cstheme="minorHAnsi"/>
                <w:color w:val="000000"/>
                <w:shd w:val="clear" w:color="auto" w:fill="FFFFFF"/>
              </w:rPr>
              <w:t xml:space="preserve"> corporate account number.</w:t>
            </w:r>
          </w:p>
          <w:p w14:paraId="7D2F2D25" w14:textId="024375CD" w:rsidR="00A47B06" w:rsidRPr="00AC2B77" w:rsidRDefault="00835FCF"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2</w:t>
            </w:r>
            <w:r w:rsidR="00A47B06" w:rsidRPr="00AC2B77">
              <w:rPr>
                <w:rFonts w:cstheme="minorHAnsi"/>
                <w:color w:val="000000"/>
                <w:shd w:val="clear" w:color="auto" w:fill="FFFFFF"/>
              </w:rPr>
              <w:t xml:space="preserve">. System </w:t>
            </w:r>
            <w:r w:rsidR="00782C39" w:rsidRPr="00AC2B77">
              <w:rPr>
                <w:rFonts w:cstheme="minorHAnsi"/>
                <w:color w:val="000000"/>
                <w:shd w:val="clear" w:color="auto" w:fill="FFFFFF"/>
              </w:rPr>
              <w:t xml:space="preserve">checks whether </w:t>
            </w:r>
            <w:r w:rsidR="00436E9B" w:rsidRPr="00AC2B77">
              <w:rPr>
                <w:rFonts w:cstheme="minorHAnsi"/>
                <w:color w:val="000000"/>
                <w:shd w:val="clear" w:color="auto" w:fill="FFFFFF"/>
              </w:rPr>
              <w:t>the user’s</w:t>
            </w:r>
            <w:r w:rsidR="00782C39" w:rsidRPr="00AC2B77">
              <w:rPr>
                <w:rFonts w:cstheme="minorHAnsi"/>
                <w:color w:val="000000"/>
                <w:shd w:val="clear" w:color="auto" w:fill="FFFFFF"/>
              </w:rPr>
              <w:t xml:space="preserve"> credit card is associated with provided corporate account number.</w:t>
            </w:r>
          </w:p>
          <w:p w14:paraId="0928AF47" w14:textId="48C413E3" w:rsidR="00782C39" w:rsidRPr="00AC2B77" w:rsidRDefault="00436E9B"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3</w:t>
            </w:r>
            <w:r w:rsidR="00782C39" w:rsidRPr="00AC2B77">
              <w:rPr>
                <w:rFonts w:cstheme="minorHAnsi"/>
                <w:color w:val="000000"/>
                <w:shd w:val="clear" w:color="auto" w:fill="FFFFFF"/>
              </w:rPr>
              <w:t xml:space="preserve">. </w:t>
            </w:r>
            <w:r w:rsidRPr="00AC2B77">
              <w:rPr>
                <w:rFonts w:cstheme="minorHAnsi"/>
                <w:color w:val="000000"/>
                <w:shd w:val="clear" w:color="auto" w:fill="FFFFFF"/>
              </w:rPr>
              <w:t>After</w:t>
            </w:r>
            <w:r w:rsidR="00782C39" w:rsidRPr="00AC2B77">
              <w:rPr>
                <w:rFonts w:cstheme="minorHAnsi"/>
                <w:color w:val="000000"/>
                <w:shd w:val="clear" w:color="auto" w:fill="FFFFFF"/>
              </w:rPr>
              <w:t xml:space="preserve"> successful validation, system asks user to read and accept T&amp;Cs.</w:t>
            </w:r>
          </w:p>
          <w:p w14:paraId="7E19EF4C" w14:textId="7FDC60B6" w:rsidR="00782C39" w:rsidRPr="00AC2B77" w:rsidRDefault="00436E9B"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4</w:t>
            </w:r>
            <w:r w:rsidR="00782C39" w:rsidRPr="00AC2B77">
              <w:rPr>
                <w:rFonts w:cstheme="minorHAnsi"/>
                <w:color w:val="000000"/>
                <w:shd w:val="clear" w:color="auto" w:fill="FFFFFF"/>
              </w:rPr>
              <w:t>. User accepts terms and conditions.</w:t>
            </w:r>
          </w:p>
          <w:p w14:paraId="778FFBF1" w14:textId="2C2DD0B5" w:rsidR="00782C39" w:rsidRPr="00AC2B77" w:rsidRDefault="00782C39"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5</w:t>
            </w:r>
            <w:r w:rsidRPr="00AC2B77">
              <w:rPr>
                <w:rFonts w:cstheme="minorHAnsi"/>
                <w:color w:val="000000"/>
                <w:shd w:val="clear" w:color="auto" w:fill="FFFFFF"/>
              </w:rPr>
              <w:t xml:space="preserve">. </w:t>
            </w:r>
            <w:r w:rsidR="00835FCF" w:rsidRPr="00AC2B77">
              <w:rPr>
                <w:rFonts w:cstheme="minorHAnsi"/>
                <w:color w:val="000000"/>
                <w:shd w:val="clear" w:color="auto" w:fill="FFFFFF"/>
              </w:rPr>
              <w:t>System offers to use</w:t>
            </w:r>
            <w:r w:rsidRPr="00AC2B77">
              <w:rPr>
                <w:rFonts w:cstheme="minorHAnsi"/>
                <w:color w:val="000000"/>
                <w:shd w:val="clear" w:color="auto" w:fill="FFFFFF"/>
              </w:rPr>
              <w:t xml:space="preserve"> facial recognition as a part of authentication process. </w:t>
            </w:r>
          </w:p>
          <w:p w14:paraId="3DFACF63" w14:textId="17899C07" w:rsidR="00835FCF" w:rsidRPr="00AC2B77" w:rsidRDefault="00835FCF"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6</w:t>
            </w:r>
            <w:r w:rsidRPr="00AC2B77">
              <w:rPr>
                <w:rFonts w:cstheme="minorHAnsi"/>
                <w:color w:val="000000"/>
                <w:shd w:val="clear" w:color="auto" w:fill="FFFFFF"/>
              </w:rPr>
              <w:t>. User accepts or declines the offer.</w:t>
            </w:r>
          </w:p>
          <w:p w14:paraId="172027B9" w14:textId="70E08C31" w:rsidR="00782C39" w:rsidRPr="00AC2B77" w:rsidRDefault="00782C39" w:rsidP="00DA202F">
            <w:pPr>
              <w:rPr>
                <w:rFonts w:cstheme="minorHAnsi"/>
                <w:color w:val="000000"/>
                <w:shd w:val="clear" w:color="auto" w:fill="FFFFFF"/>
              </w:rPr>
            </w:pPr>
            <w:r w:rsidRPr="00AC2B77">
              <w:rPr>
                <w:rFonts w:cstheme="minorHAnsi"/>
                <w:color w:val="000000"/>
                <w:shd w:val="clear" w:color="auto" w:fill="FFFFFF"/>
              </w:rPr>
              <w:t>1</w:t>
            </w:r>
            <w:r w:rsidR="00332B4E" w:rsidRPr="00AC2B77">
              <w:rPr>
                <w:rFonts w:cstheme="minorHAnsi"/>
                <w:color w:val="000000"/>
                <w:shd w:val="clear" w:color="auto" w:fill="FFFFFF"/>
              </w:rPr>
              <w:t>7</w:t>
            </w:r>
            <w:r w:rsidRPr="00AC2B77">
              <w:rPr>
                <w:rFonts w:cstheme="minorHAnsi"/>
                <w:color w:val="000000"/>
                <w:shd w:val="clear" w:color="auto" w:fill="FFFFFF"/>
              </w:rPr>
              <w:t xml:space="preserve">. System displays message about successful registration. </w:t>
            </w:r>
          </w:p>
          <w:p w14:paraId="48135273" w14:textId="77777777" w:rsidR="00782C39" w:rsidRPr="00AC2B77" w:rsidRDefault="00782C39" w:rsidP="00DA202F">
            <w:pPr>
              <w:rPr>
                <w:rFonts w:cstheme="minorHAnsi"/>
                <w:b/>
                <w:bCs/>
                <w:color w:val="000000"/>
                <w:u w:val="single"/>
                <w:shd w:val="clear" w:color="auto" w:fill="FFFFFF"/>
              </w:rPr>
            </w:pPr>
            <w:r w:rsidRPr="00AC2B77">
              <w:rPr>
                <w:rFonts w:cstheme="minorHAnsi"/>
                <w:b/>
                <w:bCs/>
                <w:color w:val="000000"/>
                <w:u w:val="single"/>
                <w:shd w:val="clear" w:color="auto" w:fill="FFFFFF"/>
              </w:rPr>
              <w:t>Alternative flows:</w:t>
            </w:r>
          </w:p>
          <w:p w14:paraId="275EDED1" w14:textId="194BF613" w:rsidR="00332B4E" w:rsidRPr="00AC2B77" w:rsidRDefault="004D27B7" w:rsidP="00DA202F">
            <w:pPr>
              <w:rPr>
                <w:rFonts w:cstheme="minorHAnsi"/>
                <w:color w:val="000000"/>
                <w:shd w:val="clear" w:color="auto" w:fill="FFFFFF"/>
              </w:rPr>
            </w:pPr>
            <w:r w:rsidRPr="00AC2B77">
              <w:rPr>
                <w:rFonts w:cstheme="minorHAnsi"/>
                <w:color w:val="000000"/>
                <w:shd w:val="clear" w:color="auto" w:fill="FFFFFF"/>
              </w:rPr>
              <w:t>1)</w:t>
            </w:r>
            <w:r w:rsidR="00782C39" w:rsidRPr="00AC2B77">
              <w:rPr>
                <w:rFonts w:cstheme="minorHAnsi"/>
                <w:color w:val="000000"/>
                <w:shd w:val="clear" w:color="auto" w:fill="FFFFFF"/>
              </w:rPr>
              <w:t xml:space="preserve"> </w:t>
            </w:r>
            <w:r w:rsidR="00332B4E" w:rsidRPr="00AC2B77">
              <w:rPr>
                <w:rFonts w:cstheme="minorHAnsi"/>
                <w:color w:val="000000"/>
                <w:shd w:val="clear" w:color="auto" w:fill="FFFFFF"/>
              </w:rPr>
              <w:t>At the step 4 of the basic scenario, if user did not receive password, they are asked to check phone number and try again.</w:t>
            </w:r>
          </w:p>
          <w:p w14:paraId="7A14ED31" w14:textId="1021C510" w:rsidR="000E7DBA" w:rsidRPr="00AC2B77" w:rsidRDefault="00332B4E" w:rsidP="00DA202F">
            <w:pPr>
              <w:rPr>
                <w:rFonts w:cstheme="minorHAnsi"/>
                <w:color w:val="000000"/>
                <w:shd w:val="clear" w:color="auto" w:fill="FFFFFF"/>
              </w:rPr>
            </w:pPr>
            <w:r w:rsidRPr="00AC2B77">
              <w:rPr>
                <w:rFonts w:cstheme="minorHAnsi"/>
                <w:color w:val="000000"/>
                <w:shd w:val="clear" w:color="auto" w:fill="FFFFFF"/>
              </w:rPr>
              <w:t xml:space="preserve">2) </w:t>
            </w:r>
            <w:r w:rsidR="004D27B7" w:rsidRPr="00AC2B77">
              <w:rPr>
                <w:rFonts w:cstheme="minorHAnsi"/>
                <w:color w:val="000000"/>
                <w:shd w:val="clear" w:color="auto" w:fill="FFFFFF"/>
              </w:rPr>
              <w:t xml:space="preserve">At the step </w:t>
            </w:r>
            <w:r w:rsidRPr="00AC2B77">
              <w:rPr>
                <w:rFonts w:cstheme="minorHAnsi"/>
                <w:color w:val="000000"/>
                <w:shd w:val="clear" w:color="auto" w:fill="FFFFFF"/>
              </w:rPr>
              <w:t>6</w:t>
            </w:r>
            <w:r w:rsidR="004D27B7" w:rsidRPr="00AC2B77">
              <w:rPr>
                <w:rFonts w:cstheme="minorHAnsi"/>
                <w:color w:val="000000"/>
                <w:shd w:val="clear" w:color="auto" w:fill="FFFFFF"/>
              </w:rPr>
              <w:t xml:space="preserve">, </w:t>
            </w:r>
            <w:r w:rsidR="000E7DBA" w:rsidRPr="00AC2B77">
              <w:rPr>
                <w:rFonts w:cstheme="minorHAnsi"/>
                <w:color w:val="000000"/>
                <w:shd w:val="clear" w:color="auto" w:fill="FFFFFF"/>
              </w:rPr>
              <w:t>if the credit card does not exist or is blocked, user is asked use different card. Then, use case continues.</w:t>
            </w:r>
          </w:p>
          <w:p w14:paraId="7BC83AF8" w14:textId="23E2DC36" w:rsidR="000E7DBA" w:rsidRPr="00AC2B77" w:rsidRDefault="00332B4E" w:rsidP="00DA202F">
            <w:pPr>
              <w:rPr>
                <w:rFonts w:cstheme="minorHAnsi"/>
                <w:color w:val="000000"/>
                <w:shd w:val="clear" w:color="auto" w:fill="FFFFFF"/>
                <w:lang w:val="en-IE"/>
              </w:rPr>
            </w:pPr>
            <w:r w:rsidRPr="00AC2B77">
              <w:rPr>
                <w:rFonts w:cstheme="minorHAnsi"/>
                <w:color w:val="000000"/>
                <w:shd w:val="clear" w:color="auto" w:fill="FFFFFF"/>
              </w:rPr>
              <w:t>3</w:t>
            </w:r>
            <w:r w:rsidR="000E7DBA" w:rsidRPr="00AC2B77">
              <w:rPr>
                <w:rFonts w:cstheme="minorHAnsi"/>
                <w:color w:val="000000"/>
                <w:shd w:val="clear" w:color="auto" w:fill="FFFFFF"/>
              </w:rPr>
              <w:t xml:space="preserve">) At the step </w:t>
            </w:r>
            <w:r w:rsidRPr="00AC2B77">
              <w:rPr>
                <w:rFonts w:cstheme="minorHAnsi"/>
                <w:color w:val="000000"/>
                <w:shd w:val="clear" w:color="auto" w:fill="FFFFFF"/>
              </w:rPr>
              <w:t>9</w:t>
            </w:r>
            <w:r w:rsidR="000E7DBA" w:rsidRPr="00AC2B77">
              <w:rPr>
                <w:rFonts w:cstheme="minorHAnsi"/>
                <w:color w:val="000000"/>
                <w:shd w:val="clear" w:color="auto" w:fill="FFFFFF"/>
              </w:rPr>
              <w:t xml:space="preserve">, if the annual spending is less than </w:t>
            </w:r>
            <w:r w:rsidR="009D06C4" w:rsidRPr="00AC2B77">
              <w:rPr>
                <w:rFonts w:cstheme="minorHAnsi"/>
                <w:color w:val="000000"/>
                <w:shd w:val="clear" w:color="auto" w:fill="FFFFFF"/>
                <w:lang w:val="en-IE"/>
              </w:rPr>
              <w:t xml:space="preserve">$80K, corresponding warning message is displayed. User is offered to register as Gold or Silver member depending on annual spend. Platinum tier registration does not continue. </w:t>
            </w:r>
          </w:p>
          <w:p w14:paraId="4E2369D8" w14:textId="58E59BE0" w:rsidR="00635016" w:rsidRPr="00AC2B77" w:rsidRDefault="009D06C4" w:rsidP="00DA202F">
            <w:pPr>
              <w:rPr>
                <w:rFonts w:cstheme="minorHAnsi"/>
                <w:color w:val="000000"/>
                <w:shd w:val="clear" w:color="auto" w:fill="FFFFFF"/>
              </w:rPr>
            </w:pPr>
            <w:r w:rsidRPr="00AC2B77">
              <w:rPr>
                <w:rFonts w:cstheme="minorHAnsi"/>
                <w:color w:val="000000"/>
                <w:shd w:val="clear" w:color="auto" w:fill="FFFFFF"/>
                <w:lang w:val="en-IE"/>
              </w:rPr>
              <w:t xml:space="preserve">3) At the step </w:t>
            </w:r>
            <w:r w:rsidR="00635016" w:rsidRPr="00AC2B77">
              <w:rPr>
                <w:rFonts w:cstheme="minorHAnsi"/>
                <w:color w:val="000000"/>
                <w:shd w:val="clear" w:color="auto" w:fill="FFFFFF"/>
                <w:lang w:val="en-IE"/>
              </w:rPr>
              <w:t>1</w:t>
            </w:r>
            <w:r w:rsidR="00332B4E" w:rsidRPr="00AC2B77">
              <w:rPr>
                <w:rFonts w:cstheme="minorHAnsi"/>
                <w:color w:val="000000"/>
                <w:shd w:val="clear" w:color="auto" w:fill="FFFFFF"/>
                <w:lang w:val="en-IE"/>
              </w:rPr>
              <w:t>1</w:t>
            </w:r>
            <w:r w:rsidRPr="00AC2B77">
              <w:rPr>
                <w:rFonts w:cstheme="minorHAnsi"/>
                <w:color w:val="000000"/>
                <w:shd w:val="clear" w:color="auto" w:fill="FFFFFF"/>
                <w:lang w:val="en-IE"/>
              </w:rPr>
              <w:t xml:space="preserve">, user may specify that </w:t>
            </w:r>
            <w:r w:rsidR="00635016" w:rsidRPr="00AC2B77">
              <w:rPr>
                <w:rFonts w:cstheme="minorHAnsi"/>
                <w:color w:val="000000"/>
                <w:shd w:val="clear" w:color="auto" w:fill="FFFFFF"/>
                <w:lang w:val="en-IE"/>
              </w:rPr>
              <w:t xml:space="preserve">they do not have corporate account number. In this case, user is offered to register as Silver member temporary and create corporate account. </w:t>
            </w:r>
            <w:r w:rsidR="004D27B7" w:rsidRPr="00AC2B77">
              <w:rPr>
                <w:rFonts w:cstheme="minorHAnsi"/>
                <w:color w:val="000000"/>
                <w:shd w:val="clear" w:color="auto" w:fill="FFFFFF"/>
              </w:rPr>
              <w:t xml:space="preserve">User can decline or accept offer. If decline, </w:t>
            </w:r>
            <w:r w:rsidR="00635016" w:rsidRPr="00AC2B77">
              <w:rPr>
                <w:rFonts w:cstheme="minorHAnsi"/>
                <w:color w:val="000000"/>
                <w:shd w:val="clear" w:color="auto" w:fill="FFFFFF"/>
              </w:rPr>
              <w:t>registration is terminated</w:t>
            </w:r>
            <w:r w:rsidR="004D27B7" w:rsidRPr="00AC2B77">
              <w:rPr>
                <w:rFonts w:cstheme="minorHAnsi"/>
                <w:color w:val="000000"/>
                <w:shd w:val="clear" w:color="auto" w:fill="FFFFFF"/>
              </w:rPr>
              <w:t xml:space="preserve">. If accept, </w:t>
            </w:r>
            <w:r w:rsidR="00635016" w:rsidRPr="00AC2B77">
              <w:rPr>
                <w:rFonts w:cstheme="minorHAnsi"/>
                <w:color w:val="000000"/>
                <w:shd w:val="clear" w:color="auto" w:fill="FFFFFF"/>
              </w:rPr>
              <w:t xml:space="preserve">user is registered as a Silver member. </w:t>
            </w:r>
            <w:r w:rsidR="004D27B7" w:rsidRPr="00AC2B77">
              <w:rPr>
                <w:rFonts w:cstheme="minorHAnsi"/>
                <w:color w:val="000000"/>
                <w:shd w:val="clear" w:color="auto" w:fill="FFFFFF"/>
              </w:rPr>
              <w:t xml:space="preserve">System sends user’s detail to marketing </w:t>
            </w:r>
            <w:r w:rsidR="00635016" w:rsidRPr="00AC2B77">
              <w:rPr>
                <w:rFonts w:cstheme="minorHAnsi"/>
                <w:color w:val="000000"/>
                <w:shd w:val="clear" w:color="auto" w:fill="FFFFFF"/>
              </w:rPr>
              <w:t>department</w:t>
            </w:r>
            <w:r w:rsidR="004D27B7" w:rsidRPr="00AC2B77">
              <w:rPr>
                <w:rFonts w:cstheme="minorHAnsi"/>
                <w:color w:val="000000"/>
                <w:shd w:val="clear" w:color="auto" w:fill="FFFFFF"/>
              </w:rPr>
              <w:t xml:space="preserve"> where corporate account will be setup.</w:t>
            </w:r>
          </w:p>
          <w:p w14:paraId="66EE9689" w14:textId="56722028" w:rsidR="00635016" w:rsidRPr="00AC2B77" w:rsidRDefault="00635016" w:rsidP="00DA202F">
            <w:pPr>
              <w:rPr>
                <w:rFonts w:cstheme="minorHAnsi"/>
                <w:color w:val="000000"/>
                <w:shd w:val="clear" w:color="auto" w:fill="FFFFFF"/>
              </w:rPr>
            </w:pPr>
            <w:r w:rsidRPr="00AC2B77">
              <w:rPr>
                <w:rFonts w:cstheme="minorHAnsi"/>
                <w:color w:val="000000"/>
                <w:shd w:val="clear" w:color="auto" w:fill="FFFFFF"/>
              </w:rPr>
              <w:t>4) At the step 1</w:t>
            </w:r>
            <w:r w:rsidR="00332B4E" w:rsidRPr="00AC2B77">
              <w:rPr>
                <w:rFonts w:cstheme="minorHAnsi"/>
                <w:color w:val="000000"/>
                <w:shd w:val="clear" w:color="auto" w:fill="FFFFFF"/>
              </w:rPr>
              <w:t>2</w:t>
            </w:r>
            <w:r w:rsidRPr="00AC2B77">
              <w:rPr>
                <w:rFonts w:cstheme="minorHAnsi"/>
                <w:color w:val="000000"/>
                <w:shd w:val="clear" w:color="auto" w:fill="FFFFFF"/>
              </w:rPr>
              <w:t>, the System can detect that entered credit card is not associated with corporate account. In this case, error message is displayed, and user is asked to check the provided information and try again.</w:t>
            </w:r>
          </w:p>
          <w:p w14:paraId="6384A558" w14:textId="3F35DB10" w:rsidR="00635016" w:rsidRPr="00AC2B77" w:rsidRDefault="00635016" w:rsidP="00DA202F">
            <w:pPr>
              <w:rPr>
                <w:rFonts w:cstheme="minorHAnsi"/>
                <w:color w:val="000000"/>
                <w:shd w:val="clear" w:color="auto" w:fill="FFFFFF"/>
              </w:rPr>
            </w:pPr>
            <w:r w:rsidRPr="00AC2B77">
              <w:rPr>
                <w:rFonts w:cstheme="minorHAnsi"/>
                <w:color w:val="000000"/>
                <w:shd w:val="clear" w:color="auto" w:fill="FFFFFF"/>
              </w:rPr>
              <w:lastRenderedPageBreak/>
              <w:t>5) At the step 1</w:t>
            </w:r>
            <w:r w:rsidR="00332B4E" w:rsidRPr="00AC2B77">
              <w:rPr>
                <w:rFonts w:cstheme="minorHAnsi"/>
                <w:color w:val="000000"/>
                <w:shd w:val="clear" w:color="auto" w:fill="FFFFFF"/>
              </w:rPr>
              <w:t>4</w:t>
            </w:r>
            <w:r w:rsidRPr="00AC2B77">
              <w:rPr>
                <w:rFonts w:cstheme="minorHAnsi"/>
                <w:color w:val="000000"/>
                <w:shd w:val="clear" w:color="auto" w:fill="FFFFFF"/>
              </w:rPr>
              <w:t>, if user does not accept terms and conditions, user will not be registered.</w:t>
            </w:r>
            <w:r w:rsidR="004D27B7" w:rsidRPr="00AC2B77">
              <w:rPr>
                <w:rFonts w:cstheme="minorHAnsi"/>
                <w:color w:val="000000"/>
                <w:shd w:val="clear" w:color="auto" w:fill="FFFFFF"/>
              </w:rPr>
              <w:t xml:space="preserve"> </w:t>
            </w:r>
            <w:r w:rsidR="001E7F7B" w:rsidRPr="00AC2B77">
              <w:rPr>
                <w:rFonts w:cstheme="minorHAnsi"/>
                <w:color w:val="000000"/>
                <w:shd w:val="clear" w:color="auto" w:fill="FFFFFF"/>
              </w:rPr>
              <w:t xml:space="preserve"> </w:t>
            </w:r>
          </w:p>
        </w:tc>
      </w:tr>
      <w:tr w:rsidR="004D20BB" w14:paraId="5CAB324F" w14:textId="77777777" w:rsidTr="00C05696">
        <w:tc>
          <w:tcPr>
            <w:tcW w:w="1418" w:type="dxa"/>
          </w:tcPr>
          <w:p w14:paraId="00F59A72" w14:textId="77777777" w:rsidR="004D20BB" w:rsidRPr="0022752A" w:rsidRDefault="004D20BB" w:rsidP="00DA202F">
            <w:pPr>
              <w:rPr>
                <w:b/>
                <w:bCs/>
                <w:shd w:val="clear" w:color="auto" w:fill="FFFFFF"/>
              </w:rPr>
            </w:pPr>
            <w:bookmarkStart w:id="17" w:name="_Toc157941634"/>
            <w:bookmarkStart w:id="18" w:name="_Toc160905523"/>
            <w:r w:rsidRPr="0022752A">
              <w:rPr>
                <w:b/>
                <w:bCs/>
                <w:shd w:val="clear" w:color="auto" w:fill="FFFFFF"/>
              </w:rPr>
              <w:lastRenderedPageBreak/>
              <w:t>Data</w:t>
            </w:r>
            <w:bookmarkEnd w:id="17"/>
            <w:bookmarkEnd w:id="18"/>
          </w:p>
        </w:tc>
        <w:tc>
          <w:tcPr>
            <w:tcW w:w="8505" w:type="dxa"/>
          </w:tcPr>
          <w:p w14:paraId="6932CB39" w14:textId="2F476E3F" w:rsidR="004D20BB" w:rsidRPr="00C05696" w:rsidRDefault="004D20BB" w:rsidP="00DA202F">
            <w:pPr>
              <w:rPr>
                <w:b/>
                <w:bCs/>
                <w:shd w:val="clear" w:color="auto" w:fill="FFFFFF"/>
              </w:rPr>
            </w:pPr>
            <w:bookmarkStart w:id="19" w:name="_Toc157941635"/>
            <w:bookmarkStart w:id="20" w:name="_Toc160905524"/>
            <w:r w:rsidRPr="00C05696">
              <w:rPr>
                <w:shd w:val="clear" w:color="auto" w:fill="FFFFFF"/>
              </w:rPr>
              <w:t xml:space="preserve">Customer personal information, </w:t>
            </w:r>
            <w:r w:rsidR="001E7F7B" w:rsidRPr="00C05696">
              <w:rPr>
                <w:shd w:val="clear" w:color="auto" w:fill="FFFFFF"/>
              </w:rPr>
              <w:t>credit card</w:t>
            </w:r>
            <w:r w:rsidRPr="00C05696">
              <w:rPr>
                <w:shd w:val="clear" w:color="auto" w:fill="FFFFFF"/>
              </w:rPr>
              <w:t xml:space="preserve"> details, </w:t>
            </w:r>
            <w:bookmarkEnd w:id="19"/>
            <w:r w:rsidR="0047451A" w:rsidRPr="00C05696">
              <w:rPr>
                <w:shd w:val="clear" w:color="auto" w:fill="FFFFFF"/>
              </w:rPr>
              <w:t>corporate account detail, user’s travel</w:t>
            </w:r>
            <w:r w:rsidR="00C05696" w:rsidRPr="00C05696">
              <w:rPr>
                <w:shd w:val="clear" w:color="auto" w:fill="FFFFFF"/>
              </w:rPr>
              <w:t>s</w:t>
            </w:r>
            <w:r w:rsidR="0047451A" w:rsidRPr="00C05696">
              <w:rPr>
                <w:shd w:val="clear" w:color="auto" w:fill="FFFFFF"/>
              </w:rPr>
              <w:t xml:space="preserve"> details</w:t>
            </w:r>
            <w:bookmarkEnd w:id="20"/>
          </w:p>
        </w:tc>
      </w:tr>
      <w:tr w:rsidR="004D20BB" w14:paraId="277D4E8E" w14:textId="77777777" w:rsidTr="00C05696">
        <w:tc>
          <w:tcPr>
            <w:tcW w:w="1418" w:type="dxa"/>
          </w:tcPr>
          <w:p w14:paraId="2EB5D585" w14:textId="77777777" w:rsidR="004D20BB" w:rsidRPr="0022752A" w:rsidRDefault="004D20BB" w:rsidP="00DA202F">
            <w:pPr>
              <w:rPr>
                <w:b/>
                <w:bCs/>
                <w:shd w:val="clear" w:color="auto" w:fill="FFFFFF"/>
              </w:rPr>
            </w:pPr>
            <w:bookmarkStart w:id="21" w:name="_Toc157941636"/>
            <w:bookmarkStart w:id="22" w:name="_Toc160905525"/>
            <w:r w:rsidRPr="0022752A">
              <w:rPr>
                <w:b/>
                <w:bCs/>
                <w:shd w:val="clear" w:color="auto" w:fill="FFFFFF"/>
              </w:rPr>
              <w:t>Stimulus</w:t>
            </w:r>
            <w:bookmarkEnd w:id="21"/>
            <w:bookmarkEnd w:id="22"/>
          </w:p>
        </w:tc>
        <w:tc>
          <w:tcPr>
            <w:tcW w:w="8505" w:type="dxa"/>
          </w:tcPr>
          <w:p w14:paraId="10CD1A79" w14:textId="77777777" w:rsidR="004D20BB" w:rsidRPr="00C05696" w:rsidRDefault="004D20BB" w:rsidP="00DA202F">
            <w:pPr>
              <w:rPr>
                <w:b/>
                <w:bCs/>
                <w:shd w:val="clear" w:color="auto" w:fill="FFFFFF"/>
              </w:rPr>
            </w:pPr>
            <w:bookmarkStart w:id="23" w:name="_Toc157941637"/>
            <w:bookmarkStart w:id="24" w:name="_Toc160905526"/>
            <w:r w:rsidRPr="00C05696">
              <w:rPr>
                <w:shd w:val="clear" w:color="auto" w:fill="FFFFFF"/>
              </w:rPr>
              <w:t>User commands issued by customer</w:t>
            </w:r>
            <w:bookmarkEnd w:id="23"/>
            <w:bookmarkEnd w:id="24"/>
          </w:p>
        </w:tc>
      </w:tr>
      <w:tr w:rsidR="004D20BB" w14:paraId="493D1C08" w14:textId="77777777" w:rsidTr="00C05696">
        <w:trPr>
          <w:trHeight w:val="47"/>
        </w:trPr>
        <w:tc>
          <w:tcPr>
            <w:tcW w:w="1418" w:type="dxa"/>
          </w:tcPr>
          <w:p w14:paraId="0D3B52B7" w14:textId="77777777" w:rsidR="004D20BB" w:rsidRPr="0022752A" w:rsidRDefault="004D20BB" w:rsidP="00DA202F">
            <w:pPr>
              <w:rPr>
                <w:b/>
                <w:bCs/>
                <w:shd w:val="clear" w:color="auto" w:fill="FFFFFF"/>
              </w:rPr>
            </w:pPr>
            <w:bookmarkStart w:id="25" w:name="_Toc157941638"/>
            <w:bookmarkStart w:id="26" w:name="_Toc160905527"/>
            <w:r w:rsidRPr="0022752A">
              <w:rPr>
                <w:b/>
                <w:bCs/>
                <w:shd w:val="clear" w:color="auto" w:fill="FFFFFF"/>
              </w:rPr>
              <w:t>Response</w:t>
            </w:r>
            <w:bookmarkEnd w:id="25"/>
            <w:bookmarkEnd w:id="26"/>
            <w:r w:rsidRPr="0022752A">
              <w:rPr>
                <w:b/>
                <w:bCs/>
                <w:shd w:val="clear" w:color="auto" w:fill="FFFFFF"/>
              </w:rPr>
              <w:t xml:space="preserve"> </w:t>
            </w:r>
          </w:p>
        </w:tc>
        <w:tc>
          <w:tcPr>
            <w:tcW w:w="8505" w:type="dxa"/>
          </w:tcPr>
          <w:p w14:paraId="37E0E1A4" w14:textId="65A0BCA4" w:rsidR="0047451A" w:rsidRPr="00C05696" w:rsidRDefault="004D20BB" w:rsidP="00DA202F">
            <w:pPr>
              <w:rPr>
                <w:b/>
                <w:bCs/>
                <w:shd w:val="clear" w:color="auto" w:fill="FFFFFF"/>
              </w:rPr>
            </w:pPr>
            <w:bookmarkStart w:id="27" w:name="_Toc157941639"/>
            <w:bookmarkStart w:id="28" w:name="_Toc160905528"/>
            <w:r w:rsidRPr="00C05696">
              <w:rPr>
                <w:shd w:val="clear" w:color="auto" w:fill="FFFFFF"/>
              </w:rPr>
              <w:t xml:space="preserve">Confirmation </w:t>
            </w:r>
            <w:bookmarkEnd w:id="27"/>
            <w:r w:rsidR="0047451A" w:rsidRPr="00C05696">
              <w:rPr>
                <w:shd w:val="clear" w:color="auto" w:fill="FFFFFF"/>
              </w:rPr>
              <w:t>on the successful registration.</w:t>
            </w:r>
            <w:bookmarkEnd w:id="28"/>
          </w:p>
        </w:tc>
      </w:tr>
    </w:tbl>
    <w:p w14:paraId="716DBD38" w14:textId="77777777" w:rsidR="00DA202F" w:rsidRDefault="00DA202F" w:rsidP="00DA202F">
      <w:pPr>
        <w:pStyle w:val="Heading1"/>
        <w:rPr>
          <w:sz w:val="28"/>
          <w:szCs w:val="28"/>
          <w:lang w:val="en-GB"/>
        </w:rPr>
      </w:pPr>
    </w:p>
    <w:p w14:paraId="31D10F4E" w14:textId="77777777" w:rsidR="00DA202F" w:rsidRDefault="00DA202F">
      <w:pPr>
        <w:rPr>
          <w:rFonts w:asciiTheme="majorHAnsi" w:eastAsiaTheme="majorEastAsia" w:hAnsiTheme="majorHAnsi" w:cstheme="majorBidi"/>
          <w:b/>
          <w:bCs/>
          <w:sz w:val="28"/>
          <w:szCs w:val="28"/>
          <w:lang w:val="en-GB"/>
        </w:rPr>
      </w:pPr>
      <w:r>
        <w:rPr>
          <w:sz w:val="28"/>
          <w:szCs w:val="28"/>
          <w:lang w:val="en-GB"/>
        </w:rPr>
        <w:br w:type="page"/>
      </w:r>
    </w:p>
    <w:p w14:paraId="5379DBC6" w14:textId="1A00F559" w:rsidR="0098257C" w:rsidRPr="00DA202F" w:rsidRDefault="0098257C" w:rsidP="00DA202F">
      <w:pPr>
        <w:pStyle w:val="Heading1"/>
        <w:rPr>
          <w:sz w:val="28"/>
          <w:szCs w:val="28"/>
          <w:lang w:val="en-GB"/>
        </w:rPr>
      </w:pPr>
      <w:bookmarkStart w:id="29" w:name="_Toc160906044"/>
      <w:r w:rsidRPr="00DA202F">
        <w:rPr>
          <w:sz w:val="28"/>
          <w:szCs w:val="28"/>
          <w:lang w:val="en-GB"/>
        </w:rPr>
        <w:lastRenderedPageBreak/>
        <w:t>Part B – Non-functional requirements and constraints</w:t>
      </w:r>
      <w:bookmarkEnd w:id="29"/>
    </w:p>
    <w:p w14:paraId="1CF749FA" w14:textId="22CB0560" w:rsidR="008C6EFC" w:rsidRPr="008C6EFC" w:rsidRDefault="0098257C" w:rsidP="008C6EFC">
      <w:pPr>
        <w:pStyle w:val="Heading2"/>
        <w:rPr>
          <w:lang w:val="en-GB"/>
        </w:rPr>
      </w:pPr>
      <w:bookmarkStart w:id="30" w:name="_Toc160906045"/>
      <w:r>
        <w:rPr>
          <w:lang w:val="en-GB"/>
        </w:rPr>
        <w:t>1. Non-functional requirements</w:t>
      </w:r>
      <w:r w:rsidR="00DB65CB">
        <w:rPr>
          <w:lang w:val="en-GB"/>
        </w:rPr>
        <w:t xml:space="preserve"> list.</w:t>
      </w:r>
      <w:bookmarkEnd w:id="30"/>
    </w:p>
    <w:tbl>
      <w:tblPr>
        <w:tblStyle w:val="TableGrid"/>
        <w:tblW w:w="0" w:type="auto"/>
        <w:tblLook w:val="04A0" w:firstRow="1" w:lastRow="0" w:firstColumn="1" w:lastColumn="0" w:noHBand="0" w:noVBand="1"/>
      </w:tblPr>
      <w:tblGrid>
        <w:gridCol w:w="923"/>
        <w:gridCol w:w="1957"/>
        <w:gridCol w:w="4773"/>
        <w:gridCol w:w="1697"/>
      </w:tblGrid>
      <w:tr w:rsidR="0098257C" w14:paraId="05CA77D3" w14:textId="77777777" w:rsidTr="00EE5839">
        <w:tc>
          <w:tcPr>
            <w:tcW w:w="803" w:type="dxa"/>
          </w:tcPr>
          <w:p w14:paraId="5A244F9A" w14:textId="02504A6C" w:rsidR="0098257C" w:rsidRPr="00EE5839" w:rsidRDefault="0098257C" w:rsidP="0098257C">
            <w:pPr>
              <w:ind w:firstLine="0"/>
              <w:rPr>
                <w:b/>
                <w:bCs/>
                <w:lang w:val="en-GB"/>
              </w:rPr>
            </w:pPr>
            <w:r w:rsidRPr="00EE5839">
              <w:rPr>
                <w:b/>
                <w:bCs/>
                <w:lang w:val="en-GB"/>
              </w:rPr>
              <w:t>ID</w:t>
            </w:r>
          </w:p>
        </w:tc>
        <w:tc>
          <w:tcPr>
            <w:tcW w:w="1965" w:type="dxa"/>
          </w:tcPr>
          <w:p w14:paraId="3E0EBE75" w14:textId="60E88AE1" w:rsidR="0098257C" w:rsidRPr="00EE5839" w:rsidRDefault="0098257C" w:rsidP="0098257C">
            <w:pPr>
              <w:ind w:firstLine="0"/>
              <w:rPr>
                <w:b/>
                <w:bCs/>
                <w:lang w:val="en-GB"/>
              </w:rPr>
            </w:pPr>
            <w:r w:rsidRPr="00EE5839">
              <w:rPr>
                <w:b/>
                <w:bCs/>
                <w:lang w:val="en-GB"/>
              </w:rPr>
              <w:t>NFR Type</w:t>
            </w:r>
          </w:p>
        </w:tc>
        <w:tc>
          <w:tcPr>
            <w:tcW w:w="4882" w:type="dxa"/>
          </w:tcPr>
          <w:p w14:paraId="56AD5D7A" w14:textId="7244751E" w:rsidR="0098257C" w:rsidRPr="00EE5839" w:rsidRDefault="0098257C" w:rsidP="0098257C">
            <w:pPr>
              <w:ind w:firstLine="0"/>
              <w:rPr>
                <w:b/>
                <w:bCs/>
                <w:lang w:val="en-GB"/>
              </w:rPr>
            </w:pPr>
            <w:r w:rsidRPr="00EE5839">
              <w:rPr>
                <w:b/>
                <w:bCs/>
                <w:lang w:val="en-GB"/>
              </w:rPr>
              <w:t>Description</w:t>
            </w:r>
          </w:p>
        </w:tc>
        <w:tc>
          <w:tcPr>
            <w:tcW w:w="1700" w:type="dxa"/>
          </w:tcPr>
          <w:p w14:paraId="1B8A75C3" w14:textId="77777777" w:rsidR="0098257C" w:rsidRPr="00EE5839" w:rsidRDefault="0098257C" w:rsidP="0098257C">
            <w:pPr>
              <w:ind w:firstLine="0"/>
              <w:rPr>
                <w:b/>
                <w:bCs/>
                <w:lang w:val="en-GB"/>
              </w:rPr>
            </w:pPr>
            <w:r w:rsidRPr="00EE5839">
              <w:rPr>
                <w:b/>
                <w:bCs/>
                <w:lang w:val="en-GB"/>
              </w:rPr>
              <w:t>Classification</w:t>
            </w:r>
          </w:p>
          <w:p w14:paraId="53E7FC64" w14:textId="066AE74B" w:rsidR="00755834" w:rsidRPr="00EE5839" w:rsidRDefault="00755834" w:rsidP="0098257C">
            <w:pPr>
              <w:ind w:firstLine="0"/>
              <w:rPr>
                <w:b/>
                <w:bCs/>
                <w:lang w:val="en-GB"/>
              </w:rPr>
            </w:pPr>
            <w:r w:rsidRPr="00EE5839">
              <w:rPr>
                <w:b/>
                <w:bCs/>
                <w:lang w:val="en-GB"/>
              </w:rPr>
              <w:t>(MoSCoW)</w:t>
            </w:r>
          </w:p>
        </w:tc>
      </w:tr>
      <w:tr w:rsidR="0098257C" w14:paraId="397BF2C6" w14:textId="77777777" w:rsidTr="00EE5839">
        <w:tc>
          <w:tcPr>
            <w:tcW w:w="803" w:type="dxa"/>
          </w:tcPr>
          <w:p w14:paraId="436397EB" w14:textId="5D6D3E1C" w:rsidR="0098257C" w:rsidRDefault="0098257C" w:rsidP="0098257C">
            <w:pPr>
              <w:ind w:firstLine="0"/>
              <w:rPr>
                <w:lang w:val="en-GB"/>
              </w:rPr>
            </w:pPr>
            <w:r>
              <w:rPr>
                <w:lang w:val="en-GB"/>
              </w:rPr>
              <w:t>NFR1</w:t>
            </w:r>
          </w:p>
        </w:tc>
        <w:tc>
          <w:tcPr>
            <w:tcW w:w="1965" w:type="dxa"/>
          </w:tcPr>
          <w:p w14:paraId="5EC7EA09" w14:textId="4EF31D5A" w:rsidR="0098257C" w:rsidRDefault="0098257C" w:rsidP="0098257C">
            <w:pPr>
              <w:ind w:firstLine="0"/>
              <w:rPr>
                <w:lang w:val="en-GB"/>
              </w:rPr>
            </w:pPr>
            <w:r>
              <w:rPr>
                <w:lang w:val="en-GB"/>
              </w:rPr>
              <w:t>Security</w:t>
            </w:r>
          </w:p>
        </w:tc>
        <w:tc>
          <w:tcPr>
            <w:tcW w:w="4882" w:type="dxa"/>
          </w:tcPr>
          <w:p w14:paraId="366A490A" w14:textId="61DED729" w:rsidR="0098257C" w:rsidRDefault="0098257C" w:rsidP="0098257C">
            <w:pPr>
              <w:ind w:firstLine="0"/>
              <w:rPr>
                <w:lang w:val="en-GB"/>
              </w:rPr>
            </w:pPr>
            <w:r>
              <w:rPr>
                <w:lang w:val="en-GB"/>
              </w:rPr>
              <w:t xml:space="preserve">System must store user’s personal information, credit card details, and transaction history securely. All sensitive information shall be encrypted </w:t>
            </w:r>
            <w:r w:rsidRPr="0098257C">
              <w:rPr>
                <w:lang w:val="en-GB"/>
              </w:rPr>
              <w:t>in accordance with Advanced Encryption Standard 256</w:t>
            </w:r>
            <w:r w:rsidR="00EE5839">
              <w:rPr>
                <w:lang w:val="en-GB"/>
              </w:rPr>
              <w:t>.</w:t>
            </w:r>
          </w:p>
        </w:tc>
        <w:tc>
          <w:tcPr>
            <w:tcW w:w="1700" w:type="dxa"/>
          </w:tcPr>
          <w:p w14:paraId="2680E272" w14:textId="4E2C0612" w:rsidR="0098257C" w:rsidRDefault="00755834" w:rsidP="0098257C">
            <w:pPr>
              <w:ind w:firstLine="0"/>
              <w:rPr>
                <w:lang w:val="en-GB"/>
              </w:rPr>
            </w:pPr>
            <w:r>
              <w:rPr>
                <w:lang w:val="en-GB"/>
              </w:rPr>
              <w:t>Must have</w:t>
            </w:r>
          </w:p>
        </w:tc>
      </w:tr>
      <w:tr w:rsidR="0098257C" w14:paraId="1F53DA40" w14:textId="77777777" w:rsidTr="00EE5839">
        <w:tc>
          <w:tcPr>
            <w:tcW w:w="803" w:type="dxa"/>
          </w:tcPr>
          <w:p w14:paraId="631D7B15" w14:textId="75CC6BC1" w:rsidR="0098257C" w:rsidRDefault="00EE5839" w:rsidP="0098257C">
            <w:pPr>
              <w:ind w:firstLine="0"/>
              <w:rPr>
                <w:lang w:val="en-GB"/>
              </w:rPr>
            </w:pPr>
            <w:r>
              <w:rPr>
                <w:lang w:val="en-GB"/>
              </w:rPr>
              <w:t>NFR2</w:t>
            </w:r>
          </w:p>
        </w:tc>
        <w:tc>
          <w:tcPr>
            <w:tcW w:w="1965" w:type="dxa"/>
          </w:tcPr>
          <w:p w14:paraId="7D07B6B5" w14:textId="29F5B2C9" w:rsidR="0098257C" w:rsidRDefault="00EE5839" w:rsidP="0098257C">
            <w:pPr>
              <w:ind w:firstLine="0"/>
              <w:rPr>
                <w:lang w:val="en-GB"/>
              </w:rPr>
            </w:pPr>
            <w:r>
              <w:rPr>
                <w:lang w:val="en-GB"/>
              </w:rPr>
              <w:t>Security</w:t>
            </w:r>
          </w:p>
        </w:tc>
        <w:tc>
          <w:tcPr>
            <w:tcW w:w="4882" w:type="dxa"/>
          </w:tcPr>
          <w:p w14:paraId="2BF9350B" w14:textId="136AE809" w:rsidR="0098257C" w:rsidRDefault="00EE5839" w:rsidP="0098257C">
            <w:pPr>
              <w:ind w:firstLine="0"/>
              <w:rPr>
                <w:lang w:val="en-GB"/>
              </w:rPr>
            </w:pPr>
            <w:r>
              <w:rPr>
                <w:lang w:val="en-GB"/>
              </w:rPr>
              <w:t>System shall have the ability to support two-factor authentication.</w:t>
            </w:r>
          </w:p>
        </w:tc>
        <w:tc>
          <w:tcPr>
            <w:tcW w:w="1700" w:type="dxa"/>
          </w:tcPr>
          <w:p w14:paraId="1274A112" w14:textId="7100CC1B" w:rsidR="0098257C" w:rsidRDefault="00EE5839" w:rsidP="0098257C">
            <w:pPr>
              <w:ind w:firstLine="0"/>
              <w:rPr>
                <w:lang w:val="en-GB"/>
              </w:rPr>
            </w:pPr>
            <w:r>
              <w:rPr>
                <w:lang w:val="en-GB"/>
              </w:rPr>
              <w:t>Must have</w:t>
            </w:r>
          </w:p>
        </w:tc>
      </w:tr>
      <w:tr w:rsidR="0098257C" w14:paraId="32BA5B87" w14:textId="77777777" w:rsidTr="00EE5839">
        <w:tc>
          <w:tcPr>
            <w:tcW w:w="803" w:type="dxa"/>
          </w:tcPr>
          <w:p w14:paraId="6EE89141" w14:textId="486B2908" w:rsidR="0098257C" w:rsidRDefault="00EE5839" w:rsidP="0098257C">
            <w:pPr>
              <w:ind w:firstLine="0"/>
              <w:rPr>
                <w:lang w:val="en-GB"/>
              </w:rPr>
            </w:pPr>
            <w:r>
              <w:rPr>
                <w:lang w:val="en-GB"/>
              </w:rPr>
              <w:t>NFR3</w:t>
            </w:r>
          </w:p>
        </w:tc>
        <w:tc>
          <w:tcPr>
            <w:tcW w:w="1965" w:type="dxa"/>
          </w:tcPr>
          <w:p w14:paraId="6B1959CE" w14:textId="260FD702" w:rsidR="0098257C" w:rsidRDefault="00EE5839" w:rsidP="0098257C">
            <w:pPr>
              <w:ind w:firstLine="0"/>
              <w:rPr>
                <w:lang w:val="en-GB"/>
              </w:rPr>
            </w:pPr>
            <w:r>
              <w:rPr>
                <w:lang w:val="en-GB"/>
              </w:rPr>
              <w:t>Security</w:t>
            </w:r>
          </w:p>
        </w:tc>
        <w:tc>
          <w:tcPr>
            <w:tcW w:w="4882" w:type="dxa"/>
          </w:tcPr>
          <w:p w14:paraId="469722F4" w14:textId="12DBC03F" w:rsidR="0098257C" w:rsidRDefault="00EE5839" w:rsidP="0098257C">
            <w:pPr>
              <w:ind w:firstLine="0"/>
              <w:rPr>
                <w:lang w:val="en-GB"/>
              </w:rPr>
            </w:pPr>
            <w:r>
              <w:rPr>
                <w:lang w:val="en-GB"/>
              </w:rPr>
              <w:t xml:space="preserve">System shall comply with </w:t>
            </w:r>
            <w:r w:rsidRPr="00EE5839">
              <w:rPr>
                <w:lang w:val="en-GB"/>
              </w:rPr>
              <w:t>General Data Protection Regulation</w:t>
            </w:r>
            <w:r>
              <w:rPr>
                <w:lang w:val="en-GB"/>
              </w:rPr>
              <w:t>.</w:t>
            </w:r>
          </w:p>
        </w:tc>
        <w:tc>
          <w:tcPr>
            <w:tcW w:w="1700" w:type="dxa"/>
          </w:tcPr>
          <w:p w14:paraId="2F24D2DE" w14:textId="1837B923" w:rsidR="0098257C" w:rsidRDefault="00EE5839" w:rsidP="0098257C">
            <w:pPr>
              <w:ind w:firstLine="0"/>
              <w:rPr>
                <w:lang w:val="en-GB"/>
              </w:rPr>
            </w:pPr>
            <w:r>
              <w:rPr>
                <w:lang w:val="en-GB"/>
              </w:rPr>
              <w:t>Must have</w:t>
            </w:r>
          </w:p>
        </w:tc>
      </w:tr>
      <w:tr w:rsidR="0098257C" w14:paraId="0D8545EB" w14:textId="77777777" w:rsidTr="00EE5839">
        <w:tc>
          <w:tcPr>
            <w:tcW w:w="803" w:type="dxa"/>
          </w:tcPr>
          <w:p w14:paraId="32560B75" w14:textId="5F2F1B0B" w:rsidR="0098257C" w:rsidRDefault="00B50E51" w:rsidP="0098257C">
            <w:pPr>
              <w:ind w:firstLine="0"/>
              <w:rPr>
                <w:lang w:val="en-GB"/>
              </w:rPr>
            </w:pPr>
            <w:r>
              <w:rPr>
                <w:lang w:val="en-GB"/>
              </w:rPr>
              <w:t>NFR4</w:t>
            </w:r>
          </w:p>
        </w:tc>
        <w:tc>
          <w:tcPr>
            <w:tcW w:w="1965" w:type="dxa"/>
          </w:tcPr>
          <w:p w14:paraId="2A0250EF" w14:textId="0F32F85B" w:rsidR="0098257C" w:rsidRDefault="00B50E51" w:rsidP="0098257C">
            <w:pPr>
              <w:ind w:firstLine="0"/>
              <w:rPr>
                <w:lang w:val="en-GB"/>
              </w:rPr>
            </w:pPr>
            <w:r>
              <w:rPr>
                <w:lang w:val="en-GB"/>
              </w:rPr>
              <w:t>Auditability</w:t>
            </w:r>
          </w:p>
        </w:tc>
        <w:tc>
          <w:tcPr>
            <w:tcW w:w="4882" w:type="dxa"/>
          </w:tcPr>
          <w:p w14:paraId="35E7BAF7" w14:textId="48BF2D44" w:rsidR="00D74C53" w:rsidRDefault="00B50E51" w:rsidP="00DE2055">
            <w:pPr>
              <w:ind w:firstLine="0"/>
              <w:rPr>
                <w:lang w:val="en-GB"/>
              </w:rPr>
            </w:pPr>
            <w:r>
              <w:rPr>
                <w:lang w:val="en-GB"/>
              </w:rPr>
              <w:t>System should log any user’s or system’s activities</w:t>
            </w:r>
            <w:r w:rsidR="00D44657">
              <w:rPr>
                <w:lang w:val="en-GB"/>
              </w:rPr>
              <w:t>, so</w:t>
            </w:r>
            <w:r>
              <w:rPr>
                <w:lang w:val="en-GB"/>
              </w:rPr>
              <w:t xml:space="preserve"> </w:t>
            </w:r>
            <w:r w:rsidR="00D44657">
              <w:rPr>
                <w:lang w:val="en-GB"/>
              </w:rPr>
              <w:t>in case of any security issues a trail can be found.</w:t>
            </w:r>
          </w:p>
        </w:tc>
        <w:tc>
          <w:tcPr>
            <w:tcW w:w="1700" w:type="dxa"/>
          </w:tcPr>
          <w:p w14:paraId="15FC5CEA" w14:textId="0B3D54EB" w:rsidR="0098257C" w:rsidRDefault="00D44657" w:rsidP="0098257C">
            <w:pPr>
              <w:ind w:firstLine="0"/>
              <w:rPr>
                <w:lang w:val="en-GB"/>
              </w:rPr>
            </w:pPr>
            <w:r>
              <w:rPr>
                <w:lang w:val="en-GB"/>
              </w:rPr>
              <w:t>Must</w:t>
            </w:r>
            <w:r w:rsidR="00B50E51">
              <w:rPr>
                <w:lang w:val="en-GB"/>
              </w:rPr>
              <w:t xml:space="preserve"> have</w:t>
            </w:r>
          </w:p>
        </w:tc>
      </w:tr>
      <w:tr w:rsidR="00D74C53" w14:paraId="7D41F56E" w14:textId="77777777" w:rsidTr="00EE5839">
        <w:tc>
          <w:tcPr>
            <w:tcW w:w="803" w:type="dxa"/>
          </w:tcPr>
          <w:p w14:paraId="704AAA11" w14:textId="6439CF72" w:rsidR="00D74C53" w:rsidRDefault="00BC106C" w:rsidP="0098257C">
            <w:pPr>
              <w:ind w:firstLine="0"/>
              <w:rPr>
                <w:lang w:val="en-GB"/>
              </w:rPr>
            </w:pPr>
            <w:r>
              <w:rPr>
                <w:lang w:val="en-GB"/>
              </w:rPr>
              <w:t>NFR5</w:t>
            </w:r>
          </w:p>
        </w:tc>
        <w:tc>
          <w:tcPr>
            <w:tcW w:w="1965" w:type="dxa"/>
          </w:tcPr>
          <w:p w14:paraId="7B6B50B3" w14:textId="7BFE609D" w:rsidR="00D74C53" w:rsidRDefault="00D74C53" w:rsidP="0098257C">
            <w:pPr>
              <w:ind w:firstLine="0"/>
              <w:rPr>
                <w:lang w:val="en-GB"/>
              </w:rPr>
            </w:pPr>
            <w:r>
              <w:rPr>
                <w:lang w:val="en-GB"/>
              </w:rPr>
              <w:t>Integration</w:t>
            </w:r>
          </w:p>
        </w:tc>
        <w:tc>
          <w:tcPr>
            <w:tcW w:w="4882" w:type="dxa"/>
          </w:tcPr>
          <w:p w14:paraId="5F03CD0D" w14:textId="34C47A1F" w:rsidR="00D74C53" w:rsidRDefault="00D74C53" w:rsidP="0098257C">
            <w:pPr>
              <w:ind w:firstLine="0"/>
              <w:rPr>
                <w:lang w:val="en-GB"/>
              </w:rPr>
            </w:pPr>
            <w:r>
              <w:rPr>
                <w:lang w:val="en-GB"/>
              </w:rPr>
              <w:t xml:space="preserve">System shall integrate with a range of external APIs </w:t>
            </w:r>
            <w:r w:rsidR="00241861">
              <w:rPr>
                <w:lang w:val="en-GB"/>
              </w:rPr>
              <w:t>to ensure data exchange with</w:t>
            </w:r>
            <w:r w:rsidR="00DE2055">
              <w:rPr>
                <w:lang w:val="en-GB"/>
              </w:rPr>
              <w:t xml:space="preserve"> an issuing bank system,</w:t>
            </w:r>
            <w:r w:rsidR="00241861">
              <w:rPr>
                <w:lang w:val="en-GB"/>
              </w:rPr>
              <w:t xml:space="preserve"> partners </w:t>
            </w:r>
            <w:r w:rsidR="0068155C">
              <w:rPr>
                <w:lang w:val="en-GB"/>
              </w:rPr>
              <w:t>systems,</w:t>
            </w:r>
            <w:r w:rsidR="00241861">
              <w:rPr>
                <w:lang w:val="en-GB"/>
              </w:rPr>
              <w:t xml:space="preserve"> and </w:t>
            </w:r>
            <w:r w:rsidR="00DE2055">
              <w:rPr>
                <w:lang w:val="en-GB"/>
              </w:rPr>
              <w:t xml:space="preserve">a range of </w:t>
            </w:r>
            <w:r w:rsidR="00241861">
              <w:rPr>
                <w:lang w:val="en-GB"/>
              </w:rPr>
              <w:t>the airline’s systems</w:t>
            </w:r>
            <w:r w:rsidR="00DE2055">
              <w:rPr>
                <w:lang w:val="en-GB"/>
              </w:rPr>
              <w:t xml:space="preserve"> (fli</w:t>
            </w:r>
            <w:r w:rsidR="0022752A">
              <w:rPr>
                <w:lang w:val="en-GB"/>
              </w:rPr>
              <w:t>ghts</w:t>
            </w:r>
            <w:r w:rsidR="00DE2055">
              <w:rPr>
                <w:lang w:val="en-GB"/>
              </w:rPr>
              <w:t xml:space="preserve"> booking, marketing department, and so on)</w:t>
            </w:r>
            <w:r w:rsidR="00241861">
              <w:rPr>
                <w:lang w:val="en-GB"/>
              </w:rPr>
              <w:t>.</w:t>
            </w:r>
          </w:p>
        </w:tc>
        <w:tc>
          <w:tcPr>
            <w:tcW w:w="1700" w:type="dxa"/>
          </w:tcPr>
          <w:p w14:paraId="2FDE4676" w14:textId="61B7EA06" w:rsidR="00D74C53" w:rsidRDefault="00241861" w:rsidP="0098257C">
            <w:pPr>
              <w:ind w:firstLine="0"/>
              <w:rPr>
                <w:lang w:val="en-GB"/>
              </w:rPr>
            </w:pPr>
            <w:r>
              <w:rPr>
                <w:lang w:val="en-GB"/>
              </w:rPr>
              <w:t>Must have</w:t>
            </w:r>
          </w:p>
        </w:tc>
      </w:tr>
      <w:tr w:rsidR="0098257C" w14:paraId="03CBA70C" w14:textId="77777777" w:rsidTr="00EE5839">
        <w:tc>
          <w:tcPr>
            <w:tcW w:w="803" w:type="dxa"/>
          </w:tcPr>
          <w:p w14:paraId="4CD7F1BB" w14:textId="3895530B" w:rsidR="0098257C" w:rsidRDefault="00D44657" w:rsidP="0098257C">
            <w:pPr>
              <w:ind w:firstLine="0"/>
              <w:rPr>
                <w:lang w:val="en-GB"/>
              </w:rPr>
            </w:pPr>
            <w:r>
              <w:rPr>
                <w:lang w:val="en-GB"/>
              </w:rPr>
              <w:t>NFR</w:t>
            </w:r>
            <w:r w:rsidR="00BC106C">
              <w:rPr>
                <w:lang w:val="en-GB"/>
              </w:rPr>
              <w:t>6</w:t>
            </w:r>
          </w:p>
        </w:tc>
        <w:tc>
          <w:tcPr>
            <w:tcW w:w="1965" w:type="dxa"/>
          </w:tcPr>
          <w:p w14:paraId="136176F7" w14:textId="4A1EC700" w:rsidR="0098257C" w:rsidRDefault="00D44657" w:rsidP="0098257C">
            <w:pPr>
              <w:ind w:firstLine="0"/>
              <w:rPr>
                <w:lang w:val="en-GB"/>
              </w:rPr>
            </w:pPr>
            <w:r>
              <w:rPr>
                <w:lang w:val="en-GB"/>
              </w:rPr>
              <w:t>Reliability</w:t>
            </w:r>
          </w:p>
        </w:tc>
        <w:tc>
          <w:tcPr>
            <w:tcW w:w="4882" w:type="dxa"/>
          </w:tcPr>
          <w:p w14:paraId="1D1DA804" w14:textId="441B0B3D" w:rsidR="00B25874" w:rsidRDefault="00D44657" w:rsidP="0098257C">
            <w:pPr>
              <w:ind w:firstLine="0"/>
              <w:rPr>
                <w:lang w:val="en-GB"/>
              </w:rPr>
            </w:pPr>
            <w:r>
              <w:rPr>
                <w:lang w:val="en-GB"/>
              </w:rPr>
              <w:t>System shall be highly reliable, with 98% of availability for users in any given month.</w:t>
            </w:r>
          </w:p>
        </w:tc>
        <w:tc>
          <w:tcPr>
            <w:tcW w:w="1700" w:type="dxa"/>
          </w:tcPr>
          <w:p w14:paraId="15C36378" w14:textId="197E25AE" w:rsidR="0098257C" w:rsidRDefault="00D44657" w:rsidP="0098257C">
            <w:pPr>
              <w:ind w:firstLine="0"/>
              <w:rPr>
                <w:lang w:val="en-GB"/>
              </w:rPr>
            </w:pPr>
            <w:r>
              <w:rPr>
                <w:lang w:val="en-GB"/>
              </w:rPr>
              <w:t>Must have</w:t>
            </w:r>
          </w:p>
        </w:tc>
      </w:tr>
      <w:tr w:rsidR="0098257C" w14:paraId="0E475175" w14:textId="77777777" w:rsidTr="00EE5839">
        <w:tc>
          <w:tcPr>
            <w:tcW w:w="803" w:type="dxa"/>
          </w:tcPr>
          <w:p w14:paraId="36D43088" w14:textId="2C0191BF" w:rsidR="0098257C" w:rsidRDefault="00D44657" w:rsidP="0098257C">
            <w:pPr>
              <w:ind w:firstLine="0"/>
              <w:rPr>
                <w:lang w:val="en-GB"/>
              </w:rPr>
            </w:pPr>
            <w:r>
              <w:rPr>
                <w:lang w:val="en-GB"/>
              </w:rPr>
              <w:t>NFR</w:t>
            </w:r>
            <w:r w:rsidR="00BC106C">
              <w:rPr>
                <w:lang w:val="en-GB"/>
              </w:rPr>
              <w:t>7</w:t>
            </w:r>
          </w:p>
        </w:tc>
        <w:tc>
          <w:tcPr>
            <w:tcW w:w="1965" w:type="dxa"/>
          </w:tcPr>
          <w:p w14:paraId="05569B97" w14:textId="15DD319C" w:rsidR="0098257C" w:rsidRDefault="00D44657" w:rsidP="0098257C">
            <w:pPr>
              <w:ind w:firstLine="0"/>
              <w:rPr>
                <w:lang w:val="en-GB"/>
              </w:rPr>
            </w:pPr>
            <w:r>
              <w:rPr>
                <w:lang w:val="en-GB"/>
              </w:rPr>
              <w:t>Reliability</w:t>
            </w:r>
          </w:p>
        </w:tc>
        <w:tc>
          <w:tcPr>
            <w:tcW w:w="4882" w:type="dxa"/>
          </w:tcPr>
          <w:p w14:paraId="669B9C96" w14:textId="3EEB8AF7" w:rsidR="0098257C" w:rsidRDefault="00D44657" w:rsidP="0098257C">
            <w:pPr>
              <w:ind w:firstLine="0"/>
              <w:rPr>
                <w:lang w:val="en-GB"/>
              </w:rPr>
            </w:pPr>
            <w:r>
              <w:rPr>
                <w:lang w:val="en-GB"/>
              </w:rPr>
              <w:t xml:space="preserve">System shall recover from errors without data loss and without integrity compromising. </w:t>
            </w:r>
          </w:p>
        </w:tc>
        <w:tc>
          <w:tcPr>
            <w:tcW w:w="1700" w:type="dxa"/>
          </w:tcPr>
          <w:p w14:paraId="7AD31130" w14:textId="430FE149" w:rsidR="0098257C" w:rsidRDefault="00D44657" w:rsidP="0098257C">
            <w:pPr>
              <w:ind w:firstLine="0"/>
              <w:rPr>
                <w:lang w:val="en-GB"/>
              </w:rPr>
            </w:pPr>
            <w:r>
              <w:rPr>
                <w:lang w:val="en-GB"/>
              </w:rPr>
              <w:t>Must have</w:t>
            </w:r>
          </w:p>
        </w:tc>
      </w:tr>
      <w:tr w:rsidR="0098257C" w14:paraId="36B9DAAB" w14:textId="77777777" w:rsidTr="00EE5839">
        <w:tc>
          <w:tcPr>
            <w:tcW w:w="803" w:type="dxa"/>
          </w:tcPr>
          <w:p w14:paraId="610CA216" w14:textId="047E5B18" w:rsidR="0098257C" w:rsidRDefault="00D44657" w:rsidP="0098257C">
            <w:pPr>
              <w:ind w:firstLine="0"/>
              <w:rPr>
                <w:lang w:val="en-GB"/>
              </w:rPr>
            </w:pPr>
            <w:r>
              <w:rPr>
                <w:lang w:val="en-GB"/>
              </w:rPr>
              <w:t>NFR</w:t>
            </w:r>
            <w:r w:rsidR="00BC106C">
              <w:rPr>
                <w:lang w:val="en-GB"/>
              </w:rPr>
              <w:t>8</w:t>
            </w:r>
          </w:p>
        </w:tc>
        <w:tc>
          <w:tcPr>
            <w:tcW w:w="1965" w:type="dxa"/>
          </w:tcPr>
          <w:p w14:paraId="3CB302C1" w14:textId="6598AE05" w:rsidR="0098257C" w:rsidRDefault="00D44657" w:rsidP="0098257C">
            <w:pPr>
              <w:ind w:firstLine="0"/>
              <w:rPr>
                <w:lang w:val="en-GB"/>
              </w:rPr>
            </w:pPr>
            <w:r>
              <w:rPr>
                <w:lang w:val="en-GB"/>
              </w:rPr>
              <w:t xml:space="preserve">Performance </w:t>
            </w:r>
          </w:p>
        </w:tc>
        <w:tc>
          <w:tcPr>
            <w:tcW w:w="4882" w:type="dxa"/>
          </w:tcPr>
          <w:p w14:paraId="3A7D7B02" w14:textId="6DA0CBEB" w:rsidR="0098257C" w:rsidRDefault="00D44657" w:rsidP="0098257C">
            <w:pPr>
              <w:ind w:firstLine="0"/>
              <w:rPr>
                <w:lang w:val="en-GB"/>
              </w:rPr>
            </w:pPr>
            <w:r>
              <w:rPr>
                <w:lang w:val="en-GB"/>
              </w:rPr>
              <w:t xml:space="preserve">System </w:t>
            </w:r>
            <w:r w:rsidR="00733C53">
              <w:rPr>
                <w:lang w:val="en-GB"/>
              </w:rPr>
              <w:t>s</w:t>
            </w:r>
            <w:r w:rsidR="00733C53" w:rsidRPr="00733C53">
              <w:rPr>
                <w:lang w:val="en-GB"/>
              </w:rPr>
              <w:t xml:space="preserve">hall be available to </w:t>
            </w:r>
            <w:r w:rsidR="00733C53">
              <w:rPr>
                <w:lang w:val="en-GB"/>
              </w:rPr>
              <w:t>5</w:t>
            </w:r>
            <w:r w:rsidR="00733C53" w:rsidRPr="00733C53">
              <w:rPr>
                <w:lang w:val="en-GB"/>
              </w:rPr>
              <w:t>,000 users at a time with less than 3 seconds response.</w:t>
            </w:r>
          </w:p>
        </w:tc>
        <w:tc>
          <w:tcPr>
            <w:tcW w:w="1700" w:type="dxa"/>
          </w:tcPr>
          <w:p w14:paraId="7AE4CDD8" w14:textId="765D8A1E" w:rsidR="0098257C" w:rsidRDefault="00D44657" w:rsidP="0098257C">
            <w:pPr>
              <w:ind w:firstLine="0"/>
              <w:rPr>
                <w:lang w:val="en-GB"/>
              </w:rPr>
            </w:pPr>
            <w:r>
              <w:rPr>
                <w:lang w:val="en-GB"/>
              </w:rPr>
              <w:t>Must have</w:t>
            </w:r>
          </w:p>
        </w:tc>
      </w:tr>
      <w:tr w:rsidR="00733C53" w14:paraId="3ED1170D" w14:textId="77777777" w:rsidTr="00EE5839">
        <w:tc>
          <w:tcPr>
            <w:tcW w:w="803" w:type="dxa"/>
          </w:tcPr>
          <w:p w14:paraId="527BE898" w14:textId="0E453A84" w:rsidR="00733C53" w:rsidRDefault="00733C53" w:rsidP="0098257C">
            <w:pPr>
              <w:ind w:firstLine="0"/>
              <w:rPr>
                <w:lang w:val="en-GB"/>
              </w:rPr>
            </w:pPr>
            <w:r>
              <w:rPr>
                <w:lang w:val="en-GB"/>
              </w:rPr>
              <w:t>NFR</w:t>
            </w:r>
            <w:r w:rsidR="00BC106C">
              <w:rPr>
                <w:lang w:val="en-GB"/>
              </w:rPr>
              <w:t>9</w:t>
            </w:r>
          </w:p>
        </w:tc>
        <w:tc>
          <w:tcPr>
            <w:tcW w:w="1965" w:type="dxa"/>
          </w:tcPr>
          <w:p w14:paraId="7696EB61" w14:textId="7B476825" w:rsidR="00733C53" w:rsidRDefault="00733C53" w:rsidP="0098257C">
            <w:pPr>
              <w:ind w:firstLine="0"/>
              <w:rPr>
                <w:lang w:val="en-GB"/>
              </w:rPr>
            </w:pPr>
            <w:r>
              <w:rPr>
                <w:lang w:val="en-GB"/>
              </w:rPr>
              <w:t>Performance</w:t>
            </w:r>
          </w:p>
        </w:tc>
        <w:tc>
          <w:tcPr>
            <w:tcW w:w="4882" w:type="dxa"/>
          </w:tcPr>
          <w:p w14:paraId="16D0D21D" w14:textId="12830E10" w:rsidR="00D74C53" w:rsidRDefault="00733C53" w:rsidP="00DE2055">
            <w:pPr>
              <w:ind w:firstLine="0"/>
              <w:rPr>
                <w:lang w:val="en-GB"/>
              </w:rPr>
            </w:pPr>
            <w:r>
              <w:rPr>
                <w:lang w:val="en-GB"/>
              </w:rPr>
              <w:t xml:space="preserve">System shall be able to handle at least 25,000 transactions (concurrent user registrations, points accumulations, and redemptions) per hour without decreasing in performance. </w:t>
            </w:r>
          </w:p>
        </w:tc>
        <w:tc>
          <w:tcPr>
            <w:tcW w:w="1700" w:type="dxa"/>
          </w:tcPr>
          <w:p w14:paraId="64196F56" w14:textId="433A407C" w:rsidR="00733C53" w:rsidRDefault="00733C53" w:rsidP="0098257C">
            <w:pPr>
              <w:ind w:firstLine="0"/>
              <w:rPr>
                <w:lang w:val="en-GB"/>
              </w:rPr>
            </w:pPr>
            <w:r>
              <w:rPr>
                <w:lang w:val="en-GB"/>
              </w:rPr>
              <w:t>Must have</w:t>
            </w:r>
          </w:p>
        </w:tc>
      </w:tr>
      <w:tr w:rsidR="00D74C53" w14:paraId="453845A5" w14:textId="77777777" w:rsidTr="00EE5839">
        <w:tc>
          <w:tcPr>
            <w:tcW w:w="803" w:type="dxa"/>
          </w:tcPr>
          <w:p w14:paraId="4383ADA5" w14:textId="7566EF12" w:rsidR="00D74C53" w:rsidRDefault="00BC106C" w:rsidP="0098257C">
            <w:pPr>
              <w:ind w:firstLine="0"/>
              <w:rPr>
                <w:lang w:val="en-GB"/>
              </w:rPr>
            </w:pPr>
            <w:r>
              <w:rPr>
                <w:lang w:val="en-GB"/>
              </w:rPr>
              <w:t>NFR10</w:t>
            </w:r>
          </w:p>
        </w:tc>
        <w:tc>
          <w:tcPr>
            <w:tcW w:w="1965" w:type="dxa"/>
          </w:tcPr>
          <w:p w14:paraId="2DA97087" w14:textId="30FE8B15" w:rsidR="00D74C53" w:rsidRDefault="00D74C53" w:rsidP="0098257C">
            <w:pPr>
              <w:ind w:firstLine="0"/>
              <w:rPr>
                <w:lang w:val="en-GB"/>
              </w:rPr>
            </w:pPr>
            <w:r>
              <w:rPr>
                <w:lang w:val="en-GB"/>
              </w:rPr>
              <w:t>Compatibility</w:t>
            </w:r>
          </w:p>
        </w:tc>
        <w:tc>
          <w:tcPr>
            <w:tcW w:w="4882" w:type="dxa"/>
          </w:tcPr>
          <w:p w14:paraId="584EBFDC" w14:textId="2C63D2A9" w:rsidR="00D74C53" w:rsidRDefault="00D74C53" w:rsidP="0098257C">
            <w:pPr>
              <w:ind w:firstLine="0"/>
              <w:rPr>
                <w:lang w:val="en-GB"/>
              </w:rPr>
            </w:pPr>
            <w:r>
              <w:rPr>
                <w:lang w:val="en-GB"/>
              </w:rPr>
              <w:t>System shall be compatible with any types of tablets, smartphones, and PCs; any types of OS and browsers.</w:t>
            </w:r>
          </w:p>
        </w:tc>
        <w:tc>
          <w:tcPr>
            <w:tcW w:w="1700" w:type="dxa"/>
          </w:tcPr>
          <w:p w14:paraId="60234C70" w14:textId="7B8FC6FD" w:rsidR="00D74C53" w:rsidRDefault="00D74C53" w:rsidP="0098257C">
            <w:pPr>
              <w:ind w:firstLine="0"/>
              <w:rPr>
                <w:lang w:val="en-GB"/>
              </w:rPr>
            </w:pPr>
            <w:r>
              <w:rPr>
                <w:lang w:val="en-GB"/>
              </w:rPr>
              <w:t>Must have</w:t>
            </w:r>
          </w:p>
        </w:tc>
      </w:tr>
      <w:tr w:rsidR="00733C53" w14:paraId="23B19C87" w14:textId="77777777" w:rsidTr="00EE5839">
        <w:tc>
          <w:tcPr>
            <w:tcW w:w="803" w:type="dxa"/>
          </w:tcPr>
          <w:p w14:paraId="79B34665" w14:textId="6D3BBE29" w:rsidR="00733C53" w:rsidRDefault="00BC106C" w:rsidP="0098257C">
            <w:pPr>
              <w:ind w:firstLine="0"/>
              <w:rPr>
                <w:lang w:val="en-GB"/>
              </w:rPr>
            </w:pPr>
            <w:r>
              <w:rPr>
                <w:lang w:val="en-GB"/>
              </w:rPr>
              <w:t>NFR11</w:t>
            </w:r>
          </w:p>
        </w:tc>
        <w:tc>
          <w:tcPr>
            <w:tcW w:w="1965" w:type="dxa"/>
          </w:tcPr>
          <w:p w14:paraId="6DA0831B" w14:textId="299AE2B5" w:rsidR="00733C53" w:rsidRDefault="00733C53" w:rsidP="0098257C">
            <w:pPr>
              <w:ind w:firstLine="0"/>
              <w:rPr>
                <w:lang w:val="en-GB"/>
              </w:rPr>
            </w:pPr>
            <w:r>
              <w:rPr>
                <w:lang w:val="en-GB"/>
              </w:rPr>
              <w:t>Scalability</w:t>
            </w:r>
          </w:p>
        </w:tc>
        <w:tc>
          <w:tcPr>
            <w:tcW w:w="4882" w:type="dxa"/>
          </w:tcPr>
          <w:p w14:paraId="41D28ABC" w14:textId="0DE551B6" w:rsidR="00733C53" w:rsidRDefault="00733C53" w:rsidP="0098257C">
            <w:pPr>
              <w:ind w:firstLine="0"/>
              <w:rPr>
                <w:lang w:val="en-GB"/>
              </w:rPr>
            </w:pPr>
            <w:r>
              <w:rPr>
                <w:lang w:val="en-GB"/>
              </w:rPr>
              <w:t>System should be scalable allowing</w:t>
            </w:r>
            <w:r w:rsidR="00D74C53">
              <w:rPr>
                <w:lang w:val="en-GB"/>
              </w:rPr>
              <w:t xml:space="preserve"> growth in the number of users and</w:t>
            </w:r>
            <w:r>
              <w:rPr>
                <w:lang w:val="en-GB"/>
              </w:rPr>
              <w:t xml:space="preserve"> </w:t>
            </w:r>
            <w:r w:rsidR="00D74C53">
              <w:rPr>
                <w:lang w:val="en-GB"/>
              </w:rPr>
              <w:t xml:space="preserve">data volume increase. </w:t>
            </w:r>
          </w:p>
        </w:tc>
        <w:tc>
          <w:tcPr>
            <w:tcW w:w="1700" w:type="dxa"/>
          </w:tcPr>
          <w:p w14:paraId="452125BD" w14:textId="17FCBCBE" w:rsidR="00733C53" w:rsidRDefault="00D74C53" w:rsidP="0098257C">
            <w:pPr>
              <w:ind w:firstLine="0"/>
              <w:rPr>
                <w:lang w:val="en-GB"/>
              </w:rPr>
            </w:pPr>
            <w:r>
              <w:rPr>
                <w:lang w:val="en-GB"/>
              </w:rPr>
              <w:t>Should have</w:t>
            </w:r>
          </w:p>
        </w:tc>
      </w:tr>
      <w:tr w:rsidR="00733C53" w14:paraId="30F488BC" w14:textId="77777777" w:rsidTr="00EE5839">
        <w:tc>
          <w:tcPr>
            <w:tcW w:w="803" w:type="dxa"/>
          </w:tcPr>
          <w:p w14:paraId="38435EDF" w14:textId="04B3D966" w:rsidR="00733C53" w:rsidRDefault="00BC106C" w:rsidP="0098257C">
            <w:pPr>
              <w:ind w:firstLine="0"/>
              <w:rPr>
                <w:lang w:val="en-GB"/>
              </w:rPr>
            </w:pPr>
            <w:r>
              <w:rPr>
                <w:lang w:val="en-GB"/>
              </w:rPr>
              <w:t>NFR12</w:t>
            </w:r>
          </w:p>
        </w:tc>
        <w:tc>
          <w:tcPr>
            <w:tcW w:w="1965" w:type="dxa"/>
          </w:tcPr>
          <w:p w14:paraId="0B9B677C" w14:textId="670135F4" w:rsidR="00733C53" w:rsidRDefault="00DE2055" w:rsidP="0098257C">
            <w:pPr>
              <w:ind w:firstLine="0"/>
              <w:rPr>
                <w:lang w:val="en-GB"/>
              </w:rPr>
            </w:pPr>
            <w:r>
              <w:rPr>
                <w:lang w:val="en-GB"/>
              </w:rPr>
              <w:t>Maintainability</w:t>
            </w:r>
          </w:p>
        </w:tc>
        <w:tc>
          <w:tcPr>
            <w:tcW w:w="4882" w:type="dxa"/>
          </w:tcPr>
          <w:p w14:paraId="63DDA4AF" w14:textId="63C0ABDF" w:rsidR="00733C53" w:rsidRDefault="00270D07" w:rsidP="0098257C">
            <w:pPr>
              <w:ind w:firstLine="0"/>
              <w:rPr>
                <w:lang w:val="en-GB"/>
              </w:rPr>
            </w:pPr>
            <w:r>
              <w:rPr>
                <w:lang w:val="en-GB"/>
              </w:rPr>
              <w:t>Mean time to repair (MTTR) after failure should be no more than 3 hours</w:t>
            </w:r>
            <w:r w:rsidR="00BC106C">
              <w:rPr>
                <w:lang w:val="en-GB"/>
              </w:rPr>
              <w:t>.</w:t>
            </w:r>
          </w:p>
        </w:tc>
        <w:tc>
          <w:tcPr>
            <w:tcW w:w="1700" w:type="dxa"/>
          </w:tcPr>
          <w:p w14:paraId="4903C6F5" w14:textId="37065D23" w:rsidR="00733C53" w:rsidRDefault="00270D07" w:rsidP="0098257C">
            <w:pPr>
              <w:ind w:firstLine="0"/>
              <w:rPr>
                <w:lang w:val="en-GB"/>
              </w:rPr>
            </w:pPr>
            <w:r>
              <w:rPr>
                <w:lang w:val="en-GB"/>
              </w:rPr>
              <w:t>Should have</w:t>
            </w:r>
          </w:p>
        </w:tc>
      </w:tr>
      <w:tr w:rsidR="00733C53" w14:paraId="6B6DF2E5" w14:textId="77777777" w:rsidTr="00EE5839">
        <w:tc>
          <w:tcPr>
            <w:tcW w:w="803" w:type="dxa"/>
          </w:tcPr>
          <w:p w14:paraId="206682A0" w14:textId="4FF4FCAA" w:rsidR="00733C53" w:rsidRDefault="00BC106C" w:rsidP="0098257C">
            <w:pPr>
              <w:ind w:firstLine="0"/>
              <w:rPr>
                <w:lang w:val="en-GB"/>
              </w:rPr>
            </w:pPr>
            <w:r>
              <w:rPr>
                <w:lang w:val="en-GB"/>
              </w:rPr>
              <w:t>NFR13</w:t>
            </w:r>
          </w:p>
        </w:tc>
        <w:tc>
          <w:tcPr>
            <w:tcW w:w="1965" w:type="dxa"/>
          </w:tcPr>
          <w:p w14:paraId="17ADFFBB" w14:textId="7D8214EB" w:rsidR="00733C53" w:rsidRDefault="00DE2055" w:rsidP="0098257C">
            <w:pPr>
              <w:ind w:firstLine="0"/>
              <w:rPr>
                <w:lang w:val="en-GB"/>
              </w:rPr>
            </w:pPr>
            <w:r>
              <w:rPr>
                <w:lang w:val="en-GB"/>
              </w:rPr>
              <w:t>Customizability</w:t>
            </w:r>
          </w:p>
        </w:tc>
        <w:tc>
          <w:tcPr>
            <w:tcW w:w="4882" w:type="dxa"/>
          </w:tcPr>
          <w:p w14:paraId="093866FA" w14:textId="718E6546" w:rsidR="00733C53" w:rsidRDefault="00270D07" w:rsidP="0098257C">
            <w:pPr>
              <w:ind w:firstLine="0"/>
              <w:rPr>
                <w:lang w:val="en-GB"/>
              </w:rPr>
            </w:pPr>
            <w:r>
              <w:rPr>
                <w:lang w:val="en-GB"/>
              </w:rPr>
              <w:t>System could allow adding new features in the future</w:t>
            </w:r>
            <w:r w:rsidR="00BC106C">
              <w:rPr>
                <w:lang w:val="en-GB"/>
              </w:rPr>
              <w:t xml:space="preserve"> to keep the AeroRewards system up do date with changing business environment.</w:t>
            </w:r>
          </w:p>
        </w:tc>
        <w:tc>
          <w:tcPr>
            <w:tcW w:w="1700" w:type="dxa"/>
          </w:tcPr>
          <w:p w14:paraId="53D34795" w14:textId="539488E9" w:rsidR="00733C53" w:rsidRDefault="00270D07" w:rsidP="0098257C">
            <w:pPr>
              <w:ind w:firstLine="0"/>
              <w:rPr>
                <w:lang w:val="en-GB"/>
              </w:rPr>
            </w:pPr>
            <w:r>
              <w:rPr>
                <w:lang w:val="en-GB"/>
              </w:rPr>
              <w:t xml:space="preserve">Could have </w:t>
            </w:r>
          </w:p>
        </w:tc>
      </w:tr>
    </w:tbl>
    <w:p w14:paraId="31DCC11E" w14:textId="77777777" w:rsidR="0098257C" w:rsidRDefault="0098257C" w:rsidP="0098257C">
      <w:pPr>
        <w:rPr>
          <w:lang w:val="en-GB"/>
        </w:rPr>
      </w:pPr>
    </w:p>
    <w:p w14:paraId="795527D4" w14:textId="77777777" w:rsidR="00DB65CB" w:rsidRDefault="00DB65CB" w:rsidP="00723053">
      <w:pPr>
        <w:jc w:val="both"/>
        <w:rPr>
          <w:lang w:val="en-GB"/>
        </w:rPr>
      </w:pPr>
    </w:p>
    <w:p w14:paraId="57074B14" w14:textId="5CB4EE29" w:rsidR="00DB65CB" w:rsidRDefault="00DB65CB" w:rsidP="00DB65CB">
      <w:pPr>
        <w:pStyle w:val="Heading2"/>
        <w:rPr>
          <w:lang w:val="en-GB"/>
        </w:rPr>
      </w:pPr>
      <w:bookmarkStart w:id="31" w:name="_Toc160906046"/>
      <w:r>
        <w:rPr>
          <w:lang w:val="en-GB"/>
        </w:rPr>
        <w:lastRenderedPageBreak/>
        <w:t>2. The</w:t>
      </w:r>
      <w:r w:rsidRPr="00DB65CB">
        <w:rPr>
          <w:lang w:val="en-GB"/>
        </w:rPr>
        <w:t xml:space="preserve"> most important non-functional requirements</w:t>
      </w:r>
      <w:r>
        <w:rPr>
          <w:lang w:val="en-GB"/>
        </w:rPr>
        <w:t xml:space="preserve"> explained</w:t>
      </w:r>
      <w:bookmarkEnd w:id="31"/>
    </w:p>
    <w:p w14:paraId="7C804251" w14:textId="7420364B" w:rsidR="00B81D3E" w:rsidRDefault="001E62F3" w:rsidP="00723053">
      <w:pPr>
        <w:jc w:val="both"/>
        <w:rPr>
          <w:lang w:val="en-GB"/>
        </w:rPr>
      </w:pPr>
      <w:r>
        <w:rPr>
          <w:lang w:val="en-GB"/>
        </w:rPr>
        <w:t>The list of non-functional requirements presented above is based generally on the client’ (the airline company) expectations. At the first meeting with management, it was highlighted several times that the system must be secure. Hence, in my opinion, the most important functional requirement</w:t>
      </w:r>
      <w:r w:rsidR="00B81D3E">
        <w:rPr>
          <w:lang w:val="en-GB"/>
        </w:rPr>
        <w:t xml:space="preserve"> toward AeroReward</w:t>
      </w:r>
      <w:r w:rsidR="0068155C">
        <w:rPr>
          <w:lang w:val="en-GB"/>
        </w:rPr>
        <w:t>s</w:t>
      </w:r>
      <w:r w:rsidR="00B81D3E">
        <w:rPr>
          <w:lang w:val="en-GB"/>
        </w:rPr>
        <w:t xml:space="preserve"> system</w:t>
      </w:r>
      <w:r>
        <w:rPr>
          <w:lang w:val="en-GB"/>
        </w:rPr>
        <w:t xml:space="preserve"> is security.</w:t>
      </w:r>
      <w:r w:rsidR="00B81D3E">
        <w:rPr>
          <w:lang w:val="en-GB"/>
        </w:rPr>
        <w:t xml:space="preserve"> The reasons behind this importance are the following:</w:t>
      </w:r>
    </w:p>
    <w:p w14:paraId="63828316" w14:textId="452ED226" w:rsidR="001E62F3" w:rsidRDefault="00B81D3E">
      <w:pPr>
        <w:pStyle w:val="ListParagraph"/>
        <w:numPr>
          <w:ilvl w:val="0"/>
          <w:numId w:val="18"/>
        </w:numPr>
        <w:jc w:val="both"/>
        <w:rPr>
          <w:lang w:val="en-GB"/>
        </w:rPr>
      </w:pPr>
      <w:r>
        <w:rPr>
          <w:lang w:val="en-GB"/>
        </w:rPr>
        <w:t>Users’ credit cards will be linked to the system</w:t>
      </w:r>
      <w:r w:rsidR="00576E60">
        <w:rPr>
          <w:lang w:val="en-GB"/>
        </w:rPr>
        <w:t xml:space="preserve"> and used within the system</w:t>
      </w:r>
      <w:r>
        <w:rPr>
          <w:lang w:val="en-GB"/>
        </w:rPr>
        <w:t xml:space="preserve"> which means that </w:t>
      </w:r>
      <w:r w:rsidRPr="00B81D3E">
        <w:rPr>
          <w:lang w:val="en-GB"/>
        </w:rPr>
        <w:t>Payment Card Industry Data Security Standard</w:t>
      </w:r>
      <w:r>
        <w:rPr>
          <w:lang w:val="en-GB"/>
        </w:rPr>
        <w:t xml:space="preserve"> (PCI DSS) is applied to the system as to any other merchant or service provider that uses or stores card</w:t>
      </w:r>
      <w:r w:rsidR="00222B92">
        <w:rPr>
          <w:lang w:val="en-GB"/>
        </w:rPr>
        <w:t>holder</w:t>
      </w:r>
      <w:r>
        <w:rPr>
          <w:lang w:val="en-GB"/>
        </w:rPr>
        <w:t>’s data</w:t>
      </w:r>
      <w:r w:rsidR="00222B92">
        <w:rPr>
          <w:lang w:val="en-GB"/>
        </w:rPr>
        <w:t xml:space="preserve"> (</w:t>
      </w:r>
      <w:r w:rsidR="00576E60" w:rsidRPr="00576E60">
        <w:rPr>
          <w:lang w:val="en-GB"/>
        </w:rPr>
        <w:t>IT Governance</w:t>
      </w:r>
      <w:r w:rsidR="00576E60">
        <w:rPr>
          <w:lang w:val="en-GB"/>
        </w:rPr>
        <w:t xml:space="preserve"> n.d.).</w:t>
      </w:r>
    </w:p>
    <w:p w14:paraId="4F1BB594" w14:textId="77777777" w:rsidR="00576E60" w:rsidRPr="00DA17E7" w:rsidRDefault="00576E60">
      <w:pPr>
        <w:pStyle w:val="ListParagraph"/>
        <w:numPr>
          <w:ilvl w:val="0"/>
          <w:numId w:val="19"/>
        </w:numPr>
        <w:shd w:val="clear" w:color="auto" w:fill="FFFFFF"/>
        <w:spacing w:after="225"/>
        <w:jc w:val="both"/>
        <w:rPr>
          <w:rFonts w:cstheme="minorHAnsi"/>
          <w:color w:val="000000"/>
          <w:shd w:val="clear" w:color="auto" w:fill="FFFFFF"/>
        </w:rPr>
      </w:pPr>
      <w:r>
        <w:rPr>
          <w:lang w:val="en-GB"/>
        </w:rPr>
        <w:t xml:space="preserve">System will store customer’s personal information. This information must be protected in accordance with </w:t>
      </w:r>
      <w:r w:rsidRPr="001407D3">
        <w:rPr>
          <w:rFonts w:cstheme="minorHAnsi"/>
          <w:color w:val="000000"/>
          <w:shd w:val="clear" w:color="auto" w:fill="FFFFFF"/>
        </w:rPr>
        <w:t>General Data Protection Regulation</w:t>
      </w:r>
      <w:r>
        <w:rPr>
          <w:rFonts w:cstheme="minorHAnsi"/>
          <w:color w:val="000000"/>
          <w:shd w:val="clear" w:color="auto" w:fill="FFFFFF"/>
        </w:rPr>
        <w:t>.</w:t>
      </w:r>
    </w:p>
    <w:p w14:paraId="74038CFF" w14:textId="0096C5F0" w:rsidR="00C11C2F" w:rsidRDefault="00576E60">
      <w:pPr>
        <w:pStyle w:val="ListParagraph"/>
        <w:numPr>
          <w:ilvl w:val="0"/>
          <w:numId w:val="18"/>
        </w:numPr>
        <w:jc w:val="both"/>
        <w:rPr>
          <w:lang w:val="en-GB"/>
        </w:rPr>
      </w:pPr>
      <w:r>
        <w:rPr>
          <w:lang w:val="en-GB"/>
        </w:rPr>
        <w:t xml:space="preserve">Any data breach may cause not only users’ financial losses (which the </w:t>
      </w:r>
      <w:r w:rsidR="002D4F81">
        <w:rPr>
          <w:lang w:val="en-GB"/>
        </w:rPr>
        <w:t xml:space="preserve">company </w:t>
      </w:r>
      <w:proofErr w:type="gramStart"/>
      <w:r w:rsidR="002D4F81">
        <w:rPr>
          <w:lang w:val="en-GB"/>
        </w:rPr>
        <w:t>have</w:t>
      </w:r>
      <w:r>
        <w:rPr>
          <w:lang w:val="en-GB"/>
        </w:rPr>
        <w:t xml:space="preserve"> to</w:t>
      </w:r>
      <w:proofErr w:type="gramEnd"/>
      <w:r>
        <w:rPr>
          <w:lang w:val="en-GB"/>
        </w:rPr>
        <w:t xml:space="preserve"> re</w:t>
      </w:r>
      <w:r w:rsidR="00624E8D">
        <w:rPr>
          <w:lang w:val="en-GB"/>
        </w:rPr>
        <w:t>fund</w:t>
      </w:r>
      <w:r>
        <w:rPr>
          <w:lang w:val="en-GB"/>
        </w:rPr>
        <w:t xml:space="preserve"> if this happen</w:t>
      </w:r>
      <w:r w:rsidR="002D4F81">
        <w:rPr>
          <w:lang w:val="en-GB"/>
        </w:rPr>
        <w:t>s</w:t>
      </w:r>
      <w:r>
        <w:rPr>
          <w:lang w:val="en-GB"/>
        </w:rPr>
        <w:t xml:space="preserve"> as a result of the system’s insecurity) but also</w:t>
      </w:r>
      <w:r w:rsidR="002D4F81">
        <w:rPr>
          <w:lang w:val="en-GB"/>
        </w:rPr>
        <w:t xml:space="preserve"> a decrease in customer loyalty.</w:t>
      </w:r>
    </w:p>
    <w:p w14:paraId="57BB6221" w14:textId="4349F40C" w:rsidR="00576E60" w:rsidRDefault="00C11C2F" w:rsidP="00723053">
      <w:pPr>
        <w:jc w:val="both"/>
        <w:rPr>
          <w:lang w:val="en-GB"/>
        </w:rPr>
      </w:pPr>
      <w:r>
        <w:rPr>
          <w:lang w:val="en-GB"/>
        </w:rPr>
        <w:t>The second most important non-functional requirement is the system’s integrity. The reason behind this opinion is based on the notes made at the meeting with management</w:t>
      </w:r>
      <w:r w:rsidR="00723053">
        <w:rPr>
          <w:lang w:val="en-GB"/>
        </w:rPr>
        <w:t xml:space="preserve">. </w:t>
      </w:r>
      <w:r>
        <w:rPr>
          <w:lang w:val="en-GB"/>
        </w:rPr>
        <w:t xml:space="preserve">Considering that credit card will be used in the system, Platinum and Gold member’s credit card will be linked to the corporate account setup </w:t>
      </w:r>
      <w:r w:rsidR="00564D68">
        <w:rPr>
          <w:lang w:val="en-GB"/>
        </w:rPr>
        <w:t xml:space="preserve">by the marketing </w:t>
      </w:r>
      <w:r w:rsidR="00392918">
        <w:rPr>
          <w:lang w:val="en-GB"/>
        </w:rPr>
        <w:t>department</w:t>
      </w:r>
      <w:r w:rsidR="00564D68">
        <w:rPr>
          <w:lang w:val="en-GB"/>
        </w:rPr>
        <w:t xml:space="preserve"> (which is presumably happens in the airline’s another system), customer will be able to earn points for purchases from the airline’s partners (third party), for flights booking (separate system) and in-flights purchases (different system), and the same applies to the points redemption, the system must</w:t>
      </w:r>
      <w:r>
        <w:rPr>
          <w:lang w:val="en-GB"/>
        </w:rPr>
        <w:t xml:space="preserve"> integrate with </w:t>
      </w:r>
      <w:r>
        <w:rPr>
          <w:lang w:val="en-GB"/>
        </w:rPr>
        <w:lastRenderedPageBreak/>
        <w:t>a lot of other systems</w:t>
      </w:r>
      <w:r w:rsidR="00564D68">
        <w:rPr>
          <w:lang w:val="en-GB"/>
        </w:rPr>
        <w:t>.</w:t>
      </w:r>
      <w:r w:rsidR="00E5557C">
        <w:rPr>
          <w:lang w:val="en-GB"/>
        </w:rPr>
        <w:t xml:space="preserve"> For the fastest and the most convenient solution</w:t>
      </w:r>
      <w:r w:rsidR="00723053">
        <w:rPr>
          <w:lang w:val="en-GB"/>
        </w:rPr>
        <w:t xml:space="preserve"> and according to the client’s wishes</w:t>
      </w:r>
      <w:r w:rsidR="00E5557C">
        <w:rPr>
          <w:lang w:val="en-GB"/>
        </w:rPr>
        <w:t>, external APIs will be used</w:t>
      </w:r>
      <w:r w:rsidR="00723053">
        <w:rPr>
          <w:lang w:val="en-GB"/>
        </w:rPr>
        <w:t xml:space="preserve">. </w:t>
      </w:r>
    </w:p>
    <w:p w14:paraId="0B785100" w14:textId="4D33BF82" w:rsidR="002A10AA" w:rsidRDefault="00723053" w:rsidP="00723053">
      <w:pPr>
        <w:jc w:val="both"/>
        <w:rPr>
          <w:lang w:val="en-GB"/>
        </w:rPr>
      </w:pPr>
      <w:r>
        <w:rPr>
          <w:lang w:val="en-GB"/>
        </w:rPr>
        <w:t>And the third most important non-functional requirement, in my opinion, is the system reliability</w:t>
      </w:r>
      <w:r w:rsidR="00392918">
        <w:rPr>
          <w:lang w:val="en-GB"/>
        </w:rPr>
        <w:t xml:space="preserve"> because:</w:t>
      </w:r>
    </w:p>
    <w:p w14:paraId="214B01E0" w14:textId="77777777" w:rsidR="002A10AA" w:rsidRDefault="001E1C4C">
      <w:pPr>
        <w:pStyle w:val="ListParagraph"/>
        <w:numPr>
          <w:ilvl w:val="0"/>
          <w:numId w:val="18"/>
        </w:numPr>
        <w:jc w:val="both"/>
        <w:rPr>
          <w:lang w:val="en-GB"/>
        </w:rPr>
      </w:pPr>
      <w:r w:rsidRPr="002A10AA">
        <w:rPr>
          <w:lang w:val="en-GB"/>
        </w:rPr>
        <w:t xml:space="preserve">The client highlighted that one of their goals </w:t>
      </w:r>
      <w:r w:rsidR="003D4CE9" w:rsidRPr="002A10AA">
        <w:rPr>
          <w:lang w:val="en-GB"/>
        </w:rPr>
        <w:t xml:space="preserve">with the AeroRewards application is </w:t>
      </w:r>
      <w:r w:rsidR="00D94B36" w:rsidRPr="002A10AA">
        <w:rPr>
          <w:lang w:val="en-GB"/>
        </w:rPr>
        <w:t xml:space="preserve">customer’s satisfaction: “enhance customer engagement”, “caters to the expectations of the modern traveller”, “to enhance customer satisfaction and loyalty”. Keeping customer satisfied impossible if even the most intuitive application is unreliable and continuously crashes. For example, customer relies on the AeroRewards app to access their loyalty points during booking process (as a discount); booking time is usually restricted to around 15 minutes; if the application often crashes, there is a high probability it will do it at this the most inconvenient time. </w:t>
      </w:r>
    </w:p>
    <w:p w14:paraId="1EABB311" w14:textId="77777777" w:rsidR="002A10AA" w:rsidRDefault="002A10AA">
      <w:pPr>
        <w:pStyle w:val="ListParagraph"/>
        <w:numPr>
          <w:ilvl w:val="0"/>
          <w:numId w:val="18"/>
        </w:numPr>
        <w:jc w:val="both"/>
        <w:rPr>
          <w:lang w:val="en-GB"/>
        </w:rPr>
      </w:pPr>
      <w:r>
        <w:rPr>
          <w:lang w:val="en-GB"/>
        </w:rPr>
        <w:t>R</w:t>
      </w:r>
      <w:r w:rsidR="00B25874" w:rsidRPr="002A10AA">
        <w:rPr>
          <w:lang w:val="en-GB"/>
        </w:rPr>
        <w:t xml:space="preserve">eliability supports system’s security: as the app handles customers’ sensitive data, frequent crashes increase risk </w:t>
      </w:r>
      <w:r w:rsidRPr="002A10AA">
        <w:rPr>
          <w:lang w:val="en-GB"/>
        </w:rPr>
        <w:t xml:space="preserve">of data loss or corruption. </w:t>
      </w:r>
    </w:p>
    <w:p w14:paraId="730FD330" w14:textId="77777777" w:rsidR="002A10AA" w:rsidRDefault="002A10AA">
      <w:pPr>
        <w:pStyle w:val="ListParagraph"/>
        <w:numPr>
          <w:ilvl w:val="0"/>
          <w:numId w:val="18"/>
        </w:numPr>
        <w:jc w:val="both"/>
        <w:rPr>
          <w:lang w:val="en-GB"/>
        </w:rPr>
      </w:pPr>
      <w:r>
        <w:rPr>
          <w:lang w:val="en-GB"/>
        </w:rPr>
        <w:t>U</w:t>
      </w:r>
      <w:r w:rsidRPr="002A10AA">
        <w:rPr>
          <w:lang w:val="en-GB"/>
        </w:rPr>
        <w:t xml:space="preserve">nreliable system’s support and constant troubleshooting </w:t>
      </w:r>
      <w:r>
        <w:rPr>
          <w:lang w:val="en-GB"/>
        </w:rPr>
        <w:t>are</w:t>
      </w:r>
      <w:r w:rsidRPr="002A10AA">
        <w:rPr>
          <w:lang w:val="en-GB"/>
        </w:rPr>
        <w:t xml:space="preserve"> much more expensive than creating highly reliable system at the first place. </w:t>
      </w:r>
    </w:p>
    <w:p w14:paraId="6DB515BC" w14:textId="18F81F76" w:rsidR="00723053" w:rsidRDefault="002A10AA">
      <w:pPr>
        <w:pStyle w:val="ListParagraph"/>
        <w:numPr>
          <w:ilvl w:val="0"/>
          <w:numId w:val="18"/>
        </w:numPr>
        <w:jc w:val="both"/>
        <w:rPr>
          <w:lang w:val="en-GB"/>
        </w:rPr>
      </w:pPr>
      <w:r>
        <w:rPr>
          <w:lang w:val="en-GB"/>
        </w:rPr>
        <w:t>F</w:t>
      </w:r>
      <w:r w:rsidRPr="002A10AA">
        <w:rPr>
          <w:lang w:val="en-GB"/>
        </w:rPr>
        <w:t>requent outages can negatively affect the airline’s brand reputation</w:t>
      </w:r>
      <w:r>
        <w:rPr>
          <w:lang w:val="en-GB"/>
        </w:rPr>
        <w:t xml:space="preserve"> and also the IT company’s brand reputation.</w:t>
      </w:r>
    </w:p>
    <w:p w14:paraId="4F761664" w14:textId="77777777" w:rsidR="00796DB1" w:rsidRDefault="00796DB1" w:rsidP="00796DB1">
      <w:pPr>
        <w:ind w:firstLine="0"/>
        <w:jc w:val="both"/>
        <w:rPr>
          <w:lang w:val="en-GB"/>
        </w:rPr>
      </w:pPr>
    </w:p>
    <w:p w14:paraId="7AE9412A" w14:textId="6EB4CA33" w:rsidR="00796DB1" w:rsidRDefault="00796DB1" w:rsidP="008C6EFC">
      <w:pPr>
        <w:pStyle w:val="Heading2"/>
        <w:rPr>
          <w:lang w:val="en-GB"/>
        </w:rPr>
      </w:pPr>
      <w:bookmarkStart w:id="32" w:name="_Toc160906047"/>
      <w:r>
        <w:rPr>
          <w:lang w:val="en-GB"/>
        </w:rPr>
        <w:t>3. Project constraints</w:t>
      </w:r>
      <w:bookmarkEnd w:id="32"/>
    </w:p>
    <w:p w14:paraId="1C3D6F4F" w14:textId="537835B7" w:rsidR="00796DB1" w:rsidRDefault="00796DB1" w:rsidP="00796DB1">
      <w:pPr>
        <w:ind w:firstLine="0"/>
        <w:jc w:val="both"/>
        <w:rPr>
          <w:lang w:val="en-GB"/>
        </w:rPr>
      </w:pPr>
      <w:r>
        <w:rPr>
          <w:lang w:val="en-GB"/>
        </w:rPr>
        <w:tab/>
      </w:r>
      <w:r w:rsidR="00BD70E0">
        <w:rPr>
          <w:lang w:val="en-GB"/>
        </w:rPr>
        <w:t xml:space="preserve">As usually, </w:t>
      </w:r>
      <w:r>
        <w:rPr>
          <w:lang w:val="en-GB"/>
        </w:rPr>
        <w:t>I have divided the AeroRewards project constraints into two categories: business constraints and technical constraints. The former includes time, budget, scope</w:t>
      </w:r>
      <w:r w:rsidR="008C6EFC">
        <w:rPr>
          <w:lang w:val="en-GB"/>
        </w:rPr>
        <w:t xml:space="preserve">, resources, </w:t>
      </w:r>
      <w:r w:rsidR="008C6EFC">
        <w:rPr>
          <w:lang w:val="en-GB"/>
        </w:rPr>
        <w:lastRenderedPageBreak/>
        <w:t>market changes, and so on</w:t>
      </w:r>
      <w:r>
        <w:rPr>
          <w:lang w:val="en-GB"/>
        </w:rPr>
        <w:t xml:space="preserve"> that can affect the project development, whereas the latter is the more specific to the project</w:t>
      </w:r>
      <w:r w:rsidR="008C6EFC">
        <w:rPr>
          <w:lang w:val="en-GB"/>
        </w:rPr>
        <w:t>. The list of the project constraints is presented below.</w:t>
      </w:r>
    </w:p>
    <w:tbl>
      <w:tblPr>
        <w:tblStyle w:val="TableGrid"/>
        <w:tblW w:w="9493" w:type="dxa"/>
        <w:tblLook w:val="04A0" w:firstRow="1" w:lastRow="0" w:firstColumn="1" w:lastColumn="0" w:noHBand="0" w:noVBand="1"/>
      </w:tblPr>
      <w:tblGrid>
        <w:gridCol w:w="846"/>
        <w:gridCol w:w="6520"/>
        <w:gridCol w:w="2127"/>
      </w:tblGrid>
      <w:tr w:rsidR="00BD70E0" w14:paraId="0A1E68E0" w14:textId="77777777" w:rsidTr="00F75624">
        <w:tc>
          <w:tcPr>
            <w:tcW w:w="846" w:type="dxa"/>
          </w:tcPr>
          <w:p w14:paraId="50F3558B" w14:textId="181155F8" w:rsidR="00BD70E0" w:rsidRPr="00BD70E0" w:rsidRDefault="00BD70E0" w:rsidP="00BD70E0">
            <w:pPr>
              <w:ind w:firstLine="0"/>
              <w:jc w:val="center"/>
              <w:rPr>
                <w:b/>
                <w:bCs/>
                <w:lang w:val="en-GB"/>
              </w:rPr>
            </w:pPr>
            <w:r w:rsidRPr="00BD70E0">
              <w:rPr>
                <w:b/>
                <w:bCs/>
                <w:lang w:val="en-GB"/>
              </w:rPr>
              <w:t>ID</w:t>
            </w:r>
          </w:p>
        </w:tc>
        <w:tc>
          <w:tcPr>
            <w:tcW w:w="6520" w:type="dxa"/>
          </w:tcPr>
          <w:p w14:paraId="222589A5" w14:textId="6A7D7D35" w:rsidR="00BD70E0" w:rsidRPr="00BD70E0" w:rsidRDefault="00BD70E0" w:rsidP="00BD70E0">
            <w:pPr>
              <w:ind w:firstLine="0"/>
              <w:jc w:val="center"/>
              <w:rPr>
                <w:b/>
                <w:bCs/>
                <w:lang w:val="en-GB"/>
              </w:rPr>
            </w:pPr>
            <w:r w:rsidRPr="00BD70E0">
              <w:rPr>
                <w:b/>
                <w:bCs/>
                <w:lang w:val="en-GB"/>
              </w:rPr>
              <w:t>Description</w:t>
            </w:r>
          </w:p>
        </w:tc>
        <w:tc>
          <w:tcPr>
            <w:tcW w:w="2127" w:type="dxa"/>
          </w:tcPr>
          <w:p w14:paraId="426725B5" w14:textId="3D82C121" w:rsidR="00BD70E0" w:rsidRPr="00BD70E0" w:rsidRDefault="00BD70E0" w:rsidP="00BD70E0">
            <w:pPr>
              <w:ind w:firstLine="0"/>
              <w:jc w:val="center"/>
              <w:rPr>
                <w:b/>
                <w:bCs/>
                <w:lang w:val="en-GB"/>
              </w:rPr>
            </w:pPr>
            <w:r w:rsidRPr="00BD70E0">
              <w:rPr>
                <w:b/>
                <w:bCs/>
                <w:lang w:val="en-GB"/>
              </w:rPr>
              <w:t>Category</w:t>
            </w:r>
          </w:p>
        </w:tc>
      </w:tr>
      <w:tr w:rsidR="00BD70E0" w14:paraId="1BEC40E1" w14:textId="77777777" w:rsidTr="00F75624">
        <w:tc>
          <w:tcPr>
            <w:tcW w:w="846" w:type="dxa"/>
          </w:tcPr>
          <w:p w14:paraId="4BA9FDDD" w14:textId="5A1E3C9E" w:rsidR="00BD70E0" w:rsidRDefault="00BD70E0" w:rsidP="00796DB1">
            <w:pPr>
              <w:ind w:firstLine="0"/>
              <w:jc w:val="both"/>
              <w:rPr>
                <w:lang w:val="en-GB"/>
              </w:rPr>
            </w:pPr>
            <w:r>
              <w:rPr>
                <w:lang w:val="en-GB"/>
              </w:rPr>
              <w:t>BC1</w:t>
            </w:r>
          </w:p>
        </w:tc>
        <w:tc>
          <w:tcPr>
            <w:tcW w:w="6520" w:type="dxa"/>
          </w:tcPr>
          <w:p w14:paraId="537CF2BB" w14:textId="286DAFDB" w:rsidR="00BD70E0" w:rsidRDefault="00BD70E0" w:rsidP="00796DB1">
            <w:pPr>
              <w:ind w:firstLine="0"/>
              <w:jc w:val="both"/>
              <w:rPr>
                <w:lang w:val="en-GB"/>
              </w:rPr>
            </w:pPr>
            <w:r>
              <w:rPr>
                <w:lang w:val="en-GB"/>
              </w:rPr>
              <w:t>The project is constrained by its scope which will be defined and signed by the stakeholders at the beginning of the project execution. Although changes in the requirements specifications are allowed, any significant additions may lead to the scope creep and affect project budget.</w:t>
            </w:r>
          </w:p>
        </w:tc>
        <w:tc>
          <w:tcPr>
            <w:tcW w:w="2127" w:type="dxa"/>
          </w:tcPr>
          <w:p w14:paraId="6699234D" w14:textId="47311E19" w:rsidR="00BD70E0" w:rsidRDefault="00BD70E0" w:rsidP="00796DB1">
            <w:pPr>
              <w:ind w:firstLine="0"/>
              <w:jc w:val="both"/>
              <w:rPr>
                <w:lang w:val="en-GB"/>
              </w:rPr>
            </w:pPr>
            <w:r>
              <w:rPr>
                <w:lang w:val="en-GB"/>
              </w:rPr>
              <w:t>Business constraint</w:t>
            </w:r>
            <w:r w:rsidR="00EC2989">
              <w:rPr>
                <w:lang w:val="en-GB"/>
              </w:rPr>
              <w:t xml:space="preserve"> (scope)</w:t>
            </w:r>
          </w:p>
        </w:tc>
      </w:tr>
      <w:tr w:rsidR="00BD70E0" w14:paraId="4EEE4C0A" w14:textId="77777777" w:rsidTr="00F75624">
        <w:tc>
          <w:tcPr>
            <w:tcW w:w="846" w:type="dxa"/>
          </w:tcPr>
          <w:p w14:paraId="5181AD89" w14:textId="6C37F2A9" w:rsidR="00BD70E0" w:rsidRDefault="00BD70E0" w:rsidP="00796DB1">
            <w:pPr>
              <w:ind w:firstLine="0"/>
              <w:jc w:val="both"/>
              <w:rPr>
                <w:lang w:val="en-GB"/>
              </w:rPr>
            </w:pPr>
            <w:r>
              <w:rPr>
                <w:lang w:val="en-GB"/>
              </w:rPr>
              <w:t>BC2</w:t>
            </w:r>
          </w:p>
        </w:tc>
        <w:tc>
          <w:tcPr>
            <w:tcW w:w="6520" w:type="dxa"/>
          </w:tcPr>
          <w:p w14:paraId="76EB4AA4" w14:textId="5394180B" w:rsidR="00BD70E0" w:rsidRPr="00F75624" w:rsidRDefault="00BD70E0" w:rsidP="00796DB1">
            <w:pPr>
              <w:ind w:firstLine="0"/>
              <w:jc w:val="both"/>
              <w:rPr>
                <w:lang w:val="en-GB"/>
              </w:rPr>
            </w:pPr>
            <w:r>
              <w:rPr>
                <w:lang w:val="en-GB"/>
              </w:rPr>
              <w:t xml:space="preserve">Presumably the budget is limited to 500,000 euro which </w:t>
            </w:r>
            <w:r w:rsidR="00F75624">
              <w:rPr>
                <w:lang w:val="en-GB"/>
              </w:rPr>
              <w:t>impose limitations on project progress by restricting effort that might be applied to the work and the amount of work that might be done.</w:t>
            </w:r>
          </w:p>
        </w:tc>
        <w:tc>
          <w:tcPr>
            <w:tcW w:w="2127" w:type="dxa"/>
          </w:tcPr>
          <w:p w14:paraId="540B41F6" w14:textId="697CFEC9" w:rsidR="00BD70E0" w:rsidRDefault="00BD70E0" w:rsidP="00796DB1">
            <w:pPr>
              <w:ind w:firstLine="0"/>
              <w:jc w:val="both"/>
              <w:rPr>
                <w:lang w:val="en-GB"/>
              </w:rPr>
            </w:pPr>
            <w:r>
              <w:rPr>
                <w:lang w:val="en-GB"/>
              </w:rPr>
              <w:t>Business constraint</w:t>
            </w:r>
            <w:r w:rsidR="00EC2989">
              <w:rPr>
                <w:lang w:val="en-GB"/>
              </w:rPr>
              <w:t xml:space="preserve"> (budget)</w:t>
            </w:r>
          </w:p>
        </w:tc>
      </w:tr>
      <w:tr w:rsidR="00BD70E0" w14:paraId="53525945" w14:textId="77777777" w:rsidTr="00F75624">
        <w:tc>
          <w:tcPr>
            <w:tcW w:w="846" w:type="dxa"/>
          </w:tcPr>
          <w:p w14:paraId="26E7F506" w14:textId="161B7E27" w:rsidR="00BD70E0" w:rsidRDefault="00F75624" w:rsidP="00796DB1">
            <w:pPr>
              <w:ind w:firstLine="0"/>
              <w:jc w:val="both"/>
              <w:rPr>
                <w:lang w:val="en-GB"/>
              </w:rPr>
            </w:pPr>
            <w:r>
              <w:rPr>
                <w:lang w:val="en-GB"/>
              </w:rPr>
              <w:t>BC3</w:t>
            </w:r>
          </w:p>
        </w:tc>
        <w:tc>
          <w:tcPr>
            <w:tcW w:w="6520" w:type="dxa"/>
          </w:tcPr>
          <w:p w14:paraId="2BAFB568" w14:textId="188AED87" w:rsidR="00BD70E0" w:rsidRDefault="00F75624" w:rsidP="00796DB1">
            <w:pPr>
              <w:ind w:firstLine="0"/>
              <w:jc w:val="both"/>
              <w:rPr>
                <w:lang w:val="en-GB"/>
              </w:rPr>
            </w:pPr>
            <w:r>
              <w:rPr>
                <w:lang w:val="en-GB"/>
              </w:rPr>
              <w:t>It is assumed that the project’s timeframe is 9 months. It limits the project’s scope as it might become obvious that not all</w:t>
            </w:r>
            <w:r w:rsidRPr="00F75624">
              <w:rPr>
                <w:lang w:val="en-GB"/>
              </w:rPr>
              <w:t xml:space="preserve"> amount of work can be done in this time</w:t>
            </w:r>
            <w:r>
              <w:rPr>
                <w:lang w:val="en-GB"/>
              </w:rPr>
              <w:t>.</w:t>
            </w:r>
          </w:p>
        </w:tc>
        <w:tc>
          <w:tcPr>
            <w:tcW w:w="2127" w:type="dxa"/>
          </w:tcPr>
          <w:p w14:paraId="3B6CADBF" w14:textId="333A15E1" w:rsidR="00BD70E0" w:rsidRDefault="00F75624" w:rsidP="00796DB1">
            <w:pPr>
              <w:ind w:firstLine="0"/>
              <w:jc w:val="both"/>
              <w:rPr>
                <w:lang w:val="en-GB"/>
              </w:rPr>
            </w:pPr>
            <w:r>
              <w:rPr>
                <w:lang w:val="en-GB"/>
              </w:rPr>
              <w:t>Business constraint</w:t>
            </w:r>
            <w:r w:rsidR="00EC2989">
              <w:rPr>
                <w:lang w:val="en-GB"/>
              </w:rPr>
              <w:t xml:space="preserve"> (time)</w:t>
            </w:r>
          </w:p>
        </w:tc>
      </w:tr>
      <w:tr w:rsidR="00BD70E0" w14:paraId="27ED4985" w14:textId="77777777" w:rsidTr="00F75624">
        <w:tc>
          <w:tcPr>
            <w:tcW w:w="846" w:type="dxa"/>
          </w:tcPr>
          <w:p w14:paraId="19378097" w14:textId="0F722E09" w:rsidR="00BD70E0" w:rsidRDefault="00F75624" w:rsidP="00796DB1">
            <w:pPr>
              <w:ind w:firstLine="0"/>
              <w:jc w:val="both"/>
              <w:rPr>
                <w:lang w:val="en-GB"/>
              </w:rPr>
            </w:pPr>
            <w:r>
              <w:rPr>
                <w:lang w:val="en-GB"/>
              </w:rPr>
              <w:t>BC4</w:t>
            </w:r>
          </w:p>
        </w:tc>
        <w:tc>
          <w:tcPr>
            <w:tcW w:w="6520" w:type="dxa"/>
          </w:tcPr>
          <w:p w14:paraId="014CD024" w14:textId="5A990B5C" w:rsidR="00BD70E0" w:rsidRDefault="00F75624" w:rsidP="00796DB1">
            <w:pPr>
              <w:ind w:firstLine="0"/>
              <w:jc w:val="both"/>
              <w:rPr>
                <w:lang w:val="en-GB"/>
              </w:rPr>
            </w:pPr>
            <w:r>
              <w:rPr>
                <w:lang w:val="en-GB"/>
              </w:rPr>
              <w:t xml:space="preserve">Human resources are limited to one project manager, two software engineers, two QA, two BA and five software developers. </w:t>
            </w:r>
            <w:r w:rsidR="00AD6AC4">
              <w:rPr>
                <w:lang w:val="en-GB"/>
              </w:rPr>
              <w:t>If more human resources are needed, outsource should be considered.</w:t>
            </w:r>
            <w:r>
              <w:rPr>
                <w:lang w:val="en-GB"/>
              </w:rPr>
              <w:t xml:space="preserve"> </w:t>
            </w:r>
          </w:p>
        </w:tc>
        <w:tc>
          <w:tcPr>
            <w:tcW w:w="2127" w:type="dxa"/>
          </w:tcPr>
          <w:p w14:paraId="08EDDABD" w14:textId="12C216C3" w:rsidR="00EC2989" w:rsidRDefault="00F75624" w:rsidP="00796DB1">
            <w:pPr>
              <w:ind w:firstLine="0"/>
              <w:jc w:val="both"/>
              <w:rPr>
                <w:lang w:val="en-GB"/>
              </w:rPr>
            </w:pPr>
            <w:r>
              <w:rPr>
                <w:lang w:val="en-GB"/>
              </w:rPr>
              <w:t>Business constraint</w:t>
            </w:r>
            <w:r w:rsidR="00EC2989">
              <w:rPr>
                <w:lang w:val="en-GB"/>
              </w:rPr>
              <w:t xml:space="preserve"> (human resources)</w:t>
            </w:r>
          </w:p>
        </w:tc>
      </w:tr>
      <w:tr w:rsidR="00BD70E0" w14:paraId="30A943B4" w14:textId="77777777" w:rsidTr="00F75624">
        <w:tc>
          <w:tcPr>
            <w:tcW w:w="846" w:type="dxa"/>
          </w:tcPr>
          <w:p w14:paraId="552A4A62" w14:textId="6F0EB2C9" w:rsidR="00BD70E0" w:rsidRDefault="00913650" w:rsidP="00796DB1">
            <w:pPr>
              <w:ind w:firstLine="0"/>
              <w:jc w:val="both"/>
              <w:rPr>
                <w:lang w:val="en-GB"/>
              </w:rPr>
            </w:pPr>
            <w:r>
              <w:rPr>
                <w:lang w:val="en-GB"/>
              </w:rPr>
              <w:t>BC5</w:t>
            </w:r>
          </w:p>
        </w:tc>
        <w:tc>
          <w:tcPr>
            <w:tcW w:w="6520" w:type="dxa"/>
          </w:tcPr>
          <w:p w14:paraId="52746DFD" w14:textId="78FE6D55" w:rsidR="00BD70E0" w:rsidRDefault="00913650" w:rsidP="00796DB1">
            <w:pPr>
              <w:ind w:firstLine="0"/>
              <w:jc w:val="both"/>
              <w:rPr>
                <w:lang w:val="en-GB"/>
              </w:rPr>
            </w:pPr>
            <w:r>
              <w:rPr>
                <w:lang w:val="en-GB"/>
              </w:rPr>
              <w:t>Additional expertise in artificial intelligence</w:t>
            </w:r>
            <w:r w:rsidR="00875854">
              <w:rPr>
                <w:lang w:val="en-GB"/>
              </w:rPr>
              <w:t xml:space="preserve">, </w:t>
            </w:r>
            <w:r>
              <w:rPr>
                <w:lang w:val="en-GB"/>
              </w:rPr>
              <w:t>cybersecurity</w:t>
            </w:r>
            <w:r w:rsidR="00875854">
              <w:rPr>
                <w:lang w:val="en-GB"/>
              </w:rPr>
              <w:t>, 2FA, and so on</w:t>
            </w:r>
            <w:r>
              <w:rPr>
                <w:lang w:val="en-GB"/>
              </w:rPr>
              <w:t xml:space="preserve"> might be required.</w:t>
            </w:r>
          </w:p>
        </w:tc>
        <w:tc>
          <w:tcPr>
            <w:tcW w:w="2127" w:type="dxa"/>
          </w:tcPr>
          <w:p w14:paraId="0A3865E2" w14:textId="04790F6C" w:rsidR="00BD70E0" w:rsidRDefault="00913650" w:rsidP="00796DB1">
            <w:pPr>
              <w:ind w:firstLine="0"/>
              <w:jc w:val="both"/>
              <w:rPr>
                <w:lang w:val="en-GB"/>
              </w:rPr>
            </w:pPr>
            <w:r>
              <w:rPr>
                <w:lang w:val="en-GB"/>
              </w:rPr>
              <w:t>Business constraint</w:t>
            </w:r>
            <w:r w:rsidR="00EC2989">
              <w:rPr>
                <w:lang w:val="en-GB"/>
              </w:rPr>
              <w:t xml:space="preserve"> (human resources)</w:t>
            </w:r>
          </w:p>
        </w:tc>
      </w:tr>
      <w:tr w:rsidR="00BD70E0" w14:paraId="4989339E" w14:textId="77777777" w:rsidTr="00F75624">
        <w:tc>
          <w:tcPr>
            <w:tcW w:w="846" w:type="dxa"/>
          </w:tcPr>
          <w:p w14:paraId="6897177F" w14:textId="68257B7F" w:rsidR="00BD70E0" w:rsidRDefault="00913650" w:rsidP="00796DB1">
            <w:pPr>
              <w:ind w:firstLine="0"/>
              <w:jc w:val="both"/>
              <w:rPr>
                <w:lang w:val="en-GB"/>
              </w:rPr>
            </w:pPr>
            <w:r>
              <w:rPr>
                <w:lang w:val="en-GB"/>
              </w:rPr>
              <w:t xml:space="preserve">BC6 </w:t>
            </w:r>
          </w:p>
        </w:tc>
        <w:tc>
          <w:tcPr>
            <w:tcW w:w="6520" w:type="dxa"/>
          </w:tcPr>
          <w:p w14:paraId="076D4B71" w14:textId="05CD6420" w:rsidR="00875854" w:rsidRDefault="00913650" w:rsidP="00796DB1">
            <w:pPr>
              <w:ind w:firstLine="0"/>
              <w:jc w:val="both"/>
              <w:rPr>
                <w:lang w:val="en-GB"/>
              </w:rPr>
            </w:pPr>
            <w:r>
              <w:rPr>
                <w:lang w:val="en-GB"/>
              </w:rPr>
              <w:t xml:space="preserve">CASE tools will be used for faster project delivery. They require additional spendings. And there is a risk of integrity issues. These points must be carefully considered. </w:t>
            </w:r>
          </w:p>
        </w:tc>
        <w:tc>
          <w:tcPr>
            <w:tcW w:w="2127" w:type="dxa"/>
          </w:tcPr>
          <w:p w14:paraId="5439D40F" w14:textId="474A517E" w:rsidR="00BD70E0" w:rsidRDefault="00913650" w:rsidP="00796DB1">
            <w:pPr>
              <w:ind w:firstLine="0"/>
              <w:jc w:val="both"/>
              <w:rPr>
                <w:lang w:val="en-GB"/>
              </w:rPr>
            </w:pPr>
            <w:r>
              <w:rPr>
                <w:lang w:val="en-GB"/>
              </w:rPr>
              <w:t>Business constraint (software resources)</w:t>
            </w:r>
          </w:p>
        </w:tc>
      </w:tr>
      <w:tr w:rsidR="00BD70E0" w14:paraId="1C2A0C60" w14:textId="77777777" w:rsidTr="00F75624">
        <w:tc>
          <w:tcPr>
            <w:tcW w:w="846" w:type="dxa"/>
          </w:tcPr>
          <w:p w14:paraId="2F8E0B04" w14:textId="02B81B6A" w:rsidR="00BD70E0" w:rsidRDefault="00EC2989" w:rsidP="00796DB1">
            <w:pPr>
              <w:ind w:firstLine="0"/>
              <w:jc w:val="both"/>
              <w:rPr>
                <w:lang w:val="en-GB"/>
              </w:rPr>
            </w:pPr>
            <w:r>
              <w:rPr>
                <w:lang w:val="en-GB"/>
              </w:rPr>
              <w:t>BC7</w:t>
            </w:r>
          </w:p>
        </w:tc>
        <w:tc>
          <w:tcPr>
            <w:tcW w:w="6520" w:type="dxa"/>
          </w:tcPr>
          <w:p w14:paraId="77497164" w14:textId="60050536" w:rsidR="00716366" w:rsidRDefault="00EC2989" w:rsidP="00796DB1">
            <w:pPr>
              <w:ind w:firstLine="0"/>
              <w:jc w:val="both"/>
              <w:rPr>
                <w:lang w:val="en-GB"/>
              </w:rPr>
            </w:pPr>
            <w:r>
              <w:rPr>
                <w:lang w:val="en-GB"/>
              </w:rPr>
              <w:t>During the preliminary meeting with management, it was said that one of the goals of the new application is to stay competitive. This creates additional constraint as it requires some degree of innovation and market changes tracking so the product stays competitive at the time of its launch (i.e., no one would have launched application with the same features).</w:t>
            </w:r>
          </w:p>
        </w:tc>
        <w:tc>
          <w:tcPr>
            <w:tcW w:w="2127" w:type="dxa"/>
          </w:tcPr>
          <w:p w14:paraId="4988B239" w14:textId="119EBF20" w:rsidR="00BD70E0" w:rsidRDefault="00EC2989" w:rsidP="00796DB1">
            <w:pPr>
              <w:ind w:firstLine="0"/>
              <w:jc w:val="both"/>
              <w:rPr>
                <w:lang w:val="en-GB"/>
              </w:rPr>
            </w:pPr>
            <w:r>
              <w:rPr>
                <w:lang w:val="en-GB"/>
              </w:rPr>
              <w:t>Business constraint (market competition)</w:t>
            </w:r>
          </w:p>
        </w:tc>
      </w:tr>
      <w:tr w:rsidR="00716366" w14:paraId="41F14586" w14:textId="77777777" w:rsidTr="009B7053">
        <w:tc>
          <w:tcPr>
            <w:tcW w:w="846" w:type="dxa"/>
          </w:tcPr>
          <w:p w14:paraId="72E89A86" w14:textId="77777777" w:rsidR="00716366" w:rsidRDefault="00716366" w:rsidP="009B7053">
            <w:pPr>
              <w:ind w:firstLine="0"/>
              <w:jc w:val="both"/>
              <w:rPr>
                <w:lang w:val="en-GB"/>
              </w:rPr>
            </w:pPr>
            <w:r>
              <w:rPr>
                <w:lang w:val="en-GB"/>
              </w:rPr>
              <w:t>BC8</w:t>
            </w:r>
          </w:p>
        </w:tc>
        <w:tc>
          <w:tcPr>
            <w:tcW w:w="6520" w:type="dxa"/>
          </w:tcPr>
          <w:p w14:paraId="607CF426" w14:textId="77777777" w:rsidR="00716366" w:rsidRDefault="00716366" w:rsidP="009B7053">
            <w:pPr>
              <w:ind w:firstLine="0"/>
              <w:jc w:val="both"/>
              <w:rPr>
                <w:lang w:val="en-GB"/>
              </w:rPr>
            </w:pPr>
            <w:r>
              <w:rPr>
                <w:lang w:val="en-GB"/>
              </w:rPr>
              <w:t>Different countries’ cultural features, laws, traditions, languages, and standards should be considered, as the system will work with travellers around the world. It creates additional layer of technical work and/or expenses and must be taken into account.</w:t>
            </w:r>
          </w:p>
        </w:tc>
        <w:tc>
          <w:tcPr>
            <w:tcW w:w="2127" w:type="dxa"/>
          </w:tcPr>
          <w:p w14:paraId="34AF3E2E" w14:textId="77777777" w:rsidR="00716366" w:rsidRDefault="00716366" w:rsidP="009B7053">
            <w:pPr>
              <w:ind w:firstLine="0"/>
              <w:jc w:val="both"/>
              <w:rPr>
                <w:lang w:val="en-GB"/>
              </w:rPr>
            </w:pPr>
            <w:r>
              <w:rPr>
                <w:lang w:val="en-GB"/>
              </w:rPr>
              <w:t>Business constraint (time, budget, resources)</w:t>
            </w:r>
          </w:p>
        </w:tc>
      </w:tr>
      <w:tr w:rsidR="00EC2989" w14:paraId="11E5F79B" w14:textId="77777777" w:rsidTr="00F75624">
        <w:tc>
          <w:tcPr>
            <w:tcW w:w="846" w:type="dxa"/>
          </w:tcPr>
          <w:p w14:paraId="7F521D4D" w14:textId="748463E4" w:rsidR="00EC2989" w:rsidRDefault="003C0FA9" w:rsidP="00796DB1">
            <w:pPr>
              <w:ind w:firstLine="0"/>
              <w:jc w:val="both"/>
              <w:rPr>
                <w:lang w:val="en-GB"/>
              </w:rPr>
            </w:pPr>
            <w:r>
              <w:rPr>
                <w:lang w:val="en-GB"/>
              </w:rPr>
              <w:t>TC1</w:t>
            </w:r>
          </w:p>
        </w:tc>
        <w:tc>
          <w:tcPr>
            <w:tcW w:w="6520" w:type="dxa"/>
          </w:tcPr>
          <w:p w14:paraId="0C3B088A" w14:textId="75B07FE8" w:rsidR="00EC2989" w:rsidRDefault="003C0FA9" w:rsidP="00796DB1">
            <w:pPr>
              <w:ind w:firstLine="0"/>
              <w:jc w:val="both"/>
              <w:rPr>
                <w:lang w:val="en-GB"/>
              </w:rPr>
            </w:pPr>
            <w:r>
              <w:rPr>
                <w:lang w:val="en-GB"/>
              </w:rPr>
              <w:t xml:space="preserve">The AeroRewards system has to be integrated with other systems of the airline, </w:t>
            </w:r>
            <w:r w:rsidR="00392918">
              <w:rPr>
                <w:lang w:val="en-GB"/>
              </w:rPr>
              <w:t>partners</w:t>
            </w:r>
            <w:r>
              <w:rPr>
                <w:lang w:val="en-GB"/>
              </w:rPr>
              <w:t xml:space="preserve">, financial institutions (credit cards issuing banks), </w:t>
            </w:r>
            <w:r w:rsidR="006E2494">
              <w:rPr>
                <w:lang w:val="en-GB"/>
              </w:rPr>
              <w:t xml:space="preserve">authenticator, </w:t>
            </w:r>
            <w:r>
              <w:rPr>
                <w:lang w:val="en-GB"/>
              </w:rPr>
              <w:t>and AI server. Even though it will be done using APIs, the system must meet certain technical specifications to use APIs which creates technical constraint for the system.</w:t>
            </w:r>
          </w:p>
        </w:tc>
        <w:tc>
          <w:tcPr>
            <w:tcW w:w="2127" w:type="dxa"/>
          </w:tcPr>
          <w:p w14:paraId="4FC34975" w14:textId="41F6F8DF" w:rsidR="00EC2989" w:rsidRDefault="003C0FA9" w:rsidP="00796DB1">
            <w:pPr>
              <w:ind w:firstLine="0"/>
              <w:jc w:val="both"/>
              <w:rPr>
                <w:lang w:val="en-GB"/>
              </w:rPr>
            </w:pPr>
            <w:r>
              <w:rPr>
                <w:lang w:val="en-GB"/>
              </w:rPr>
              <w:t>Technical constraint (external systems dependency)</w:t>
            </w:r>
          </w:p>
        </w:tc>
      </w:tr>
      <w:tr w:rsidR="00EC2989" w14:paraId="2BC63424" w14:textId="77777777" w:rsidTr="00F75624">
        <w:tc>
          <w:tcPr>
            <w:tcW w:w="846" w:type="dxa"/>
          </w:tcPr>
          <w:p w14:paraId="327124B1" w14:textId="726BE4CB" w:rsidR="00EC2989" w:rsidRDefault="006E2494" w:rsidP="00796DB1">
            <w:pPr>
              <w:ind w:firstLine="0"/>
              <w:jc w:val="both"/>
              <w:rPr>
                <w:lang w:val="en-GB"/>
              </w:rPr>
            </w:pPr>
            <w:r>
              <w:rPr>
                <w:lang w:val="en-GB"/>
              </w:rPr>
              <w:t>TC2</w:t>
            </w:r>
          </w:p>
        </w:tc>
        <w:tc>
          <w:tcPr>
            <w:tcW w:w="6520" w:type="dxa"/>
          </w:tcPr>
          <w:p w14:paraId="3999580B" w14:textId="604B2027" w:rsidR="00EC2989" w:rsidRDefault="006E2494" w:rsidP="00796DB1">
            <w:pPr>
              <w:ind w:firstLine="0"/>
              <w:jc w:val="both"/>
              <w:rPr>
                <w:lang w:val="en-GB"/>
              </w:rPr>
            </w:pPr>
            <w:r>
              <w:rPr>
                <w:lang w:val="en-GB"/>
              </w:rPr>
              <w:t xml:space="preserve">The system should be able to implement two-factor authentication which means that the system should be compatible with 2FA mechanism </w:t>
            </w:r>
            <w:r w:rsidR="00875854">
              <w:rPr>
                <w:lang w:val="en-GB"/>
              </w:rPr>
              <w:t>especially if it requires specific hardware and software components.</w:t>
            </w:r>
          </w:p>
        </w:tc>
        <w:tc>
          <w:tcPr>
            <w:tcW w:w="2127" w:type="dxa"/>
          </w:tcPr>
          <w:p w14:paraId="4AD36B3F" w14:textId="73EFEFA3" w:rsidR="00EC2989" w:rsidRDefault="00875854" w:rsidP="00796DB1">
            <w:pPr>
              <w:ind w:firstLine="0"/>
              <w:jc w:val="both"/>
              <w:rPr>
                <w:lang w:val="en-GB"/>
              </w:rPr>
            </w:pPr>
            <w:r>
              <w:rPr>
                <w:lang w:val="en-GB"/>
              </w:rPr>
              <w:t>Technical constraint (2FA compatibility)</w:t>
            </w:r>
          </w:p>
        </w:tc>
      </w:tr>
      <w:tr w:rsidR="00EC2989" w14:paraId="0094E3FB" w14:textId="77777777" w:rsidTr="00F75624">
        <w:tc>
          <w:tcPr>
            <w:tcW w:w="846" w:type="dxa"/>
          </w:tcPr>
          <w:p w14:paraId="357B25D7" w14:textId="11B2CFB4" w:rsidR="00EC2989" w:rsidRDefault="00875854" w:rsidP="00796DB1">
            <w:pPr>
              <w:ind w:firstLine="0"/>
              <w:jc w:val="both"/>
              <w:rPr>
                <w:lang w:val="en-GB"/>
              </w:rPr>
            </w:pPr>
            <w:r>
              <w:rPr>
                <w:lang w:val="en-GB"/>
              </w:rPr>
              <w:t>TC3</w:t>
            </w:r>
          </w:p>
        </w:tc>
        <w:tc>
          <w:tcPr>
            <w:tcW w:w="6520" w:type="dxa"/>
          </w:tcPr>
          <w:p w14:paraId="50678232" w14:textId="083A1C5A" w:rsidR="00EC2989" w:rsidRDefault="00875854" w:rsidP="00796DB1">
            <w:pPr>
              <w:ind w:firstLine="0"/>
              <w:jc w:val="both"/>
              <w:rPr>
                <w:lang w:val="en-GB"/>
              </w:rPr>
            </w:pPr>
            <w:r>
              <w:rPr>
                <w:lang w:val="en-GB"/>
              </w:rPr>
              <w:t xml:space="preserve">Implementing 2FA and face recognition mechanisms may add complexity into the system architecture and the development process. </w:t>
            </w:r>
          </w:p>
        </w:tc>
        <w:tc>
          <w:tcPr>
            <w:tcW w:w="2127" w:type="dxa"/>
          </w:tcPr>
          <w:p w14:paraId="2DFA90E1" w14:textId="26325F75" w:rsidR="00EC2989" w:rsidRDefault="00875854" w:rsidP="00796DB1">
            <w:pPr>
              <w:ind w:firstLine="0"/>
              <w:jc w:val="both"/>
              <w:rPr>
                <w:lang w:val="en-GB"/>
              </w:rPr>
            </w:pPr>
            <w:r>
              <w:rPr>
                <w:lang w:val="en-GB"/>
              </w:rPr>
              <w:t xml:space="preserve">Technical constraint (security </w:t>
            </w:r>
            <w:r>
              <w:rPr>
                <w:lang w:val="en-GB"/>
              </w:rPr>
              <w:lastRenderedPageBreak/>
              <w:t>mechanisms integration)</w:t>
            </w:r>
          </w:p>
        </w:tc>
      </w:tr>
      <w:tr w:rsidR="00EC2989" w14:paraId="17A83237" w14:textId="77777777" w:rsidTr="00F75624">
        <w:tc>
          <w:tcPr>
            <w:tcW w:w="846" w:type="dxa"/>
          </w:tcPr>
          <w:p w14:paraId="32FB7C4A" w14:textId="0DB8F4C0" w:rsidR="00EC2989" w:rsidRDefault="005009D5" w:rsidP="00796DB1">
            <w:pPr>
              <w:ind w:firstLine="0"/>
              <w:jc w:val="both"/>
              <w:rPr>
                <w:lang w:val="en-GB"/>
              </w:rPr>
            </w:pPr>
            <w:r>
              <w:rPr>
                <w:lang w:val="en-GB"/>
              </w:rPr>
              <w:lastRenderedPageBreak/>
              <w:t>TC4</w:t>
            </w:r>
          </w:p>
        </w:tc>
        <w:tc>
          <w:tcPr>
            <w:tcW w:w="6520" w:type="dxa"/>
          </w:tcPr>
          <w:p w14:paraId="74DBF53A" w14:textId="12F29E3B" w:rsidR="00EC2989" w:rsidRDefault="003A7243" w:rsidP="00796DB1">
            <w:pPr>
              <w:ind w:firstLine="0"/>
              <w:jc w:val="both"/>
              <w:rPr>
                <w:lang w:val="en-GB"/>
              </w:rPr>
            </w:pPr>
            <w:r>
              <w:rPr>
                <w:lang w:val="en-GB"/>
              </w:rPr>
              <w:t xml:space="preserve">The system should compile with several data protection standards and law, such as GDPR, PCI DSS, and </w:t>
            </w:r>
            <w:r w:rsidRPr="00A0217D">
              <w:rPr>
                <w:lang w:val="en-GB"/>
              </w:rPr>
              <w:t>Web Content Accessibility Guidelines</w:t>
            </w:r>
            <w:r>
              <w:rPr>
                <w:lang w:val="en-GB"/>
              </w:rPr>
              <w:t>.</w:t>
            </w:r>
          </w:p>
        </w:tc>
        <w:tc>
          <w:tcPr>
            <w:tcW w:w="2127" w:type="dxa"/>
          </w:tcPr>
          <w:p w14:paraId="355BA3D0" w14:textId="4FBEFC29" w:rsidR="00EC2989" w:rsidRDefault="005009D5" w:rsidP="00796DB1">
            <w:pPr>
              <w:ind w:firstLine="0"/>
              <w:jc w:val="both"/>
              <w:rPr>
                <w:lang w:val="en-GB"/>
              </w:rPr>
            </w:pPr>
            <w:r>
              <w:rPr>
                <w:lang w:val="en-GB"/>
              </w:rPr>
              <w:t>Technical constraint (security regulation)</w:t>
            </w:r>
          </w:p>
        </w:tc>
      </w:tr>
      <w:tr w:rsidR="00EC2989" w14:paraId="078D0D51" w14:textId="77777777" w:rsidTr="00F75624">
        <w:tc>
          <w:tcPr>
            <w:tcW w:w="846" w:type="dxa"/>
          </w:tcPr>
          <w:p w14:paraId="03E8A59C" w14:textId="7D3455D7" w:rsidR="00EC2989" w:rsidRDefault="003A7243" w:rsidP="00796DB1">
            <w:pPr>
              <w:ind w:firstLine="0"/>
              <w:jc w:val="both"/>
              <w:rPr>
                <w:lang w:val="en-GB"/>
              </w:rPr>
            </w:pPr>
            <w:r>
              <w:rPr>
                <w:lang w:val="en-GB"/>
              </w:rPr>
              <w:t>TC5</w:t>
            </w:r>
          </w:p>
        </w:tc>
        <w:tc>
          <w:tcPr>
            <w:tcW w:w="6520" w:type="dxa"/>
          </w:tcPr>
          <w:p w14:paraId="0F25F916" w14:textId="3BA5D929" w:rsidR="00392918" w:rsidRDefault="003A7243" w:rsidP="00796DB1">
            <w:pPr>
              <w:ind w:firstLine="0"/>
              <w:jc w:val="both"/>
              <w:rPr>
                <w:lang w:val="en-GB"/>
              </w:rPr>
            </w:pPr>
            <w:r>
              <w:rPr>
                <w:lang w:val="en-GB"/>
              </w:rPr>
              <w:t xml:space="preserve">System shall be compatible with any types of tablets, smartphones, and PCs, any types of OS and browsers. This creates constraints for the development process (what techniques and methods to use to ensure that application will work on any hardware and software). </w:t>
            </w:r>
          </w:p>
        </w:tc>
        <w:tc>
          <w:tcPr>
            <w:tcW w:w="2127" w:type="dxa"/>
          </w:tcPr>
          <w:p w14:paraId="3ED1894C" w14:textId="0F63793E" w:rsidR="00EC2989" w:rsidRDefault="003A7243" w:rsidP="00796DB1">
            <w:pPr>
              <w:ind w:firstLine="0"/>
              <w:jc w:val="both"/>
              <w:rPr>
                <w:lang w:val="en-GB"/>
              </w:rPr>
            </w:pPr>
            <w:r>
              <w:rPr>
                <w:lang w:val="en-GB"/>
              </w:rPr>
              <w:t>Technical constraint (application compatibility)</w:t>
            </w:r>
          </w:p>
        </w:tc>
      </w:tr>
    </w:tbl>
    <w:p w14:paraId="494A67CF" w14:textId="77777777" w:rsidR="00BD70E0" w:rsidRDefault="00BD70E0" w:rsidP="00796DB1">
      <w:pPr>
        <w:ind w:firstLine="0"/>
        <w:jc w:val="both"/>
        <w:rPr>
          <w:lang w:val="en-GB"/>
        </w:rPr>
      </w:pPr>
    </w:p>
    <w:p w14:paraId="2E4F93A8" w14:textId="77777777" w:rsidR="008C6EFC" w:rsidRDefault="008C6EFC" w:rsidP="00796DB1">
      <w:pPr>
        <w:ind w:firstLine="0"/>
        <w:jc w:val="both"/>
        <w:rPr>
          <w:lang w:val="en-GB"/>
        </w:rPr>
      </w:pPr>
    </w:p>
    <w:p w14:paraId="401905FD" w14:textId="003BA76F" w:rsidR="00C16E4D" w:rsidRDefault="00C16E4D">
      <w:pPr>
        <w:rPr>
          <w:lang w:val="en-GB"/>
        </w:rPr>
      </w:pPr>
      <w:r>
        <w:rPr>
          <w:lang w:val="en-GB"/>
        </w:rPr>
        <w:br w:type="page"/>
      </w:r>
    </w:p>
    <w:p w14:paraId="0B92FC62" w14:textId="0140E185" w:rsidR="008C6EFC" w:rsidRPr="00DA202F" w:rsidRDefault="00C16E4D" w:rsidP="00DA202F">
      <w:pPr>
        <w:pStyle w:val="Heading1"/>
        <w:rPr>
          <w:sz w:val="28"/>
          <w:szCs w:val="28"/>
          <w:lang w:val="en-GB"/>
        </w:rPr>
      </w:pPr>
      <w:bookmarkStart w:id="33" w:name="_Toc160906048"/>
      <w:r w:rsidRPr="00DA202F">
        <w:rPr>
          <w:sz w:val="28"/>
          <w:szCs w:val="28"/>
          <w:lang w:val="en-GB"/>
        </w:rPr>
        <w:lastRenderedPageBreak/>
        <w:t>Part C – Software testing</w:t>
      </w:r>
      <w:bookmarkEnd w:id="33"/>
    </w:p>
    <w:p w14:paraId="5C0F031D" w14:textId="47B7AF24" w:rsidR="00C16E4D" w:rsidRDefault="00C16E4D" w:rsidP="00C16E4D">
      <w:pPr>
        <w:pStyle w:val="Heading2"/>
        <w:rPr>
          <w:lang w:val="en-GB"/>
        </w:rPr>
      </w:pPr>
      <w:bookmarkStart w:id="34" w:name="_Toc160906049"/>
      <w:r>
        <w:rPr>
          <w:lang w:val="en-GB"/>
        </w:rPr>
        <w:t>1. Testing strategy</w:t>
      </w:r>
      <w:bookmarkEnd w:id="34"/>
    </w:p>
    <w:p w14:paraId="2854A68C" w14:textId="10A3956E" w:rsidR="00D1653B" w:rsidRDefault="00CD667B" w:rsidP="00D1653B">
      <w:pPr>
        <w:jc w:val="both"/>
        <w:rPr>
          <w:lang w:val="en-IE"/>
        </w:rPr>
      </w:pPr>
      <w:r>
        <w:rPr>
          <w:lang w:val="en-IE"/>
        </w:rPr>
        <w:t xml:space="preserve">Software testing is the one of the most important parts of a software development process as it allows to make sure that the system meets functional and non-functional requirements, does not contain bugs, errors, and defects, seamlessly integrates with other systems, and so on. </w:t>
      </w:r>
      <w:r w:rsidR="00F37405">
        <w:rPr>
          <w:lang w:val="en-IE"/>
        </w:rPr>
        <w:t>Testing s</w:t>
      </w:r>
      <w:r w:rsidR="00F37405" w:rsidRPr="00F37405">
        <w:rPr>
          <w:lang w:val="en-IE"/>
        </w:rPr>
        <w:t>trategy development is the first stage of</w:t>
      </w:r>
      <w:r w:rsidR="00F37405">
        <w:rPr>
          <w:lang w:val="en-IE"/>
        </w:rPr>
        <w:t xml:space="preserve"> software</w:t>
      </w:r>
      <w:r w:rsidR="00F37405" w:rsidRPr="00F37405">
        <w:rPr>
          <w:lang w:val="en-IE"/>
        </w:rPr>
        <w:t xml:space="preserve"> testing</w:t>
      </w:r>
      <w:r w:rsidR="00F37405">
        <w:rPr>
          <w:lang w:val="en-IE"/>
        </w:rPr>
        <w:t xml:space="preserve"> </w:t>
      </w:r>
      <w:r w:rsidR="00F37405" w:rsidRPr="00F37405">
        <w:rPr>
          <w:lang w:val="en-IE"/>
        </w:rPr>
        <w:t>which determines its further course.</w:t>
      </w:r>
      <w:r w:rsidR="00F37405">
        <w:rPr>
          <w:lang w:val="en-IE"/>
        </w:rPr>
        <w:t xml:space="preserve"> It allows to communicate a way the software will be validated and verified to a development team so the team would be aware of the chosen testing approach and stay consistent (Hamilton 2024).</w:t>
      </w:r>
    </w:p>
    <w:p w14:paraId="6A595690" w14:textId="77777777" w:rsidR="00590B94" w:rsidRDefault="00590B94" w:rsidP="00D1653B">
      <w:pPr>
        <w:jc w:val="both"/>
        <w:rPr>
          <w:lang w:val="en-IE"/>
        </w:rPr>
      </w:pPr>
      <w:r>
        <w:rPr>
          <w:lang w:val="en-IE"/>
        </w:rPr>
        <w:t>I have identified the following objectives of the AeroRewards system testing:</w:t>
      </w:r>
    </w:p>
    <w:p w14:paraId="2DB3FB9A" w14:textId="17AE3F03" w:rsidR="00590B94" w:rsidRDefault="00590B94">
      <w:pPr>
        <w:pStyle w:val="ListParagraph"/>
        <w:numPr>
          <w:ilvl w:val="0"/>
          <w:numId w:val="22"/>
        </w:numPr>
        <w:jc w:val="both"/>
        <w:rPr>
          <w:lang w:val="en-IE"/>
        </w:rPr>
      </w:pPr>
      <w:r>
        <w:rPr>
          <w:lang w:val="en-IE"/>
        </w:rPr>
        <w:t>Defects identification,</w:t>
      </w:r>
    </w:p>
    <w:p w14:paraId="205E4BA9" w14:textId="474B25C7" w:rsidR="00590B94" w:rsidRDefault="00F05D7A">
      <w:pPr>
        <w:pStyle w:val="ListParagraph"/>
        <w:numPr>
          <w:ilvl w:val="0"/>
          <w:numId w:val="22"/>
        </w:numPr>
        <w:jc w:val="both"/>
        <w:rPr>
          <w:lang w:val="en-IE"/>
        </w:rPr>
      </w:pPr>
      <w:r>
        <w:rPr>
          <w:lang w:val="en-IE"/>
        </w:rPr>
        <w:t>Compliance</w:t>
      </w:r>
      <w:r w:rsidR="001259D9">
        <w:rPr>
          <w:lang w:val="en-IE"/>
        </w:rPr>
        <w:t xml:space="preserve"> </w:t>
      </w:r>
      <w:r>
        <w:rPr>
          <w:lang w:val="en-IE"/>
        </w:rPr>
        <w:t>with</w:t>
      </w:r>
      <w:r w:rsidR="001259D9">
        <w:rPr>
          <w:lang w:val="en-IE"/>
        </w:rPr>
        <w:t xml:space="preserve"> the requirements,</w:t>
      </w:r>
    </w:p>
    <w:p w14:paraId="2742D78A" w14:textId="3AC5055C" w:rsidR="001259D9" w:rsidRPr="001259D9" w:rsidRDefault="001259D9">
      <w:pPr>
        <w:pStyle w:val="ListParagraph"/>
        <w:numPr>
          <w:ilvl w:val="0"/>
          <w:numId w:val="22"/>
        </w:numPr>
        <w:jc w:val="both"/>
        <w:rPr>
          <w:lang w:val="en-IE"/>
        </w:rPr>
      </w:pPr>
      <w:r>
        <w:rPr>
          <w:lang w:val="en-IE"/>
        </w:rPr>
        <w:t>Delivering high quality product.</w:t>
      </w:r>
    </w:p>
    <w:p w14:paraId="15A0F7D2" w14:textId="51299FAB" w:rsidR="008C3A4B" w:rsidRDefault="001259D9" w:rsidP="008C3A4B">
      <w:pPr>
        <w:jc w:val="both"/>
        <w:rPr>
          <w:lang w:val="en-IE"/>
        </w:rPr>
      </w:pPr>
      <w:r>
        <w:rPr>
          <w:lang w:val="en-IE"/>
        </w:rPr>
        <w:t>Thus, the software</w:t>
      </w:r>
      <w:r w:rsidR="0030426A">
        <w:rPr>
          <w:lang w:val="en-IE"/>
        </w:rPr>
        <w:t xml:space="preserve"> testing will cover </w:t>
      </w:r>
      <w:r w:rsidR="00C73D7A">
        <w:rPr>
          <w:lang w:val="en-IE"/>
        </w:rPr>
        <w:t>validation</w:t>
      </w:r>
      <w:r w:rsidR="0030426A">
        <w:rPr>
          <w:lang w:val="en-IE"/>
        </w:rPr>
        <w:t xml:space="preserve"> of the system functionality outlined in the requirements specification section</w:t>
      </w:r>
      <w:r w:rsidR="00C73D7A">
        <w:rPr>
          <w:lang w:val="en-IE"/>
        </w:rPr>
        <w:t>, defect testing, and non-functional testing</w:t>
      </w:r>
      <w:r w:rsidR="0030426A">
        <w:rPr>
          <w:lang w:val="en-IE"/>
        </w:rPr>
        <w:t>.</w:t>
      </w:r>
      <w:r w:rsidR="00C73D7A">
        <w:rPr>
          <w:lang w:val="en-IE"/>
        </w:rPr>
        <w:t xml:space="preserve"> </w:t>
      </w:r>
      <w:r w:rsidR="00022791">
        <w:rPr>
          <w:lang w:val="en-IE"/>
        </w:rPr>
        <w:t xml:space="preserve">Both static and dynamic tests will be performed to </w:t>
      </w:r>
      <w:r w:rsidR="00590B94">
        <w:rPr>
          <w:lang w:val="en-IE"/>
        </w:rPr>
        <w:t xml:space="preserve">guarantee the software quality and reliability. </w:t>
      </w:r>
      <w:r w:rsidR="008C3A4B">
        <w:rPr>
          <w:lang w:val="en-IE"/>
        </w:rPr>
        <w:t xml:space="preserve">I defined the following testing </w:t>
      </w:r>
      <w:r w:rsidR="00022791">
        <w:rPr>
          <w:lang w:val="en-IE"/>
        </w:rPr>
        <w:t xml:space="preserve">process </w:t>
      </w:r>
      <w:r w:rsidR="00590B94">
        <w:rPr>
          <w:lang w:val="en-IE"/>
        </w:rPr>
        <w:t xml:space="preserve">that will </w:t>
      </w:r>
      <w:r>
        <w:rPr>
          <w:lang w:val="en-IE"/>
        </w:rPr>
        <w:t xml:space="preserve">be performed: </w:t>
      </w:r>
    </w:p>
    <w:p w14:paraId="3CBF434E" w14:textId="02027B25" w:rsidR="008C3A4B" w:rsidRPr="00841C03" w:rsidRDefault="008C3A4B">
      <w:pPr>
        <w:pStyle w:val="ListParagraph"/>
        <w:numPr>
          <w:ilvl w:val="0"/>
          <w:numId w:val="20"/>
        </w:numPr>
        <w:jc w:val="both"/>
        <w:rPr>
          <w:lang w:val="en-GB"/>
        </w:rPr>
      </w:pPr>
      <w:r w:rsidRPr="00841C03">
        <w:rPr>
          <w:lang w:val="en-GB"/>
        </w:rPr>
        <w:t xml:space="preserve">Functionality testing. </w:t>
      </w:r>
      <w:r w:rsidR="00841C03">
        <w:rPr>
          <w:lang w:val="en-GB"/>
        </w:rPr>
        <w:t>A</w:t>
      </w:r>
      <w:r w:rsidR="00841C03" w:rsidRPr="00841C03">
        <w:rPr>
          <w:lang w:val="en-GB"/>
        </w:rPr>
        <w:t xml:space="preserve"> set of t</w:t>
      </w:r>
      <w:r w:rsidRPr="00841C03">
        <w:rPr>
          <w:lang w:val="en-GB"/>
        </w:rPr>
        <w:t>est</w:t>
      </w:r>
      <w:r w:rsidR="00841C03" w:rsidRPr="00841C03">
        <w:rPr>
          <w:lang w:val="en-GB"/>
        </w:rPr>
        <w:t xml:space="preserve"> </w:t>
      </w:r>
      <w:r w:rsidRPr="00841C03">
        <w:rPr>
          <w:lang w:val="en-GB"/>
        </w:rPr>
        <w:t xml:space="preserve">cases will be developed and run for all the functional requirements to ensure the software </w:t>
      </w:r>
      <w:r w:rsidR="00640A65" w:rsidRPr="00841C03">
        <w:rPr>
          <w:lang w:val="en-GB"/>
        </w:rPr>
        <w:t>works as expected according to the customer’s expectations.</w:t>
      </w:r>
    </w:p>
    <w:p w14:paraId="1B4EA111" w14:textId="1A6FCBC1" w:rsidR="00640A65" w:rsidRDefault="001D13EB">
      <w:pPr>
        <w:pStyle w:val="ListParagraph"/>
        <w:numPr>
          <w:ilvl w:val="0"/>
          <w:numId w:val="20"/>
        </w:numPr>
        <w:jc w:val="both"/>
        <w:rPr>
          <w:lang w:val="en-IE"/>
        </w:rPr>
      </w:pPr>
      <w:r>
        <w:rPr>
          <w:lang w:val="en-IE"/>
        </w:rPr>
        <w:t>Security</w:t>
      </w:r>
      <w:r w:rsidR="00640A65">
        <w:rPr>
          <w:lang w:val="en-IE"/>
        </w:rPr>
        <w:t xml:space="preserve"> testing. As security was highlighted as the one of the most important </w:t>
      </w:r>
      <w:r>
        <w:rPr>
          <w:lang w:val="en-IE"/>
        </w:rPr>
        <w:t xml:space="preserve">features of the application, the set of security tests will be run to ensure the system is invulnerable and does not have flows and weaknesses. I am planning to include </w:t>
      </w:r>
      <w:r>
        <w:rPr>
          <w:lang w:val="en-IE"/>
        </w:rPr>
        <w:lastRenderedPageBreak/>
        <w:t>v</w:t>
      </w:r>
      <w:r w:rsidRPr="001D13EB">
        <w:rPr>
          <w:lang w:val="en-IE"/>
        </w:rPr>
        <w:t xml:space="preserve">ulnerability </w:t>
      </w:r>
      <w:r>
        <w:rPr>
          <w:lang w:val="en-IE"/>
        </w:rPr>
        <w:t>s</w:t>
      </w:r>
      <w:r w:rsidRPr="001D13EB">
        <w:rPr>
          <w:lang w:val="en-IE"/>
        </w:rPr>
        <w:t>canning</w:t>
      </w:r>
      <w:r>
        <w:rPr>
          <w:lang w:val="en-IE"/>
        </w:rPr>
        <w:t>, security scanning, penetration testing, risk assessment, and ethical hacking (</w:t>
      </w:r>
      <w:r w:rsidRPr="001D13EB">
        <w:rPr>
          <w:lang w:val="en-IE"/>
        </w:rPr>
        <w:t>Hamilton</w:t>
      </w:r>
      <w:r>
        <w:rPr>
          <w:lang w:val="en-IE"/>
        </w:rPr>
        <w:t xml:space="preserve"> 2023). </w:t>
      </w:r>
    </w:p>
    <w:p w14:paraId="7A20A15D" w14:textId="73EB2782" w:rsidR="001D13EB" w:rsidRDefault="001D13EB">
      <w:pPr>
        <w:pStyle w:val="ListParagraph"/>
        <w:numPr>
          <w:ilvl w:val="0"/>
          <w:numId w:val="20"/>
        </w:numPr>
        <w:jc w:val="both"/>
        <w:rPr>
          <w:lang w:val="en-IE"/>
        </w:rPr>
      </w:pPr>
      <w:r>
        <w:rPr>
          <w:lang w:val="en-IE"/>
        </w:rPr>
        <w:t xml:space="preserve">Reliability </w:t>
      </w:r>
      <w:r w:rsidR="001E6C7C">
        <w:rPr>
          <w:lang w:val="en-IE"/>
        </w:rPr>
        <w:t xml:space="preserve">and performance </w:t>
      </w:r>
      <w:r>
        <w:rPr>
          <w:lang w:val="en-IE"/>
        </w:rPr>
        <w:t>testing</w:t>
      </w:r>
      <w:r w:rsidR="00B43CC2">
        <w:rPr>
          <w:lang w:val="en-IE"/>
        </w:rPr>
        <w:t xml:space="preserve">. Stress testing, endurance testing, recovery testing, load testing, volume testing, and spike testing will be performed to ensure that the AeroRewards system does not crush under high </w:t>
      </w:r>
      <w:r w:rsidR="00B10511">
        <w:rPr>
          <w:lang w:val="en-IE"/>
        </w:rPr>
        <w:t>workload</w:t>
      </w:r>
      <w:r w:rsidR="00B43CC2">
        <w:rPr>
          <w:lang w:val="en-IE"/>
        </w:rPr>
        <w:t xml:space="preserve">, does not leak or decreases in performance over time, can recover from failures and return to normal operation, </w:t>
      </w:r>
      <w:r w:rsidR="00B10511">
        <w:rPr>
          <w:lang w:val="en-IE"/>
        </w:rPr>
        <w:t xml:space="preserve">can handle large number of users and large amount of data, can survive sudden spike in workload (GeeksforGeeks 2023). These different circumstances will be artificially created. </w:t>
      </w:r>
    </w:p>
    <w:p w14:paraId="3584EEAA" w14:textId="533772FD" w:rsidR="008C3A4B" w:rsidRDefault="005B4E80">
      <w:pPr>
        <w:pStyle w:val="ListParagraph"/>
        <w:numPr>
          <w:ilvl w:val="0"/>
          <w:numId w:val="20"/>
        </w:numPr>
        <w:jc w:val="both"/>
        <w:rPr>
          <w:lang w:val="en-IE"/>
        </w:rPr>
      </w:pPr>
      <w:r w:rsidRPr="005B4E80">
        <w:rPr>
          <w:lang w:val="en-IE"/>
        </w:rPr>
        <w:t>Usability testing</w:t>
      </w:r>
      <w:r>
        <w:rPr>
          <w:lang w:val="en-IE"/>
        </w:rPr>
        <w:t xml:space="preserve"> will be performed after the system will pass the QA. A </w:t>
      </w:r>
      <w:r w:rsidR="00841C03">
        <w:rPr>
          <w:lang w:val="en-IE"/>
        </w:rPr>
        <w:t>focus group</w:t>
      </w:r>
      <w:r w:rsidR="00383A14">
        <w:rPr>
          <w:lang w:val="en-IE"/>
        </w:rPr>
        <w:t xml:space="preserve"> of the airline’s customers</w:t>
      </w:r>
      <w:r w:rsidR="00841C03">
        <w:rPr>
          <w:lang w:val="en-IE"/>
        </w:rPr>
        <w:t xml:space="preserve"> will be asked to use the application and provide feedback. In this way, the project team can get the most unbiased opinion about the software intuitiveness and usability.</w:t>
      </w:r>
    </w:p>
    <w:p w14:paraId="512A7981" w14:textId="52F8F8EC" w:rsidR="00383A14" w:rsidRDefault="00383A14">
      <w:pPr>
        <w:pStyle w:val="ListParagraph"/>
        <w:numPr>
          <w:ilvl w:val="0"/>
          <w:numId w:val="20"/>
        </w:numPr>
        <w:jc w:val="both"/>
        <w:rPr>
          <w:lang w:val="en-IE"/>
        </w:rPr>
      </w:pPr>
      <w:r>
        <w:rPr>
          <w:lang w:val="en-IE"/>
        </w:rPr>
        <w:t>Compatibility testing will verify that the AeroRewards software works as expected with different software which includes range of operating systems (Windows, Linux, macOS, iOS, and Android), browsers (Google Chrome, Microsoft Edge, Internet Explorer, Mozilla Firefox, Opera, and Safari</w:t>
      </w:r>
      <w:r w:rsidR="00DA2065">
        <w:rPr>
          <w:lang w:val="en-IE"/>
        </w:rPr>
        <w:t xml:space="preserve">). This verification allows to make sure that users of all platforms will get equally great experience. </w:t>
      </w:r>
    </w:p>
    <w:p w14:paraId="20ED85DE" w14:textId="2DFE7D9E" w:rsidR="00DA2065" w:rsidRDefault="00DA2065">
      <w:pPr>
        <w:pStyle w:val="ListParagraph"/>
        <w:numPr>
          <w:ilvl w:val="0"/>
          <w:numId w:val="20"/>
        </w:numPr>
        <w:jc w:val="both"/>
        <w:rPr>
          <w:lang w:val="en-IE"/>
        </w:rPr>
      </w:pPr>
      <w:r>
        <w:rPr>
          <w:lang w:val="en-IE"/>
        </w:rPr>
        <w:t>Regression testing is also important part of the AeroRewards application testing as it helps to quickly detect and fix any problems with the system that might appear after changes and updates have been made.</w:t>
      </w:r>
    </w:p>
    <w:p w14:paraId="5146F9A5" w14:textId="1C9E94BD" w:rsidR="001259D9" w:rsidRPr="001259D9" w:rsidRDefault="001259D9" w:rsidP="001259D9">
      <w:pPr>
        <w:jc w:val="both"/>
        <w:rPr>
          <w:lang w:val="en-IE"/>
        </w:rPr>
      </w:pPr>
      <w:r w:rsidRPr="001259D9">
        <w:rPr>
          <w:lang w:val="en-IE"/>
        </w:rPr>
        <w:t>The AeroRewards software testing will be carried out simultaneously with its development: once the units created and tested</w:t>
      </w:r>
      <w:r w:rsidR="00F05D7A">
        <w:rPr>
          <w:lang w:val="en-IE"/>
        </w:rPr>
        <w:t xml:space="preserve"> by developers</w:t>
      </w:r>
      <w:r w:rsidRPr="001259D9">
        <w:rPr>
          <w:lang w:val="en-IE"/>
        </w:rPr>
        <w:t xml:space="preserve">, they might be integrated and tested by the QA </w:t>
      </w:r>
      <w:r w:rsidRPr="001259D9">
        <w:rPr>
          <w:lang w:val="en-IE"/>
        </w:rPr>
        <w:lastRenderedPageBreak/>
        <w:t>team, and the development team can switch to the next set of units that should be developed yet. In my opinion, it allows to accelerate the development processes.</w:t>
      </w:r>
    </w:p>
    <w:p w14:paraId="2AE402CA" w14:textId="77777777" w:rsidR="001259D9" w:rsidRPr="001259D9" w:rsidRDefault="001259D9" w:rsidP="001259D9">
      <w:pPr>
        <w:jc w:val="both"/>
        <w:rPr>
          <w:lang w:val="en-IE"/>
        </w:rPr>
      </w:pPr>
      <w:r w:rsidRPr="001259D9">
        <w:rPr>
          <w:lang w:val="en-IE"/>
        </w:rPr>
        <w:t xml:space="preserve">The described above testing strategy will allow identify and fix defects at the earliest stages of the software development, accelerate processes, and produce high-quality software. </w:t>
      </w:r>
    </w:p>
    <w:p w14:paraId="0695789F" w14:textId="77777777" w:rsidR="001259D9" w:rsidRPr="001259D9" w:rsidRDefault="001259D9" w:rsidP="001259D9">
      <w:pPr>
        <w:jc w:val="both"/>
        <w:rPr>
          <w:lang w:val="en-IE"/>
        </w:rPr>
      </w:pPr>
    </w:p>
    <w:p w14:paraId="37D185D9" w14:textId="263F174C" w:rsidR="00566D7E" w:rsidRPr="00566D7E" w:rsidRDefault="001259D9" w:rsidP="001259D9">
      <w:pPr>
        <w:pStyle w:val="Heading2"/>
        <w:rPr>
          <w:lang w:val="en-IE"/>
        </w:rPr>
      </w:pPr>
      <w:bookmarkStart w:id="35" w:name="_Toc160906050"/>
      <w:r>
        <w:rPr>
          <w:lang w:val="en-IE"/>
        </w:rPr>
        <w:t>2. Testing activities</w:t>
      </w:r>
      <w:bookmarkEnd w:id="35"/>
    </w:p>
    <w:p w14:paraId="0E32FA9F" w14:textId="296899FC" w:rsidR="001E6C7C" w:rsidRDefault="001E6C7C" w:rsidP="001E6C7C">
      <w:pPr>
        <w:ind w:left="720" w:firstLine="0"/>
        <w:jc w:val="both"/>
        <w:rPr>
          <w:lang w:val="en-IE"/>
        </w:rPr>
      </w:pPr>
      <w:r>
        <w:rPr>
          <w:lang w:val="en-IE"/>
        </w:rPr>
        <w:t xml:space="preserve">The AeroRewards system testing will include the following </w:t>
      </w:r>
      <w:r w:rsidR="001259D9">
        <w:rPr>
          <w:lang w:val="en-IE"/>
        </w:rPr>
        <w:t>testing activities</w:t>
      </w:r>
      <w:r>
        <w:rPr>
          <w:lang w:val="en-IE"/>
        </w:rPr>
        <w:t>:</w:t>
      </w:r>
    </w:p>
    <w:p w14:paraId="536658EB" w14:textId="1102B216" w:rsidR="001E6C7C" w:rsidRDefault="001E6C7C">
      <w:pPr>
        <w:pStyle w:val="ListParagraph"/>
        <w:numPr>
          <w:ilvl w:val="0"/>
          <w:numId w:val="21"/>
        </w:numPr>
        <w:jc w:val="both"/>
        <w:rPr>
          <w:lang w:val="en-IE"/>
        </w:rPr>
      </w:pPr>
      <w:r>
        <w:rPr>
          <w:lang w:val="en-IE"/>
        </w:rPr>
        <w:t xml:space="preserve">Static testing. At the early stages of the system development, </w:t>
      </w:r>
      <w:r w:rsidR="000136AD">
        <w:rPr>
          <w:lang w:val="en-IE"/>
        </w:rPr>
        <w:t>system</w:t>
      </w:r>
      <w:r>
        <w:rPr>
          <w:lang w:val="en-IE"/>
        </w:rPr>
        <w:t xml:space="preserve"> design</w:t>
      </w:r>
      <w:r w:rsidR="000136AD">
        <w:rPr>
          <w:lang w:val="en-IE"/>
        </w:rPr>
        <w:t xml:space="preserve"> (high-level and low-level), use cases, and test cases</w:t>
      </w:r>
      <w:r>
        <w:rPr>
          <w:lang w:val="en-IE"/>
        </w:rPr>
        <w:t xml:space="preserve"> will be reviewed by the </w:t>
      </w:r>
      <w:r w:rsidR="000136AD">
        <w:rPr>
          <w:lang w:val="en-IE"/>
        </w:rPr>
        <w:t>project</w:t>
      </w:r>
      <w:r>
        <w:rPr>
          <w:lang w:val="en-IE"/>
        </w:rPr>
        <w:t xml:space="preserve"> team </w:t>
      </w:r>
      <w:r w:rsidR="000136AD">
        <w:rPr>
          <w:lang w:val="en-IE"/>
        </w:rPr>
        <w:t xml:space="preserve">members </w:t>
      </w:r>
      <w:r>
        <w:rPr>
          <w:lang w:val="en-IE"/>
        </w:rPr>
        <w:t xml:space="preserve">to verify its </w:t>
      </w:r>
      <w:r w:rsidR="00F05D7A">
        <w:rPr>
          <w:lang w:val="en-IE"/>
        </w:rPr>
        <w:t>compliance with</w:t>
      </w:r>
      <w:r>
        <w:rPr>
          <w:lang w:val="en-IE"/>
        </w:rPr>
        <w:t xml:space="preserve"> </w:t>
      </w:r>
      <w:r w:rsidR="000136AD">
        <w:rPr>
          <w:lang w:val="en-IE"/>
        </w:rPr>
        <w:t>the software requirements. During source code development process, the code will be regularly reviewed and analysed before unit testing. Although static testing is not a crucial part of the software testing, it is beneficial for detecting issues at early stages and allows to reduce testing time and cost (</w:t>
      </w:r>
      <w:r w:rsidR="00277EAF">
        <w:rPr>
          <w:lang w:val="en-IE"/>
        </w:rPr>
        <w:t>Devi 2023).</w:t>
      </w:r>
    </w:p>
    <w:p w14:paraId="381D9A0F" w14:textId="0FE268AA" w:rsidR="000136AD" w:rsidRDefault="004702B8">
      <w:pPr>
        <w:pStyle w:val="ListParagraph"/>
        <w:numPr>
          <w:ilvl w:val="0"/>
          <w:numId w:val="21"/>
        </w:numPr>
        <w:jc w:val="both"/>
        <w:rPr>
          <w:lang w:val="en-IE"/>
        </w:rPr>
      </w:pPr>
      <w:r>
        <w:rPr>
          <w:lang w:val="en-IE"/>
        </w:rPr>
        <w:t>Dynamic testing will consist of four stages:</w:t>
      </w:r>
    </w:p>
    <w:p w14:paraId="2168CA2D" w14:textId="6926F837" w:rsidR="004702B8" w:rsidRDefault="004702B8">
      <w:pPr>
        <w:pStyle w:val="ListParagraph"/>
        <w:numPr>
          <w:ilvl w:val="1"/>
          <w:numId w:val="21"/>
        </w:numPr>
        <w:jc w:val="both"/>
        <w:rPr>
          <w:lang w:val="en-IE"/>
        </w:rPr>
      </w:pPr>
      <w:r>
        <w:rPr>
          <w:lang w:val="en-IE"/>
        </w:rPr>
        <w:t>Unit testing</w:t>
      </w:r>
      <w:r w:rsidR="00F81DB2">
        <w:rPr>
          <w:lang w:val="en-IE"/>
        </w:rPr>
        <w:t xml:space="preserve"> will be performed by the developers during the system development stage. It will allow fast and clearly identify fatal bugs and errors at the early stage of the development process while each unit (module, function, section, etc.) is independent. This process will be automated by using JUnit</w:t>
      </w:r>
      <w:r w:rsidR="00AC6D00">
        <w:rPr>
          <w:lang w:val="en-IE"/>
        </w:rPr>
        <w:t xml:space="preserve"> (testing framework for Java)</w:t>
      </w:r>
      <w:r w:rsidR="00F81DB2">
        <w:rPr>
          <w:lang w:val="en-IE"/>
        </w:rPr>
        <w:t xml:space="preserve"> and HTMLUnit</w:t>
      </w:r>
      <w:r w:rsidR="00AC6D00">
        <w:rPr>
          <w:lang w:val="en-IE"/>
        </w:rPr>
        <w:t xml:space="preserve"> (useful for testing web pages)</w:t>
      </w:r>
      <w:r w:rsidR="00F81DB2">
        <w:rPr>
          <w:lang w:val="en-IE"/>
        </w:rPr>
        <w:t xml:space="preserve"> tools.</w:t>
      </w:r>
    </w:p>
    <w:p w14:paraId="7412FF67" w14:textId="1CABCE1B" w:rsidR="00AC6D00" w:rsidRDefault="00F81DB2">
      <w:pPr>
        <w:pStyle w:val="ListParagraph"/>
        <w:numPr>
          <w:ilvl w:val="1"/>
          <w:numId w:val="21"/>
        </w:numPr>
        <w:jc w:val="both"/>
        <w:rPr>
          <w:lang w:val="en-IE"/>
        </w:rPr>
      </w:pPr>
      <w:r w:rsidRPr="00AC6D00">
        <w:rPr>
          <w:lang w:val="en-IE"/>
        </w:rPr>
        <w:t>Integration testing</w:t>
      </w:r>
      <w:r w:rsidR="00AC6D00" w:rsidRPr="00AC6D00">
        <w:rPr>
          <w:lang w:val="en-IE"/>
        </w:rPr>
        <w:t xml:space="preserve"> will be done by QA team. At this stage created and tested units (that already work well separately) will be integrated and tested as a whole. The goal is to detect conflicts between units and integration-induced defects</w:t>
      </w:r>
      <w:r w:rsidR="00AC6D00">
        <w:rPr>
          <w:lang w:val="en-GB"/>
        </w:rPr>
        <w:t xml:space="preserve">. Integration testing will be performed </w:t>
      </w:r>
      <w:r w:rsidR="00A97027">
        <w:rPr>
          <w:lang w:val="en-GB"/>
        </w:rPr>
        <w:t xml:space="preserve">incrementally using bottom-up approach: testing will </w:t>
      </w:r>
      <w:r w:rsidR="00A97027">
        <w:rPr>
          <w:lang w:val="en-GB"/>
        </w:rPr>
        <w:lastRenderedPageBreak/>
        <w:t>gradually move from low-level to high-level components. Katalon will be used for testing automation as it is useful for web, API, desktop, and mobile applications, supports cross-browser and cross-platform testing (Katalon n.d.).</w:t>
      </w:r>
    </w:p>
    <w:p w14:paraId="02B5272D" w14:textId="39B10E7F" w:rsidR="00F81DB2" w:rsidRPr="00AC6D00" w:rsidRDefault="00F81DB2">
      <w:pPr>
        <w:pStyle w:val="ListParagraph"/>
        <w:numPr>
          <w:ilvl w:val="1"/>
          <w:numId w:val="21"/>
        </w:numPr>
        <w:jc w:val="both"/>
        <w:rPr>
          <w:lang w:val="en-IE"/>
        </w:rPr>
      </w:pPr>
      <w:r w:rsidRPr="00AC6D00">
        <w:rPr>
          <w:lang w:val="en-IE"/>
        </w:rPr>
        <w:t>System testing</w:t>
      </w:r>
      <w:r w:rsidR="00C018CD">
        <w:rPr>
          <w:lang w:val="en-IE"/>
        </w:rPr>
        <w:t xml:space="preserve"> will be performed by QA</w:t>
      </w:r>
      <w:r w:rsidR="006F2EE8">
        <w:rPr>
          <w:lang w:val="en-IE"/>
        </w:rPr>
        <w:t xml:space="preserve"> and development</w:t>
      </w:r>
      <w:r w:rsidR="00C018CD">
        <w:rPr>
          <w:lang w:val="en-IE"/>
        </w:rPr>
        <w:t xml:space="preserve"> team</w:t>
      </w:r>
      <w:r w:rsidR="006F2EE8">
        <w:rPr>
          <w:lang w:val="en-IE"/>
        </w:rPr>
        <w:t>s</w:t>
      </w:r>
      <w:r w:rsidR="00C018CD">
        <w:rPr>
          <w:lang w:val="en-IE"/>
        </w:rPr>
        <w:t xml:space="preserve">. At this </w:t>
      </w:r>
      <w:r w:rsidR="0068155C">
        <w:rPr>
          <w:lang w:val="en-IE"/>
        </w:rPr>
        <w:t>stage,</w:t>
      </w:r>
      <w:r w:rsidR="00C018CD">
        <w:rPr>
          <w:lang w:val="en-IE"/>
        </w:rPr>
        <w:t xml:space="preserve"> the system will be tested </w:t>
      </w:r>
      <w:proofErr w:type="gramStart"/>
      <w:r w:rsidR="00C018CD">
        <w:rPr>
          <w:lang w:val="en-IE"/>
        </w:rPr>
        <w:t>as a whole to</w:t>
      </w:r>
      <w:proofErr w:type="gramEnd"/>
      <w:r w:rsidR="00C018CD">
        <w:rPr>
          <w:lang w:val="en-IE"/>
        </w:rPr>
        <w:t xml:space="preserve"> ensure that it meets both functional and non-functional requirements, handles errors, and communicates with external APIs</w:t>
      </w:r>
      <w:r w:rsidR="00D420A4">
        <w:rPr>
          <w:lang w:val="en-IE"/>
        </w:rPr>
        <w:t>. Testigma tool will be used for the system testing automation</w:t>
      </w:r>
      <w:r w:rsidR="00C018CD">
        <w:rPr>
          <w:lang w:val="en-IE"/>
        </w:rPr>
        <w:t xml:space="preserve"> (Testigma n.d.).</w:t>
      </w:r>
    </w:p>
    <w:p w14:paraId="23658FAE" w14:textId="31103C93" w:rsidR="00F81DB2" w:rsidRDefault="005A3C0F">
      <w:pPr>
        <w:pStyle w:val="ListParagraph"/>
        <w:numPr>
          <w:ilvl w:val="1"/>
          <w:numId w:val="21"/>
        </w:numPr>
        <w:jc w:val="both"/>
        <w:rPr>
          <w:lang w:val="en-IE"/>
        </w:rPr>
      </w:pPr>
      <w:r>
        <w:rPr>
          <w:lang w:val="en-IE"/>
        </w:rPr>
        <w:t>A</w:t>
      </w:r>
      <w:r w:rsidR="00F81DB2">
        <w:rPr>
          <w:lang w:val="en-IE"/>
        </w:rPr>
        <w:t>cceptance testing</w:t>
      </w:r>
      <w:r>
        <w:rPr>
          <w:lang w:val="en-IE"/>
        </w:rPr>
        <w:t xml:space="preserve"> which will include regulatory acceptance</w:t>
      </w:r>
      <w:r w:rsidR="00D835A9">
        <w:rPr>
          <w:lang w:val="en-IE"/>
        </w:rPr>
        <w:t>, business acceptance,</w:t>
      </w:r>
      <w:r>
        <w:rPr>
          <w:lang w:val="en-IE"/>
        </w:rPr>
        <w:t xml:space="preserve"> and user acceptance testing</w:t>
      </w:r>
      <w:r w:rsidR="006F2EE8">
        <w:rPr>
          <w:lang w:val="en-IE"/>
        </w:rPr>
        <w:t xml:space="preserve"> will be performed by </w:t>
      </w:r>
      <w:r w:rsidR="00D835A9">
        <w:rPr>
          <w:lang w:val="en-IE"/>
        </w:rPr>
        <w:t>r</w:t>
      </w:r>
      <w:r w:rsidR="00D835A9" w:rsidRPr="00D835A9">
        <w:rPr>
          <w:lang w:val="en-IE"/>
        </w:rPr>
        <w:t xml:space="preserve">egulatory </w:t>
      </w:r>
      <w:r w:rsidR="00D835A9">
        <w:rPr>
          <w:lang w:val="en-IE"/>
        </w:rPr>
        <w:t>a</w:t>
      </w:r>
      <w:r w:rsidR="00D835A9" w:rsidRPr="00D835A9">
        <w:rPr>
          <w:lang w:val="en-IE"/>
        </w:rPr>
        <w:t xml:space="preserve">ffairs </w:t>
      </w:r>
      <w:r w:rsidR="00D835A9">
        <w:rPr>
          <w:lang w:val="en-IE"/>
        </w:rPr>
        <w:t xml:space="preserve">specialist, </w:t>
      </w:r>
      <w:r w:rsidR="006F2EE8">
        <w:rPr>
          <w:lang w:val="en-IE"/>
        </w:rPr>
        <w:t xml:space="preserve">QA team, the client, and the airline’s customers. </w:t>
      </w:r>
      <w:r w:rsidR="00A75B50">
        <w:rPr>
          <w:lang w:val="en-IE"/>
        </w:rPr>
        <w:t xml:space="preserve">It is needed to </w:t>
      </w:r>
      <w:r w:rsidR="00A419E3">
        <w:rPr>
          <w:lang w:val="en-IE"/>
        </w:rPr>
        <w:t>guarantee</w:t>
      </w:r>
      <w:r w:rsidR="00A75B50">
        <w:rPr>
          <w:lang w:val="en-IE"/>
        </w:rPr>
        <w:t xml:space="preserve"> that the software meets the client’s expectations, is intuitive and useful. </w:t>
      </w:r>
      <w:r w:rsidR="00B23B48">
        <w:rPr>
          <w:lang w:val="en-IE"/>
        </w:rPr>
        <w:t>At this stage black-box technique will be used: users will verify the application’</w:t>
      </w:r>
      <w:r w:rsidR="00267CDC">
        <w:rPr>
          <w:lang w:val="en-IE"/>
        </w:rPr>
        <w:t>s functionality</w:t>
      </w:r>
      <w:r w:rsidR="00CB4F32">
        <w:rPr>
          <w:lang w:val="en-IE"/>
        </w:rPr>
        <w:t xml:space="preserve"> without knowing internal structures.</w:t>
      </w:r>
    </w:p>
    <w:p w14:paraId="261097E1" w14:textId="77777777" w:rsidR="001259D9" w:rsidRDefault="001259D9" w:rsidP="001259D9">
      <w:pPr>
        <w:ind w:left="1080" w:firstLine="0"/>
        <w:jc w:val="both"/>
        <w:rPr>
          <w:lang w:val="en-IE"/>
        </w:rPr>
      </w:pPr>
    </w:p>
    <w:p w14:paraId="60582EDD" w14:textId="258CCFE7" w:rsidR="001259D9" w:rsidRDefault="001259D9" w:rsidP="001259D9">
      <w:pPr>
        <w:ind w:left="1080" w:firstLine="0"/>
        <w:jc w:val="both"/>
        <w:rPr>
          <w:lang w:val="en-IE"/>
        </w:rPr>
      </w:pPr>
      <w:r>
        <w:rPr>
          <w:lang w:val="en-IE"/>
        </w:rPr>
        <w:t>The table of planned activities is presented below.</w:t>
      </w:r>
    </w:p>
    <w:tbl>
      <w:tblPr>
        <w:tblStyle w:val="TableGrid"/>
        <w:tblW w:w="9498" w:type="dxa"/>
        <w:tblInd w:w="-5" w:type="dxa"/>
        <w:tblLook w:val="04A0" w:firstRow="1" w:lastRow="0" w:firstColumn="1" w:lastColumn="0" w:noHBand="0" w:noVBand="1"/>
      </w:tblPr>
      <w:tblGrid>
        <w:gridCol w:w="1096"/>
        <w:gridCol w:w="1514"/>
        <w:gridCol w:w="1550"/>
        <w:gridCol w:w="1892"/>
        <w:gridCol w:w="1923"/>
        <w:gridCol w:w="1523"/>
      </w:tblGrid>
      <w:tr w:rsidR="00D835A9" w14:paraId="0A29A5B8" w14:textId="3E339205" w:rsidTr="001C7D12">
        <w:tc>
          <w:tcPr>
            <w:tcW w:w="1094" w:type="dxa"/>
          </w:tcPr>
          <w:p w14:paraId="19F694D4" w14:textId="657BAF43" w:rsidR="00DA1157" w:rsidRPr="00DA1157" w:rsidRDefault="00DA1157" w:rsidP="001259D9">
            <w:pPr>
              <w:ind w:firstLine="0"/>
              <w:jc w:val="both"/>
              <w:rPr>
                <w:b/>
                <w:bCs/>
                <w:lang w:val="en-IE"/>
              </w:rPr>
            </w:pPr>
            <w:r w:rsidRPr="00DA1157">
              <w:rPr>
                <w:b/>
                <w:bCs/>
                <w:lang w:val="en-IE"/>
              </w:rPr>
              <w:t>Type of testing</w:t>
            </w:r>
          </w:p>
        </w:tc>
        <w:tc>
          <w:tcPr>
            <w:tcW w:w="1600" w:type="dxa"/>
          </w:tcPr>
          <w:p w14:paraId="23B84988" w14:textId="609B75A9" w:rsidR="00DA1157" w:rsidRPr="00DA1157" w:rsidRDefault="00DA1157" w:rsidP="001259D9">
            <w:pPr>
              <w:ind w:firstLine="0"/>
              <w:jc w:val="both"/>
              <w:rPr>
                <w:b/>
                <w:bCs/>
                <w:lang w:val="en-IE"/>
              </w:rPr>
            </w:pPr>
            <w:r w:rsidRPr="00DA1157">
              <w:rPr>
                <w:b/>
                <w:bCs/>
                <w:lang w:val="en-IE"/>
              </w:rPr>
              <w:t>Testing activity</w:t>
            </w:r>
          </w:p>
        </w:tc>
        <w:tc>
          <w:tcPr>
            <w:tcW w:w="1275" w:type="dxa"/>
          </w:tcPr>
          <w:p w14:paraId="6FE9A8F1" w14:textId="12ECCDB8" w:rsidR="00DA1157" w:rsidRPr="00DA1157" w:rsidRDefault="00DA1157" w:rsidP="001259D9">
            <w:pPr>
              <w:ind w:firstLine="0"/>
              <w:jc w:val="both"/>
              <w:rPr>
                <w:b/>
                <w:bCs/>
                <w:lang w:val="en-IE"/>
              </w:rPr>
            </w:pPr>
            <w:r w:rsidRPr="00DA1157">
              <w:rPr>
                <w:b/>
                <w:bCs/>
                <w:lang w:val="en-IE"/>
              </w:rPr>
              <w:t>When?</w:t>
            </w:r>
          </w:p>
        </w:tc>
        <w:tc>
          <w:tcPr>
            <w:tcW w:w="2058" w:type="dxa"/>
          </w:tcPr>
          <w:p w14:paraId="72030AC7" w14:textId="2FA586D9" w:rsidR="00DA1157" w:rsidRPr="00DA1157" w:rsidRDefault="00DA1157" w:rsidP="001259D9">
            <w:pPr>
              <w:ind w:firstLine="0"/>
              <w:jc w:val="both"/>
              <w:rPr>
                <w:b/>
                <w:bCs/>
                <w:lang w:val="en-IE"/>
              </w:rPr>
            </w:pPr>
            <w:r w:rsidRPr="00DA1157">
              <w:rPr>
                <w:b/>
                <w:bCs/>
                <w:lang w:val="en-IE"/>
              </w:rPr>
              <w:t>Input</w:t>
            </w:r>
          </w:p>
        </w:tc>
        <w:tc>
          <w:tcPr>
            <w:tcW w:w="1923" w:type="dxa"/>
          </w:tcPr>
          <w:p w14:paraId="79C15D6A" w14:textId="5626FB02" w:rsidR="00DA1157" w:rsidRPr="00DA1157" w:rsidRDefault="00DA1157" w:rsidP="001259D9">
            <w:pPr>
              <w:ind w:firstLine="0"/>
              <w:jc w:val="both"/>
              <w:rPr>
                <w:b/>
                <w:bCs/>
                <w:lang w:val="en-IE"/>
              </w:rPr>
            </w:pPr>
            <w:r w:rsidRPr="00DA1157">
              <w:rPr>
                <w:b/>
                <w:bCs/>
                <w:lang w:val="en-IE"/>
              </w:rPr>
              <w:t>Output</w:t>
            </w:r>
          </w:p>
        </w:tc>
        <w:tc>
          <w:tcPr>
            <w:tcW w:w="1548" w:type="dxa"/>
          </w:tcPr>
          <w:p w14:paraId="5B75A7C6" w14:textId="05FFF28B" w:rsidR="00DA1157" w:rsidRPr="00DA1157" w:rsidRDefault="00DA1157" w:rsidP="001259D9">
            <w:pPr>
              <w:ind w:firstLine="0"/>
              <w:jc w:val="both"/>
              <w:rPr>
                <w:b/>
                <w:bCs/>
                <w:lang w:val="en-IE"/>
              </w:rPr>
            </w:pPr>
            <w:r w:rsidRPr="00DA1157">
              <w:rPr>
                <w:b/>
                <w:bCs/>
                <w:lang w:val="en-IE"/>
              </w:rPr>
              <w:t>Participants</w:t>
            </w:r>
          </w:p>
        </w:tc>
      </w:tr>
      <w:tr w:rsidR="00D835A9" w14:paraId="1B7983FB" w14:textId="4BB24E97" w:rsidTr="001C7D12">
        <w:tc>
          <w:tcPr>
            <w:tcW w:w="1094" w:type="dxa"/>
          </w:tcPr>
          <w:p w14:paraId="7AC74135" w14:textId="33E09E0A" w:rsidR="00DA1157" w:rsidRDefault="00DA1157" w:rsidP="001259D9">
            <w:pPr>
              <w:ind w:firstLine="0"/>
              <w:jc w:val="both"/>
              <w:rPr>
                <w:lang w:val="en-IE"/>
              </w:rPr>
            </w:pPr>
            <w:r>
              <w:rPr>
                <w:lang w:val="en-IE"/>
              </w:rPr>
              <w:t>Static</w:t>
            </w:r>
          </w:p>
        </w:tc>
        <w:tc>
          <w:tcPr>
            <w:tcW w:w="1600" w:type="dxa"/>
          </w:tcPr>
          <w:p w14:paraId="491D8564" w14:textId="04FBC545" w:rsidR="00DA1157" w:rsidRDefault="00DA1157" w:rsidP="001259D9">
            <w:pPr>
              <w:ind w:firstLine="0"/>
              <w:jc w:val="both"/>
              <w:rPr>
                <w:lang w:val="en-IE"/>
              </w:rPr>
            </w:pPr>
            <w:r>
              <w:rPr>
                <w:lang w:val="en-IE"/>
              </w:rPr>
              <w:t>High-level design review</w:t>
            </w:r>
          </w:p>
        </w:tc>
        <w:tc>
          <w:tcPr>
            <w:tcW w:w="1275" w:type="dxa"/>
          </w:tcPr>
          <w:p w14:paraId="0C931FFA" w14:textId="360E89D6" w:rsidR="00DA1157" w:rsidRDefault="00DA1157" w:rsidP="001259D9">
            <w:pPr>
              <w:ind w:firstLine="0"/>
              <w:jc w:val="both"/>
              <w:rPr>
                <w:lang w:val="en-IE"/>
              </w:rPr>
            </w:pPr>
            <w:r>
              <w:rPr>
                <w:lang w:val="en-IE"/>
              </w:rPr>
              <w:t xml:space="preserve">Early </w:t>
            </w:r>
            <w:r w:rsidR="0094780B">
              <w:rPr>
                <w:lang w:val="en-IE"/>
              </w:rPr>
              <w:t xml:space="preserve">design </w:t>
            </w:r>
            <w:r>
              <w:rPr>
                <w:lang w:val="en-IE"/>
              </w:rPr>
              <w:t>stage</w:t>
            </w:r>
          </w:p>
        </w:tc>
        <w:tc>
          <w:tcPr>
            <w:tcW w:w="2058" w:type="dxa"/>
          </w:tcPr>
          <w:p w14:paraId="033E7AB6" w14:textId="5B77A1BF" w:rsidR="00DA1157" w:rsidRDefault="00DA1157" w:rsidP="001259D9">
            <w:pPr>
              <w:ind w:firstLine="0"/>
              <w:jc w:val="both"/>
              <w:rPr>
                <w:lang w:val="en-IE"/>
              </w:rPr>
            </w:pPr>
            <w:r>
              <w:rPr>
                <w:lang w:val="en-IE"/>
              </w:rPr>
              <w:t xml:space="preserve">High-level design, </w:t>
            </w:r>
            <w:r w:rsidR="0094780B">
              <w:rPr>
                <w:lang w:val="en-IE"/>
              </w:rPr>
              <w:t xml:space="preserve">Design specification document, </w:t>
            </w:r>
            <w:r w:rsidR="001C7D12">
              <w:rPr>
                <w:lang w:val="en-IE"/>
              </w:rPr>
              <w:t>Functional and non-functional requirements</w:t>
            </w:r>
          </w:p>
        </w:tc>
        <w:tc>
          <w:tcPr>
            <w:tcW w:w="1923" w:type="dxa"/>
          </w:tcPr>
          <w:p w14:paraId="0EF65723" w14:textId="4B6D1CE6" w:rsidR="00DA1157" w:rsidRDefault="001C7D12" w:rsidP="001259D9">
            <w:pPr>
              <w:ind w:firstLine="0"/>
              <w:jc w:val="both"/>
              <w:rPr>
                <w:lang w:val="en-IE"/>
              </w:rPr>
            </w:pPr>
            <w:r>
              <w:rPr>
                <w:lang w:val="en-IE"/>
              </w:rPr>
              <w:t>Review document which includes comments and recommendations</w:t>
            </w:r>
          </w:p>
        </w:tc>
        <w:tc>
          <w:tcPr>
            <w:tcW w:w="1548" w:type="dxa"/>
          </w:tcPr>
          <w:p w14:paraId="127DD3C5" w14:textId="0FE485CF" w:rsidR="00DA1157" w:rsidRDefault="00DA1157" w:rsidP="001259D9">
            <w:pPr>
              <w:ind w:firstLine="0"/>
              <w:jc w:val="both"/>
              <w:rPr>
                <w:lang w:val="en-IE"/>
              </w:rPr>
            </w:pPr>
            <w:r>
              <w:rPr>
                <w:lang w:val="en-IE"/>
              </w:rPr>
              <w:t xml:space="preserve">Software engineer, </w:t>
            </w:r>
            <w:r w:rsidR="0094780B">
              <w:rPr>
                <w:lang w:val="en-IE"/>
              </w:rPr>
              <w:t xml:space="preserve">software developers, </w:t>
            </w:r>
            <w:r>
              <w:rPr>
                <w:lang w:val="en-IE"/>
              </w:rPr>
              <w:t>BA</w:t>
            </w:r>
          </w:p>
        </w:tc>
      </w:tr>
      <w:tr w:rsidR="00D835A9" w14:paraId="33888B50" w14:textId="0031E90A" w:rsidTr="001C7D12">
        <w:tc>
          <w:tcPr>
            <w:tcW w:w="1094" w:type="dxa"/>
          </w:tcPr>
          <w:p w14:paraId="1FC8E963" w14:textId="7C3B0CE9" w:rsidR="00DA1157" w:rsidRDefault="0094780B" w:rsidP="001259D9">
            <w:pPr>
              <w:ind w:firstLine="0"/>
              <w:jc w:val="both"/>
              <w:rPr>
                <w:lang w:val="en-IE"/>
              </w:rPr>
            </w:pPr>
            <w:r>
              <w:rPr>
                <w:lang w:val="en-IE"/>
              </w:rPr>
              <w:t>Static</w:t>
            </w:r>
          </w:p>
        </w:tc>
        <w:tc>
          <w:tcPr>
            <w:tcW w:w="1600" w:type="dxa"/>
          </w:tcPr>
          <w:p w14:paraId="79AE2D17" w14:textId="2ED9B0F9" w:rsidR="00DA1157" w:rsidRDefault="00DA1157" w:rsidP="001259D9">
            <w:pPr>
              <w:ind w:firstLine="0"/>
              <w:jc w:val="both"/>
              <w:rPr>
                <w:lang w:val="en-IE"/>
              </w:rPr>
            </w:pPr>
            <w:r>
              <w:rPr>
                <w:lang w:val="en-IE"/>
              </w:rPr>
              <w:t>Low-level design review</w:t>
            </w:r>
          </w:p>
        </w:tc>
        <w:tc>
          <w:tcPr>
            <w:tcW w:w="1275" w:type="dxa"/>
          </w:tcPr>
          <w:p w14:paraId="2A04B90D" w14:textId="742D2164" w:rsidR="00DA1157" w:rsidRDefault="0094780B" w:rsidP="001259D9">
            <w:pPr>
              <w:ind w:firstLine="0"/>
              <w:jc w:val="both"/>
              <w:rPr>
                <w:lang w:val="en-IE"/>
              </w:rPr>
            </w:pPr>
            <w:r>
              <w:rPr>
                <w:lang w:val="en-IE"/>
              </w:rPr>
              <w:t>After high-level design is approved</w:t>
            </w:r>
          </w:p>
        </w:tc>
        <w:tc>
          <w:tcPr>
            <w:tcW w:w="2058" w:type="dxa"/>
          </w:tcPr>
          <w:p w14:paraId="123BFE91" w14:textId="4DF8FD81" w:rsidR="00DA1157" w:rsidRDefault="0094780B" w:rsidP="001259D9">
            <w:pPr>
              <w:ind w:firstLine="0"/>
              <w:jc w:val="both"/>
              <w:rPr>
                <w:lang w:val="en-IE"/>
              </w:rPr>
            </w:pPr>
            <w:r>
              <w:rPr>
                <w:lang w:val="en-IE"/>
              </w:rPr>
              <w:t xml:space="preserve">Low-level design, Design specification document, </w:t>
            </w:r>
            <w:r w:rsidR="001C7D12">
              <w:rPr>
                <w:lang w:val="en-IE"/>
              </w:rPr>
              <w:t>Functional and non-functional requirements</w:t>
            </w:r>
          </w:p>
        </w:tc>
        <w:tc>
          <w:tcPr>
            <w:tcW w:w="1923" w:type="dxa"/>
          </w:tcPr>
          <w:p w14:paraId="22A1C829" w14:textId="5A6F2766" w:rsidR="00DA1157" w:rsidRDefault="001C7D12" w:rsidP="001259D9">
            <w:pPr>
              <w:ind w:firstLine="0"/>
              <w:jc w:val="both"/>
              <w:rPr>
                <w:lang w:val="en-IE"/>
              </w:rPr>
            </w:pPr>
            <w:r>
              <w:rPr>
                <w:lang w:val="en-IE"/>
              </w:rPr>
              <w:t>Review document which includes comments and recommendations</w:t>
            </w:r>
          </w:p>
        </w:tc>
        <w:tc>
          <w:tcPr>
            <w:tcW w:w="1548" w:type="dxa"/>
          </w:tcPr>
          <w:p w14:paraId="15C5C827" w14:textId="0F82C886" w:rsidR="00DA1157" w:rsidRDefault="0094780B" w:rsidP="001259D9">
            <w:pPr>
              <w:ind w:firstLine="0"/>
              <w:jc w:val="both"/>
              <w:rPr>
                <w:lang w:val="en-IE"/>
              </w:rPr>
            </w:pPr>
            <w:r>
              <w:rPr>
                <w:lang w:val="en-IE"/>
              </w:rPr>
              <w:t>Software engineer, software developers, BA</w:t>
            </w:r>
          </w:p>
        </w:tc>
      </w:tr>
      <w:tr w:rsidR="00D835A9" w14:paraId="33A55813" w14:textId="5F9C3764" w:rsidTr="001C7D12">
        <w:tc>
          <w:tcPr>
            <w:tcW w:w="1094" w:type="dxa"/>
          </w:tcPr>
          <w:p w14:paraId="18553B4E" w14:textId="2DB7EE19" w:rsidR="00DA1157" w:rsidRDefault="0094780B" w:rsidP="001259D9">
            <w:pPr>
              <w:ind w:firstLine="0"/>
              <w:jc w:val="both"/>
              <w:rPr>
                <w:lang w:val="en-IE"/>
              </w:rPr>
            </w:pPr>
            <w:r>
              <w:rPr>
                <w:lang w:val="en-IE"/>
              </w:rPr>
              <w:lastRenderedPageBreak/>
              <w:t>Static</w:t>
            </w:r>
          </w:p>
        </w:tc>
        <w:tc>
          <w:tcPr>
            <w:tcW w:w="1600" w:type="dxa"/>
          </w:tcPr>
          <w:p w14:paraId="18D0DE81" w14:textId="4185CBA0" w:rsidR="00DA1157" w:rsidRDefault="00DA1157" w:rsidP="001259D9">
            <w:pPr>
              <w:ind w:firstLine="0"/>
              <w:jc w:val="both"/>
              <w:rPr>
                <w:lang w:val="en-IE"/>
              </w:rPr>
            </w:pPr>
            <w:r>
              <w:rPr>
                <w:lang w:val="en-IE"/>
              </w:rPr>
              <w:t>Use cases review</w:t>
            </w:r>
          </w:p>
        </w:tc>
        <w:tc>
          <w:tcPr>
            <w:tcW w:w="1275" w:type="dxa"/>
          </w:tcPr>
          <w:p w14:paraId="1FF4B310" w14:textId="2E9B6571" w:rsidR="00DA1157" w:rsidRDefault="001C7D12" w:rsidP="001259D9">
            <w:pPr>
              <w:ind w:firstLine="0"/>
              <w:jc w:val="both"/>
              <w:rPr>
                <w:lang w:val="en-IE"/>
              </w:rPr>
            </w:pPr>
            <w:r>
              <w:rPr>
                <w:lang w:val="en-IE"/>
              </w:rPr>
              <w:t>Requirements specification stage</w:t>
            </w:r>
          </w:p>
        </w:tc>
        <w:tc>
          <w:tcPr>
            <w:tcW w:w="2058" w:type="dxa"/>
          </w:tcPr>
          <w:p w14:paraId="09862922" w14:textId="5FCBCB3F" w:rsidR="00DA1157" w:rsidRDefault="0094780B" w:rsidP="001259D9">
            <w:pPr>
              <w:ind w:firstLine="0"/>
              <w:jc w:val="both"/>
              <w:rPr>
                <w:lang w:val="en-IE"/>
              </w:rPr>
            </w:pPr>
            <w:r w:rsidRPr="0094780B">
              <w:rPr>
                <w:lang w:val="en-IE"/>
              </w:rPr>
              <w:t>Use case document</w:t>
            </w:r>
            <w:r>
              <w:rPr>
                <w:lang w:val="en-IE"/>
              </w:rPr>
              <w:t xml:space="preserve">, </w:t>
            </w:r>
            <w:r w:rsidR="001C7D12">
              <w:rPr>
                <w:lang w:val="en-IE"/>
              </w:rPr>
              <w:t>Functional requirements</w:t>
            </w:r>
          </w:p>
        </w:tc>
        <w:tc>
          <w:tcPr>
            <w:tcW w:w="1923" w:type="dxa"/>
          </w:tcPr>
          <w:p w14:paraId="7AE4B94A" w14:textId="104CCC3B" w:rsidR="00DA1157" w:rsidRDefault="001C7D12" w:rsidP="001259D9">
            <w:pPr>
              <w:ind w:firstLine="0"/>
              <w:jc w:val="both"/>
              <w:rPr>
                <w:lang w:val="en-IE"/>
              </w:rPr>
            </w:pPr>
            <w:r>
              <w:rPr>
                <w:lang w:val="en-IE"/>
              </w:rPr>
              <w:t>Review document which includes comments and recommendations</w:t>
            </w:r>
          </w:p>
        </w:tc>
        <w:tc>
          <w:tcPr>
            <w:tcW w:w="1548" w:type="dxa"/>
          </w:tcPr>
          <w:p w14:paraId="0705DA85" w14:textId="37AAC25F" w:rsidR="00DA1157" w:rsidRDefault="0094780B" w:rsidP="001259D9">
            <w:pPr>
              <w:ind w:firstLine="0"/>
              <w:jc w:val="both"/>
              <w:rPr>
                <w:lang w:val="en-IE"/>
              </w:rPr>
            </w:pPr>
            <w:r>
              <w:rPr>
                <w:lang w:val="en-IE"/>
              </w:rPr>
              <w:t>BA, software engineer</w:t>
            </w:r>
            <w:r w:rsidR="005A3C0F">
              <w:rPr>
                <w:lang w:val="en-IE"/>
              </w:rPr>
              <w:t>, the client</w:t>
            </w:r>
          </w:p>
        </w:tc>
      </w:tr>
      <w:tr w:rsidR="001C7D12" w14:paraId="343650A5" w14:textId="77777777" w:rsidTr="001C7D12">
        <w:tc>
          <w:tcPr>
            <w:tcW w:w="1094" w:type="dxa"/>
          </w:tcPr>
          <w:p w14:paraId="6132A3A7" w14:textId="1A46520E" w:rsidR="0094780B" w:rsidRDefault="0094780B" w:rsidP="001259D9">
            <w:pPr>
              <w:ind w:firstLine="0"/>
              <w:jc w:val="both"/>
              <w:rPr>
                <w:lang w:val="en-IE"/>
              </w:rPr>
            </w:pPr>
            <w:r>
              <w:rPr>
                <w:lang w:val="en-IE"/>
              </w:rPr>
              <w:t>Static</w:t>
            </w:r>
          </w:p>
        </w:tc>
        <w:tc>
          <w:tcPr>
            <w:tcW w:w="1600" w:type="dxa"/>
          </w:tcPr>
          <w:p w14:paraId="6EBD1ACD" w14:textId="751AD741" w:rsidR="0094780B" w:rsidRDefault="0094780B" w:rsidP="001259D9">
            <w:pPr>
              <w:ind w:firstLine="0"/>
              <w:jc w:val="both"/>
              <w:rPr>
                <w:lang w:val="en-IE"/>
              </w:rPr>
            </w:pPr>
            <w:r>
              <w:rPr>
                <w:lang w:val="en-IE"/>
              </w:rPr>
              <w:t>Test cases review</w:t>
            </w:r>
          </w:p>
        </w:tc>
        <w:tc>
          <w:tcPr>
            <w:tcW w:w="1275" w:type="dxa"/>
          </w:tcPr>
          <w:p w14:paraId="67BA2235" w14:textId="78CEFA82" w:rsidR="0094780B" w:rsidRDefault="001C7D12" w:rsidP="001259D9">
            <w:pPr>
              <w:ind w:firstLine="0"/>
              <w:jc w:val="both"/>
              <w:rPr>
                <w:lang w:val="en-IE"/>
              </w:rPr>
            </w:pPr>
            <w:r>
              <w:rPr>
                <w:lang w:val="en-IE"/>
              </w:rPr>
              <w:t xml:space="preserve">After requirements specification, </w:t>
            </w:r>
            <w:r w:rsidR="005A3C0F">
              <w:rPr>
                <w:lang w:val="en-IE"/>
              </w:rPr>
              <w:t>during sprint planning</w:t>
            </w:r>
          </w:p>
        </w:tc>
        <w:tc>
          <w:tcPr>
            <w:tcW w:w="2058" w:type="dxa"/>
          </w:tcPr>
          <w:p w14:paraId="6ABF2F48" w14:textId="0C71AF9E" w:rsidR="0094780B" w:rsidRPr="0094780B" w:rsidRDefault="0094780B" w:rsidP="001259D9">
            <w:pPr>
              <w:ind w:firstLine="0"/>
              <w:jc w:val="both"/>
              <w:rPr>
                <w:lang w:val="en-IE"/>
              </w:rPr>
            </w:pPr>
            <w:r>
              <w:rPr>
                <w:lang w:val="en-IE"/>
              </w:rPr>
              <w:t xml:space="preserve">Test plan, </w:t>
            </w:r>
            <w:r w:rsidR="001C7D12">
              <w:rPr>
                <w:lang w:val="en-IE"/>
              </w:rPr>
              <w:t>test cases, traceability matrix, Use cases, Requirements specification document</w:t>
            </w:r>
          </w:p>
        </w:tc>
        <w:tc>
          <w:tcPr>
            <w:tcW w:w="1923" w:type="dxa"/>
          </w:tcPr>
          <w:p w14:paraId="4385C9CD" w14:textId="6643307D" w:rsidR="0094780B" w:rsidRDefault="001C7D12" w:rsidP="001259D9">
            <w:pPr>
              <w:ind w:firstLine="0"/>
              <w:jc w:val="both"/>
              <w:rPr>
                <w:lang w:val="en-IE"/>
              </w:rPr>
            </w:pPr>
            <w:r>
              <w:rPr>
                <w:lang w:val="en-IE"/>
              </w:rPr>
              <w:t xml:space="preserve">Review document which includes comments and recommendations </w:t>
            </w:r>
          </w:p>
        </w:tc>
        <w:tc>
          <w:tcPr>
            <w:tcW w:w="1548" w:type="dxa"/>
          </w:tcPr>
          <w:p w14:paraId="7E9BA5D8" w14:textId="049496DD" w:rsidR="0094780B" w:rsidRDefault="005A3C0F" w:rsidP="001259D9">
            <w:pPr>
              <w:ind w:firstLine="0"/>
              <w:jc w:val="both"/>
              <w:rPr>
                <w:lang w:val="en-IE"/>
              </w:rPr>
            </w:pPr>
            <w:r>
              <w:rPr>
                <w:lang w:val="en-IE"/>
              </w:rPr>
              <w:t>QA, BA, development team</w:t>
            </w:r>
          </w:p>
        </w:tc>
      </w:tr>
      <w:tr w:rsidR="00D835A9" w14:paraId="4995B203" w14:textId="069CC82F" w:rsidTr="001C7D12">
        <w:tc>
          <w:tcPr>
            <w:tcW w:w="1094" w:type="dxa"/>
          </w:tcPr>
          <w:p w14:paraId="6930A50B" w14:textId="0435EFFB" w:rsidR="00DA1157" w:rsidRDefault="0094780B" w:rsidP="001259D9">
            <w:pPr>
              <w:ind w:firstLine="0"/>
              <w:jc w:val="both"/>
              <w:rPr>
                <w:lang w:val="en-IE"/>
              </w:rPr>
            </w:pPr>
            <w:r>
              <w:rPr>
                <w:lang w:val="en-IE"/>
              </w:rPr>
              <w:t>Static</w:t>
            </w:r>
          </w:p>
        </w:tc>
        <w:tc>
          <w:tcPr>
            <w:tcW w:w="1600" w:type="dxa"/>
          </w:tcPr>
          <w:p w14:paraId="0A389687" w14:textId="57591F9B" w:rsidR="00DA1157" w:rsidRDefault="00DA1157" w:rsidP="001259D9">
            <w:pPr>
              <w:ind w:firstLine="0"/>
              <w:jc w:val="both"/>
              <w:rPr>
                <w:lang w:val="en-IE"/>
              </w:rPr>
            </w:pPr>
            <w:r>
              <w:rPr>
                <w:lang w:val="en-IE"/>
              </w:rPr>
              <w:t>Code review</w:t>
            </w:r>
          </w:p>
        </w:tc>
        <w:tc>
          <w:tcPr>
            <w:tcW w:w="1275" w:type="dxa"/>
          </w:tcPr>
          <w:p w14:paraId="37F3725D" w14:textId="7E9379A7" w:rsidR="00DA1157" w:rsidRDefault="005A3C0F" w:rsidP="001259D9">
            <w:pPr>
              <w:ind w:firstLine="0"/>
              <w:jc w:val="both"/>
              <w:rPr>
                <w:lang w:val="en-IE"/>
              </w:rPr>
            </w:pPr>
            <w:r>
              <w:rPr>
                <w:lang w:val="en-IE"/>
              </w:rPr>
              <w:t xml:space="preserve">Development stage </w:t>
            </w:r>
          </w:p>
        </w:tc>
        <w:tc>
          <w:tcPr>
            <w:tcW w:w="2058" w:type="dxa"/>
          </w:tcPr>
          <w:p w14:paraId="117731E7" w14:textId="1261F031" w:rsidR="00DA1157" w:rsidRDefault="005A3C0F" w:rsidP="001259D9">
            <w:pPr>
              <w:ind w:firstLine="0"/>
              <w:jc w:val="both"/>
              <w:rPr>
                <w:lang w:val="en-IE"/>
              </w:rPr>
            </w:pPr>
            <w:r>
              <w:rPr>
                <w:lang w:val="en-IE"/>
              </w:rPr>
              <w:t>Source code</w:t>
            </w:r>
          </w:p>
        </w:tc>
        <w:tc>
          <w:tcPr>
            <w:tcW w:w="1923" w:type="dxa"/>
          </w:tcPr>
          <w:p w14:paraId="24C235C6" w14:textId="7DBBE581" w:rsidR="00DA1157" w:rsidRDefault="005A3C0F" w:rsidP="001259D9">
            <w:pPr>
              <w:ind w:firstLine="0"/>
              <w:jc w:val="both"/>
              <w:rPr>
                <w:lang w:val="en-IE"/>
              </w:rPr>
            </w:pPr>
            <w:r>
              <w:rPr>
                <w:lang w:val="en-IE"/>
              </w:rPr>
              <w:t xml:space="preserve">Defect report that includes defects’ description and recommendations for corrections </w:t>
            </w:r>
          </w:p>
        </w:tc>
        <w:tc>
          <w:tcPr>
            <w:tcW w:w="1548" w:type="dxa"/>
          </w:tcPr>
          <w:p w14:paraId="47B85877" w14:textId="195A462C" w:rsidR="00DA1157" w:rsidRDefault="005A3C0F" w:rsidP="001259D9">
            <w:pPr>
              <w:ind w:firstLine="0"/>
              <w:jc w:val="both"/>
              <w:rPr>
                <w:lang w:val="en-IE"/>
              </w:rPr>
            </w:pPr>
            <w:r>
              <w:rPr>
                <w:lang w:val="en-IE"/>
              </w:rPr>
              <w:t>Software engineer, developers</w:t>
            </w:r>
          </w:p>
        </w:tc>
      </w:tr>
      <w:tr w:rsidR="00D835A9" w14:paraId="1FD896C7" w14:textId="06269936" w:rsidTr="001C7D12">
        <w:tc>
          <w:tcPr>
            <w:tcW w:w="1094" w:type="dxa"/>
          </w:tcPr>
          <w:p w14:paraId="0EDB0911" w14:textId="76363453" w:rsidR="00DA1157" w:rsidRDefault="005A3C0F" w:rsidP="001259D9">
            <w:pPr>
              <w:ind w:firstLine="0"/>
              <w:jc w:val="both"/>
              <w:rPr>
                <w:lang w:val="en-IE"/>
              </w:rPr>
            </w:pPr>
            <w:r>
              <w:rPr>
                <w:lang w:val="en-IE"/>
              </w:rPr>
              <w:t>Dynamic</w:t>
            </w:r>
          </w:p>
        </w:tc>
        <w:tc>
          <w:tcPr>
            <w:tcW w:w="1600" w:type="dxa"/>
          </w:tcPr>
          <w:p w14:paraId="03F77AD7" w14:textId="4F9494EC" w:rsidR="00DA1157" w:rsidRDefault="005A3C0F" w:rsidP="001259D9">
            <w:pPr>
              <w:ind w:firstLine="0"/>
              <w:jc w:val="both"/>
              <w:rPr>
                <w:lang w:val="en-IE"/>
              </w:rPr>
            </w:pPr>
            <w:r>
              <w:rPr>
                <w:lang w:val="en-IE"/>
              </w:rPr>
              <w:t>Unit testing</w:t>
            </w:r>
          </w:p>
        </w:tc>
        <w:tc>
          <w:tcPr>
            <w:tcW w:w="1275" w:type="dxa"/>
          </w:tcPr>
          <w:p w14:paraId="48303D48" w14:textId="38577747" w:rsidR="00DA1157" w:rsidRDefault="00A419E3" w:rsidP="001259D9">
            <w:pPr>
              <w:ind w:firstLine="0"/>
              <w:jc w:val="both"/>
              <w:rPr>
                <w:lang w:val="en-IE"/>
              </w:rPr>
            </w:pPr>
            <w:r>
              <w:rPr>
                <w:lang w:val="en-IE"/>
              </w:rPr>
              <w:t>Development stage</w:t>
            </w:r>
          </w:p>
        </w:tc>
        <w:tc>
          <w:tcPr>
            <w:tcW w:w="2058" w:type="dxa"/>
          </w:tcPr>
          <w:p w14:paraId="7DABCF51" w14:textId="4FA4270D" w:rsidR="00DA1157" w:rsidRDefault="00A419E3" w:rsidP="001259D9">
            <w:pPr>
              <w:ind w:firstLine="0"/>
              <w:jc w:val="both"/>
              <w:rPr>
                <w:lang w:val="en-IE"/>
              </w:rPr>
            </w:pPr>
            <w:r>
              <w:rPr>
                <w:lang w:val="en-IE"/>
              </w:rPr>
              <w:t>Unit, test case, test data</w:t>
            </w:r>
          </w:p>
        </w:tc>
        <w:tc>
          <w:tcPr>
            <w:tcW w:w="1923" w:type="dxa"/>
          </w:tcPr>
          <w:p w14:paraId="433D404D" w14:textId="5A0F753F" w:rsidR="00DA1157" w:rsidRDefault="00A419E3" w:rsidP="001259D9">
            <w:pPr>
              <w:ind w:firstLine="0"/>
              <w:jc w:val="both"/>
              <w:rPr>
                <w:lang w:val="en-IE"/>
              </w:rPr>
            </w:pPr>
            <w:r>
              <w:rPr>
                <w:lang w:val="en-IE"/>
              </w:rPr>
              <w:t>Code coverage report, test logs, test report, defect report</w:t>
            </w:r>
          </w:p>
        </w:tc>
        <w:tc>
          <w:tcPr>
            <w:tcW w:w="1548" w:type="dxa"/>
          </w:tcPr>
          <w:p w14:paraId="11D06724" w14:textId="60DBFA75" w:rsidR="00DA1157" w:rsidRDefault="00D835A9" w:rsidP="001259D9">
            <w:pPr>
              <w:ind w:firstLine="0"/>
              <w:jc w:val="both"/>
              <w:rPr>
                <w:lang w:val="en-IE"/>
              </w:rPr>
            </w:pPr>
            <w:r>
              <w:rPr>
                <w:lang w:val="en-IE"/>
              </w:rPr>
              <w:t>Software developers, QA</w:t>
            </w:r>
          </w:p>
        </w:tc>
      </w:tr>
      <w:tr w:rsidR="005A3C0F" w14:paraId="605CAAB7" w14:textId="77777777" w:rsidTr="001C7D12">
        <w:tc>
          <w:tcPr>
            <w:tcW w:w="1094" w:type="dxa"/>
          </w:tcPr>
          <w:p w14:paraId="5B6CDF14" w14:textId="30E62966" w:rsidR="005A3C0F" w:rsidRDefault="005A3C0F" w:rsidP="001259D9">
            <w:pPr>
              <w:ind w:firstLine="0"/>
              <w:jc w:val="both"/>
              <w:rPr>
                <w:lang w:val="en-IE"/>
              </w:rPr>
            </w:pPr>
            <w:r>
              <w:rPr>
                <w:lang w:val="en-IE"/>
              </w:rPr>
              <w:t>Dynamic</w:t>
            </w:r>
          </w:p>
        </w:tc>
        <w:tc>
          <w:tcPr>
            <w:tcW w:w="1600" w:type="dxa"/>
          </w:tcPr>
          <w:p w14:paraId="7AB6E6BE" w14:textId="1AC9C1C7" w:rsidR="005A3C0F" w:rsidRDefault="005A3C0F" w:rsidP="001259D9">
            <w:pPr>
              <w:ind w:firstLine="0"/>
              <w:jc w:val="both"/>
              <w:rPr>
                <w:lang w:val="en-IE"/>
              </w:rPr>
            </w:pPr>
            <w:r w:rsidRPr="00AC6D00">
              <w:rPr>
                <w:lang w:val="en-IE"/>
              </w:rPr>
              <w:t>Integration testing</w:t>
            </w:r>
          </w:p>
        </w:tc>
        <w:tc>
          <w:tcPr>
            <w:tcW w:w="1275" w:type="dxa"/>
          </w:tcPr>
          <w:p w14:paraId="55BEF71D" w14:textId="03556874" w:rsidR="005A3C0F" w:rsidRDefault="00D835A9" w:rsidP="001259D9">
            <w:pPr>
              <w:ind w:firstLine="0"/>
              <w:jc w:val="both"/>
              <w:rPr>
                <w:lang w:val="en-IE"/>
              </w:rPr>
            </w:pPr>
            <w:r>
              <w:rPr>
                <w:lang w:val="en-IE"/>
              </w:rPr>
              <w:t>After unit testing</w:t>
            </w:r>
          </w:p>
        </w:tc>
        <w:tc>
          <w:tcPr>
            <w:tcW w:w="2058" w:type="dxa"/>
          </w:tcPr>
          <w:p w14:paraId="1A1B098D" w14:textId="073FCD6A" w:rsidR="005A3C0F" w:rsidRDefault="00A419E3" w:rsidP="001259D9">
            <w:pPr>
              <w:ind w:firstLine="0"/>
              <w:jc w:val="both"/>
              <w:rPr>
                <w:lang w:val="en-IE"/>
              </w:rPr>
            </w:pPr>
            <w:r>
              <w:rPr>
                <w:lang w:val="en-IE"/>
              </w:rPr>
              <w:t>Integration plan, test cases, test data</w:t>
            </w:r>
          </w:p>
        </w:tc>
        <w:tc>
          <w:tcPr>
            <w:tcW w:w="1923" w:type="dxa"/>
          </w:tcPr>
          <w:p w14:paraId="1A4A1CEC" w14:textId="1273768A" w:rsidR="005A3C0F" w:rsidRDefault="00A419E3" w:rsidP="001259D9">
            <w:pPr>
              <w:ind w:firstLine="0"/>
              <w:jc w:val="both"/>
              <w:rPr>
                <w:lang w:val="en-IE"/>
              </w:rPr>
            </w:pPr>
            <w:r>
              <w:rPr>
                <w:lang w:val="en-IE"/>
              </w:rPr>
              <w:t>Defects report, test logs, test report</w:t>
            </w:r>
          </w:p>
        </w:tc>
        <w:tc>
          <w:tcPr>
            <w:tcW w:w="1548" w:type="dxa"/>
          </w:tcPr>
          <w:p w14:paraId="28445424" w14:textId="04BDB351" w:rsidR="005A3C0F" w:rsidRDefault="00A419E3" w:rsidP="001259D9">
            <w:pPr>
              <w:ind w:firstLine="0"/>
              <w:jc w:val="both"/>
              <w:rPr>
                <w:lang w:val="en-IE"/>
              </w:rPr>
            </w:pPr>
            <w:r>
              <w:rPr>
                <w:lang w:val="en-IE"/>
              </w:rPr>
              <w:t>QA</w:t>
            </w:r>
          </w:p>
        </w:tc>
      </w:tr>
      <w:tr w:rsidR="00D835A9" w14:paraId="00096CB0" w14:textId="03117E3D" w:rsidTr="001C7D12">
        <w:tc>
          <w:tcPr>
            <w:tcW w:w="1094" w:type="dxa"/>
          </w:tcPr>
          <w:p w14:paraId="531D0ABC" w14:textId="08CEEB93" w:rsidR="00DA1157" w:rsidRDefault="005A3C0F" w:rsidP="001259D9">
            <w:pPr>
              <w:ind w:firstLine="0"/>
              <w:jc w:val="both"/>
              <w:rPr>
                <w:lang w:val="en-IE"/>
              </w:rPr>
            </w:pPr>
            <w:r>
              <w:rPr>
                <w:lang w:val="en-IE"/>
              </w:rPr>
              <w:t>Dynamic</w:t>
            </w:r>
          </w:p>
        </w:tc>
        <w:tc>
          <w:tcPr>
            <w:tcW w:w="1600" w:type="dxa"/>
          </w:tcPr>
          <w:p w14:paraId="1C31C237" w14:textId="61E71AD8" w:rsidR="00DA1157" w:rsidRDefault="005A3C0F" w:rsidP="001259D9">
            <w:pPr>
              <w:ind w:firstLine="0"/>
              <w:jc w:val="both"/>
              <w:rPr>
                <w:lang w:val="en-IE"/>
              </w:rPr>
            </w:pPr>
            <w:r w:rsidRPr="00AC6D00">
              <w:rPr>
                <w:lang w:val="en-IE"/>
              </w:rPr>
              <w:t>System testing</w:t>
            </w:r>
          </w:p>
        </w:tc>
        <w:tc>
          <w:tcPr>
            <w:tcW w:w="1275" w:type="dxa"/>
          </w:tcPr>
          <w:p w14:paraId="3BF46B62" w14:textId="1A39AFBD" w:rsidR="00DA1157" w:rsidRDefault="00D835A9" w:rsidP="001259D9">
            <w:pPr>
              <w:ind w:firstLine="0"/>
              <w:jc w:val="both"/>
              <w:rPr>
                <w:lang w:val="en-IE"/>
              </w:rPr>
            </w:pPr>
            <w:r>
              <w:rPr>
                <w:lang w:val="en-IE"/>
              </w:rPr>
              <w:t>After integration testing</w:t>
            </w:r>
          </w:p>
        </w:tc>
        <w:tc>
          <w:tcPr>
            <w:tcW w:w="2058" w:type="dxa"/>
          </w:tcPr>
          <w:p w14:paraId="2AC8594F" w14:textId="7AE92850" w:rsidR="00DA1157" w:rsidRDefault="00A419E3" w:rsidP="001259D9">
            <w:pPr>
              <w:ind w:firstLine="0"/>
              <w:jc w:val="both"/>
              <w:rPr>
                <w:lang w:val="en-IE"/>
              </w:rPr>
            </w:pPr>
            <w:r>
              <w:rPr>
                <w:lang w:val="en-IE"/>
              </w:rPr>
              <w:t>System requirements, test cases, test plan, test data</w:t>
            </w:r>
          </w:p>
        </w:tc>
        <w:tc>
          <w:tcPr>
            <w:tcW w:w="1923" w:type="dxa"/>
          </w:tcPr>
          <w:p w14:paraId="6316E2D8" w14:textId="5E19913C" w:rsidR="00DA1157" w:rsidRDefault="00A419E3" w:rsidP="001259D9">
            <w:pPr>
              <w:ind w:firstLine="0"/>
              <w:jc w:val="both"/>
              <w:rPr>
                <w:lang w:val="en-IE"/>
              </w:rPr>
            </w:pPr>
            <w:r>
              <w:rPr>
                <w:lang w:val="en-IE"/>
              </w:rPr>
              <w:t>Defects report, test logs, test report</w:t>
            </w:r>
          </w:p>
        </w:tc>
        <w:tc>
          <w:tcPr>
            <w:tcW w:w="1548" w:type="dxa"/>
          </w:tcPr>
          <w:p w14:paraId="51249970" w14:textId="37E385D6" w:rsidR="00DA1157" w:rsidRDefault="00A419E3" w:rsidP="001259D9">
            <w:pPr>
              <w:ind w:firstLine="0"/>
              <w:jc w:val="both"/>
              <w:rPr>
                <w:lang w:val="en-IE"/>
              </w:rPr>
            </w:pPr>
            <w:r>
              <w:rPr>
                <w:lang w:val="en-IE"/>
              </w:rPr>
              <w:t>QA, development team</w:t>
            </w:r>
          </w:p>
        </w:tc>
      </w:tr>
      <w:tr w:rsidR="00D835A9" w14:paraId="10B1F6D0" w14:textId="041F4F23" w:rsidTr="001C7D12">
        <w:tc>
          <w:tcPr>
            <w:tcW w:w="1094" w:type="dxa"/>
          </w:tcPr>
          <w:p w14:paraId="049B44DA" w14:textId="05301EC1" w:rsidR="00DA1157" w:rsidRDefault="005A3C0F" w:rsidP="001259D9">
            <w:pPr>
              <w:ind w:firstLine="0"/>
              <w:jc w:val="both"/>
              <w:rPr>
                <w:lang w:val="en-IE"/>
              </w:rPr>
            </w:pPr>
            <w:r>
              <w:rPr>
                <w:lang w:val="en-IE"/>
              </w:rPr>
              <w:t>Dynamic</w:t>
            </w:r>
          </w:p>
        </w:tc>
        <w:tc>
          <w:tcPr>
            <w:tcW w:w="1600" w:type="dxa"/>
          </w:tcPr>
          <w:p w14:paraId="53AD196A" w14:textId="6CAEFC26" w:rsidR="00DA1157" w:rsidRDefault="00D835A9" w:rsidP="001259D9">
            <w:pPr>
              <w:ind w:firstLine="0"/>
              <w:jc w:val="both"/>
              <w:rPr>
                <w:lang w:val="en-IE"/>
              </w:rPr>
            </w:pPr>
            <w:r>
              <w:rPr>
                <w:lang w:val="en-IE"/>
              </w:rPr>
              <w:t>A</w:t>
            </w:r>
            <w:r w:rsidR="005A3C0F">
              <w:rPr>
                <w:lang w:val="en-IE"/>
              </w:rPr>
              <w:t>cceptance testing</w:t>
            </w:r>
          </w:p>
        </w:tc>
        <w:tc>
          <w:tcPr>
            <w:tcW w:w="1275" w:type="dxa"/>
          </w:tcPr>
          <w:p w14:paraId="32B4E42C" w14:textId="42D460CD" w:rsidR="00DA1157" w:rsidRDefault="00D835A9" w:rsidP="001259D9">
            <w:pPr>
              <w:ind w:firstLine="0"/>
              <w:jc w:val="both"/>
              <w:rPr>
                <w:lang w:val="en-IE"/>
              </w:rPr>
            </w:pPr>
            <w:r>
              <w:rPr>
                <w:lang w:val="en-IE"/>
              </w:rPr>
              <w:t>After system testing, before deployment</w:t>
            </w:r>
          </w:p>
        </w:tc>
        <w:tc>
          <w:tcPr>
            <w:tcW w:w="2058" w:type="dxa"/>
          </w:tcPr>
          <w:p w14:paraId="60A24C7E" w14:textId="01558059" w:rsidR="00DA1157" w:rsidRDefault="00D835A9" w:rsidP="001259D9">
            <w:pPr>
              <w:ind w:firstLine="0"/>
              <w:jc w:val="both"/>
              <w:rPr>
                <w:lang w:val="en-IE"/>
              </w:rPr>
            </w:pPr>
            <w:r>
              <w:rPr>
                <w:lang w:val="en-IE"/>
              </w:rPr>
              <w:t xml:space="preserve">Acceptance testing plan, test scenarios, acceptance criteria </w:t>
            </w:r>
          </w:p>
        </w:tc>
        <w:tc>
          <w:tcPr>
            <w:tcW w:w="1923" w:type="dxa"/>
          </w:tcPr>
          <w:p w14:paraId="4D5D55D0" w14:textId="2F4C4BEF" w:rsidR="00DA1157" w:rsidRDefault="00D835A9" w:rsidP="001259D9">
            <w:pPr>
              <w:ind w:firstLine="0"/>
              <w:jc w:val="both"/>
              <w:rPr>
                <w:lang w:val="en-IE"/>
              </w:rPr>
            </w:pPr>
            <w:r>
              <w:rPr>
                <w:lang w:val="en-IE"/>
              </w:rPr>
              <w:t>Test r</w:t>
            </w:r>
            <w:r w:rsidR="00A419E3">
              <w:rPr>
                <w:lang w:val="en-IE"/>
              </w:rPr>
              <w:t>eport</w:t>
            </w:r>
            <w:r>
              <w:rPr>
                <w:lang w:val="en-IE"/>
              </w:rPr>
              <w:t>, stakeholders’ feedback</w:t>
            </w:r>
          </w:p>
        </w:tc>
        <w:tc>
          <w:tcPr>
            <w:tcW w:w="1548" w:type="dxa"/>
          </w:tcPr>
          <w:p w14:paraId="402B95FB" w14:textId="67E664CE" w:rsidR="00DA1157" w:rsidRDefault="00A419E3" w:rsidP="001259D9">
            <w:pPr>
              <w:ind w:firstLine="0"/>
              <w:jc w:val="both"/>
              <w:rPr>
                <w:lang w:val="en-IE"/>
              </w:rPr>
            </w:pPr>
            <w:r>
              <w:rPr>
                <w:lang w:val="en-IE"/>
              </w:rPr>
              <w:t>R</w:t>
            </w:r>
            <w:r w:rsidRPr="00D835A9">
              <w:rPr>
                <w:lang w:val="en-IE"/>
              </w:rPr>
              <w:t xml:space="preserve">egulatory </w:t>
            </w:r>
            <w:r>
              <w:rPr>
                <w:lang w:val="en-IE"/>
              </w:rPr>
              <w:t>a</w:t>
            </w:r>
            <w:r w:rsidRPr="00D835A9">
              <w:rPr>
                <w:lang w:val="en-IE"/>
              </w:rPr>
              <w:t xml:space="preserve">ffairs </w:t>
            </w:r>
            <w:r>
              <w:rPr>
                <w:lang w:val="en-IE"/>
              </w:rPr>
              <w:t>specialist, QA team, the client, the airline’s customers</w:t>
            </w:r>
          </w:p>
        </w:tc>
      </w:tr>
    </w:tbl>
    <w:p w14:paraId="2A699CC0" w14:textId="77777777" w:rsidR="001259D9" w:rsidRPr="001259D9" w:rsidRDefault="001259D9" w:rsidP="001259D9">
      <w:pPr>
        <w:ind w:left="1080" w:firstLine="0"/>
        <w:jc w:val="both"/>
        <w:rPr>
          <w:lang w:val="en-IE"/>
        </w:rPr>
      </w:pPr>
    </w:p>
    <w:p w14:paraId="4B9C0338" w14:textId="3AD5DA7B" w:rsidR="00F47235" w:rsidRDefault="00F47235">
      <w:pPr>
        <w:rPr>
          <w:lang w:val="en-GB"/>
        </w:rPr>
      </w:pPr>
      <w:r>
        <w:rPr>
          <w:lang w:val="en-GB"/>
        </w:rPr>
        <w:br w:type="page"/>
      </w:r>
    </w:p>
    <w:p w14:paraId="0688677D" w14:textId="77777777" w:rsidR="00C05696" w:rsidRDefault="00C05696" w:rsidP="00F47235">
      <w:pPr>
        <w:pStyle w:val="Heading2"/>
        <w:rPr>
          <w:lang w:val="en-GB"/>
        </w:rPr>
        <w:sectPr w:rsidR="00C05696" w:rsidSect="005A141E">
          <w:headerReference w:type="first" r:id="rId14"/>
          <w:footerReference w:type="first" r:id="rId15"/>
          <w:footnotePr>
            <w:pos w:val="beneathText"/>
          </w:footnotePr>
          <w:type w:val="nextColumn"/>
          <w:pgSz w:w="12240" w:h="15840" w:code="1"/>
          <w:pgMar w:top="1440" w:right="1440" w:bottom="993" w:left="1440" w:header="720" w:footer="720" w:gutter="0"/>
          <w:cols w:space="720"/>
          <w:docGrid w:linePitch="360"/>
          <w15:footnoteColumns w:val="1"/>
        </w:sectPr>
      </w:pPr>
    </w:p>
    <w:p w14:paraId="6B15CBFD" w14:textId="77777777" w:rsidR="00C05696" w:rsidRDefault="00F47235" w:rsidP="00F47235">
      <w:pPr>
        <w:pStyle w:val="Heading2"/>
        <w:rPr>
          <w:lang w:val="en-GB"/>
        </w:rPr>
      </w:pPr>
      <w:bookmarkStart w:id="36" w:name="_Toc160906051"/>
      <w:r>
        <w:rPr>
          <w:lang w:val="en-GB"/>
        </w:rPr>
        <w:lastRenderedPageBreak/>
        <w:t>3. Examples of a test specification</w:t>
      </w:r>
      <w:bookmarkEnd w:id="36"/>
    </w:p>
    <w:p w14:paraId="26372989" w14:textId="77777777" w:rsidR="00C05696" w:rsidRDefault="00C05696" w:rsidP="00C05696">
      <w:pPr>
        <w:rPr>
          <w:lang w:val="en-GB"/>
        </w:rPr>
      </w:pPr>
    </w:p>
    <w:tbl>
      <w:tblPr>
        <w:tblStyle w:val="TableGrid1"/>
        <w:tblW w:w="14170" w:type="dxa"/>
        <w:tblLook w:val="04A0" w:firstRow="1" w:lastRow="0" w:firstColumn="1" w:lastColumn="0" w:noHBand="0" w:noVBand="1"/>
      </w:tblPr>
      <w:tblGrid>
        <w:gridCol w:w="2105"/>
        <w:gridCol w:w="3335"/>
        <w:gridCol w:w="3402"/>
        <w:gridCol w:w="5328"/>
      </w:tblGrid>
      <w:tr w:rsidR="00C05696" w:rsidRPr="00C05696" w14:paraId="6095055E" w14:textId="77777777" w:rsidTr="009B7053">
        <w:trPr>
          <w:trHeight w:val="687"/>
        </w:trPr>
        <w:tc>
          <w:tcPr>
            <w:tcW w:w="14170" w:type="dxa"/>
            <w:gridSpan w:val="4"/>
          </w:tcPr>
          <w:p w14:paraId="62104AA9" w14:textId="77777777" w:rsidR="00C05696" w:rsidRPr="00C05696" w:rsidRDefault="00C05696" w:rsidP="00C05696">
            <w:pPr>
              <w:rPr>
                <w:rFonts w:ascii="Calibri" w:hAnsi="Calibri" w:cs="Times New Roman"/>
                <w:b/>
                <w:bCs/>
                <w:kern w:val="2"/>
                <w:lang w:val="en-GB"/>
              </w:rPr>
            </w:pPr>
          </w:p>
          <w:p w14:paraId="260D2018" w14:textId="77777777" w:rsidR="00C05696" w:rsidRPr="00C05696" w:rsidRDefault="00C05696" w:rsidP="00C05696">
            <w:pPr>
              <w:jc w:val="center"/>
              <w:rPr>
                <w:rFonts w:ascii="Calibri" w:hAnsi="Calibri" w:cs="Times New Roman"/>
                <w:b/>
                <w:bCs/>
                <w:kern w:val="2"/>
                <w:sz w:val="40"/>
                <w:szCs w:val="40"/>
                <w:lang w:val="en-GB"/>
              </w:rPr>
            </w:pPr>
            <w:r w:rsidRPr="00C05696">
              <w:rPr>
                <w:rFonts w:ascii="Calibri" w:hAnsi="Calibri" w:cs="Times New Roman"/>
                <w:b/>
                <w:bCs/>
                <w:kern w:val="2"/>
                <w:sz w:val="40"/>
                <w:szCs w:val="40"/>
                <w:lang w:val="en-GB"/>
              </w:rPr>
              <w:t>Test Case Report</w:t>
            </w:r>
          </w:p>
        </w:tc>
      </w:tr>
      <w:tr w:rsidR="00C05696" w:rsidRPr="00C05696" w14:paraId="0CDBE566" w14:textId="77777777" w:rsidTr="009B7053">
        <w:tc>
          <w:tcPr>
            <w:tcW w:w="14170" w:type="dxa"/>
            <w:gridSpan w:val="4"/>
          </w:tcPr>
          <w:p w14:paraId="4FFBE062" w14:textId="77777777" w:rsidR="00C05696" w:rsidRPr="00C05696" w:rsidRDefault="00C05696" w:rsidP="00C05696">
            <w:pPr>
              <w:jc w:val="center"/>
              <w:rPr>
                <w:rFonts w:ascii="Calibri" w:hAnsi="Calibri" w:cs="Times New Roman"/>
                <w:color w:val="1F3864"/>
                <w:kern w:val="2"/>
                <w:lang w:val="en-GB"/>
              </w:rPr>
            </w:pPr>
            <w:r w:rsidRPr="00C05696">
              <w:rPr>
                <w:rFonts w:ascii="Calibri" w:hAnsi="Calibri" w:cs="Times New Roman"/>
                <w:color w:val="4472C4"/>
                <w:kern w:val="2"/>
                <w:lang w:val="en-GB"/>
              </w:rPr>
              <w:t>Register for AeroRewards (Platinum tier) Test Case</w:t>
            </w:r>
          </w:p>
        </w:tc>
      </w:tr>
      <w:tr w:rsidR="00C05696" w:rsidRPr="00C05696" w14:paraId="66E327EE" w14:textId="77777777" w:rsidTr="009B7053">
        <w:tc>
          <w:tcPr>
            <w:tcW w:w="2105" w:type="dxa"/>
          </w:tcPr>
          <w:p w14:paraId="6AFC2CB4"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Stage:</w:t>
            </w:r>
          </w:p>
        </w:tc>
        <w:tc>
          <w:tcPr>
            <w:tcW w:w="12065" w:type="dxa"/>
            <w:gridSpan w:val="3"/>
          </w:tcPr>
          <w:p w14:paraId="674BED80" w14:textId="77777777" w:rsidR="00C05696" w:rsidRPr="00C05696" w:rsidRDefault="00C05696" w:rsidP="00C05696">
            <w:pPr>
              <w:rPr>
                <w:rFonts w:ascii="Calibri" w:hAnsi="Calibri" w:cs="Times New Roman"/>
                <w:kern w:val="2"/>
                <w:lang w:val="en-GB"/>
              </w:rPr>
            </w:pPr>
            <w:r w:rsidRPr="00C05696">
              <w:rPr>
                <w:rFonts w:ascii="Calibri" w:eastAsiaTheme="minorEastAsia" w:hAnsi="Calibri" w:cs="Times New Roman"/>
                <w:kern w:val="2"/>
                <w:sz w:val="24"/>
                <w:szCs w:val="24"/>
                <w:lang w:val="en-GB" w:eastAsia="ja-JP"/>
                <w14:ligatures w14:val="none"/>
              </w:rPr>
              <w:object w:dxaOrig="9180" w:dyaOrig="855" w14:anchorId="1461F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15pt;height:47.1pt" o:ole="">
                  <v:imagedata r:id="rId16" o:title=""/>
                </v:shape>
                <o:OLEObject Type="Embed" ProgID="PBrush" ShapeID="_x0000_i1025" DrawAspect="Content" ObjectID="_1771581085" r:id="rId17"/>
              </w:object>
            </w:r>
          </w:p>
        </w:tc>
      </w:tr>
      <w:tr w:rsidR="00C05696" w:rsidRPr="00C05696" w14:paraId="0D66B665" w14:textId="77777777" w:rsidTr="009B7053">
        <w:tc>
          <w:tcPr>
            <w:tcW w:w="2105" w:type="dxa"/>
          </w:tcPr>
          <w:p w14:paraId="337FCCE6"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Date:</w:t>
            </w:r>
          </w:p>
        </w:tc>
        <w:tc>
          <w:tcPr>
            <w:tcW w:w="3335" w:type="dxa"/>
          </w:tcPr>
          <w:p w14:paraId="48E45B90"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mm/dd/yy</w:t>
            </w:r>
          </w:p>
        </w:tc>
        <w:tc>
          <w:tcPr>
            <w:tcW w:w="3402" w:type="dxa"/>
          </w:tcPr>
          <w:p w14:paraId="7B996C24"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 xml:space="preserve">System Date (if applicable): </w:t>
            </w:r>
          </w:p>
        </w:tc>
        <w:tc>
          <w:tcPr>
            <w:tcW w:w="5328" w:type="dxa"/>
          </w:tcPr>
          <w:p w14:paraId="47D69032"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mm/dd/yy</w:t>
            </w:r>
          </w:p>
        </w:tc>
      </w:tr>
      <w:tr w:rsidR="00C05696" w:rsidRPr="00C05696" w14:paraId="672667F7" w14:textId="77777777" w:rsidTr="009B7053">
        <w:tc>
          <w:tcPr>
            <w:tcW w:w="2105" w:type="dxa"/>
          </w:tcPr>
          <w:p w14:paraId="386FE735"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Tester:</w:t>
            </w:r>
          </w:p>
        </w:tc>
        <w:tc>
          <w:tcPr>
            <w:tcW w:w="3335" w:type="dxa"/>
          </w:tcPr>
          <w:p w14:paraId="38059DAB"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Paddy O’Connor</w:t>
            </w:r>
          </w:p>
        </w:tc>
        <w:tc>
          <w:tcPr>
            <w:tcW w:w="3402" w:type="dxa"/>
          </w:tcPr>
          <w:p w14:paraId="4A7E728D"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Case Number:</w:t>
            </w:r>
          </w:p>
        </w:tc>
        <w:tc>
          <w:tcPr>
            <w:tcW w:w="5328" w:type="dxa"/>
          </w:tcPr>
          <w:p w14:paraId="6FFD655C"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TC-RPT-003</w:t>
            </w:r>
          </w:p>
        </w:tc>
      </w:tr>
      <w:tr w:rsidR="00C05696" w:rsidRPr="00C05696" w14:paraId="22ED7205" w14:textId="77777777" w:rsidTr="009B7053">
        <w:tc>
          <w:tcPr>
            <w:tcW w:w="2105" w:type="dxa"/>
          </w:tcPr>
          <w:p w14:paraId="476F5E26"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Case Description:</w:t>
            </w:r>
          </w:p>
        </w:tc>
        <w:tc>
          <w:tcPr>
            <w:tcW w:w="12065" w:type="dxa"/>
            <w:gridSpan w:val="3"/>
          </w:tcPr>
          <w:p w14:paraId="167BB578" w14:textId="7E8D561E"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 xml:space="preserve">This is an integration test. Test verifies whether a customer can successfully register for AeroRewards (Platinum tier). Successful registration means that </w:t>
            </w:r>
            <w:r w:rsidR="007107CF" w:rsidRPr="00C05696">
              <w:rPr>
                <w:rFonts w:ascii="Calibri" w:hAnsi="Calibri" w:cs="Times New Roman"/>
                <w:color w:val="4472C4"/>
                <w:kern w:val="2"/>
                <w:sz w:val="28"/>
                <w:szCs w:val="28"/>
                <w:lang w:val="en-GB"/>
              </w:rPr>
              <w:t xml:space="preserve">registration </w:t>
            </w:r>
            <w:r w:rsidRPr="00C05696">
              <w:rPr>
                <w:rFonts w:ascii="Calibri" w:hAnsi="Calibri" w:cs="Times New Roman"/>
                <w:color w:val="4472C4"/>
                <w:kern w:val="2"/>
                <w:sz w:val="28"/>
                <w:szCs w:val="28"/>
                <w:lang w:val="en-GB"/>
              </w:rPr>
              <w:t xml:space="preserve">confirmation </w:t>
            </w:r>
            <w:r w:rsidR="007107CF">
              <w:rPr>
                <w:rFonts w:ascii="Calibri" w:hAnsi="Calibri" w:cs="Times New Roman"/>
                <w:color w:val="4472C4"/>
                <w:kern w:val="2"/>
                <w:sz w:val="28"/>
                <w:szCs w:val="28"/>
                <w:lang w:val="en-GB"/>
              </w:rPr>
              <w:t xml:space="preserve">message is displayed </w:t>
            </w:r>
            <w:r w:rsidRPr="00C05696">
              <w:rPr>
                <w:rFonts w:ascii="Calibri" w:hAnsi="Calibri" w:cs="Times New Roman"/>
                <w:color w:val="4472C4"/>
                <w:kern w:val="2"/>
                <w:sz w:val="28"/>
                <w:szCs w:val="28"/>
                <w:lang w:val="en-GB"/>
              </w:rPr>
              <w:t xml:space="preserve">to </w:t>
            </w:r>
            <w:r w:rsidR="007107CF">
              <w:rPr>
                <w:rFonts w:ascii="Calibri" w:hAnsi="Calibri" w:cs="Times New Roman"/>
                <w:color w:val="4472C4"/>
                <w:kern w:val="2"/>
                <w:sz w:val="28"/>
                <w:szCs w:val="28"/>
                <w:lang w:val="en-GB"/>
              </w:rPr>
              <w:t>user</w:t>
            </w:r>
            <w:r w:rsidRPr="00C05696">
              <w:rPr>
                <w:rFonts w:ascii="Calibri" w:hAnsi="Calibri" w:cs="Times New Roman"/>
                <w:color w:val="4472C4"/>
                <w:kern w:val="2"/>
                <w:sz w:val="28"/>
                <w:szCs w:val="28"/>
                <w:lang w:val="en-GB"/>
              </w:rPr>
              <w:t>, user’s details are stored in the AeroRewards database, all the benefits for Platinum members are activated for the user.</w:t>
            </w:r>
          </w:p>
        </w:tc>
      </w:tr>
      <w:tr w:rsidR="00C05696" w:rsidRPr="00C05696" w14:paraId="2A18B93D" w14:textId="77777777" w:rsidTr="009B7053">
        <w:tc>
          <w:tcPr>
            <w:tcW w:w="2105" w:type="dxa"/>
          </w:tcPr>
          <w:p w14:paraId="0A3BF0DA"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Results:</w:t>
            </w:r>
          </w:p>
        </w:tc>
        <w:tc>
          <w:tcPr>
            <w:tcW w:w="3335" w:type="dxa"/>
          </w:tcPr>
          <w:p w14:paraId="3893962A" w14:textId="77777777" w:rsidR="00C05696" w:rsidRPr="00C05696" w:rsidRDefault="00C05696" w:rsidP="00C05696">
            <w:pPr>
              <w:rPr>
                <w:rFonts w:ascii="Calibri" w:hAnsi="Calibri" w:cs="Times New Roman"/>
                <w:kern w:val="2"/>
                <w:lang w:val="en-GB"/>
              </w:rPr>
            </w:pPr>
            <w:r w:rsidRPr="00C05696">
              <w:rPr>
                <w:rFonts w:ascii="Calibri" w:eastAsiaTheme="minorEastAsia" w:hAnsi="Calibri" w:cs="Times New Roman"/>
                <w:kern w:val="2"/>
                <w:sz w:val="24"/>
                <w:szCs w:val="24"/>
                <w:lang w:val="en-GB" w:eastAsia="ja-JP"/>
                <w14:ligatures w14:val="none"/>
              </w:rPr>
              <w:object w:dxaOrig="2145" w:dyaOrig="450" w14:anchorId="0DFA9AC6">
                <v:shape id="_x0000_i1026" type="#_x0000_t75" style="width:107.55pt;height:22.6pt" o:ole="">
                  <v:imagedata r:id="rId18" o:title=""/>
                </v:shape>
                <o:OLEObject Type="Embed" ProgID="PBrush" ShapeID="_x0000_i1026" DrawAspect="Content" ObjectID="_1771581086" r:id="rId19"/>
              </w:object>
            </w:r>
          </w:p>
        </w:tc>
        <w:tc>
          <w:tcPr>
            <w:tcW w:w="3402" w:type="dxa"/>
          </w:tcPr>
          <w:p w14:paraId="10F4A13A" w14:textId="77777777" w:rsidR="00C05696" w:rsidRPr="00C05696" w:rsidRDefault="00C05696" w:rsidP="00C05696">
            <w:pPr>
              <w:rPr>
                <w:rFonts w:ascii="Calibri" w:hAnsi="Calibri" w:cs="Times New Roman"/>
                <w:b/>
                <w:bCs/>
                <w:kern w:val="2"/>
                <w:lang w:val="en-GB"/>
              </w:rPr>
            </w:pPr>
          </w:p>
        </w:tc>
        <w:tc>
          <w:tcPr>
            <w:tcW w:w="5328" w:type="dxa"/>
          </w:tcPr>
          <w:p w14:paraId="13D9EAFD" w14:textId="77777777" w:rsidR="00C05696" w:rsidRPr="00C05696" w:rsidRDefault="00C05696" w:rsidP="00C05696">
            <w:pPr>
              <w:rPr>
                <w:rFonts w:ascii="Calibri" w:hAnsi="Calibri" w:cs="Times New Roman"/>
                <w:kern w:val="2"/>
                <w:lang w:val="en-GB"/>
              </w:rPr>
            </w:pPr>
          </w:p>
        </w:tc>
      </w:tr>
      <w:tr w:rsidR="00C05696" w:rsidRPr="00C05696" w14:paraId="599EC67D" w14:textId="77777777" w:rsidTr="009B7053">
        <w:trPr>
          <w:trHeight w:val="736"/>
        </w:trPr>
        <w:tc>
          <w:tcPr>
            <w:tcW w:w="14170" w:type="dxa"/>
            <w:gridSpan w:val="4"/>
          </w:tcPr>
          <w:p w14:paraId="11871E06" w14:textId="77777777" w:rsidR="00C05696" w:rsidRPr="00C05696" w:rsidRDefault="00C05696" w:rsidP="00C05696">
            <w:pPr>
              <w:rPr>
                <w:rFonts w:ascii="Calibri" w:hAnsi="Calibri" w:cs="Times New Roman"/>
                <w:kern w:val="2"/>
                <w:lang w:val="en-GB"/>
              </w:rPr>
            </w:pPr>
          </w:p>
          <w:p w14:paraId="07977CE3" w14:textId="77777777" w:rsidR="00C05696" w:rsidRPr="00C05696" w:rsidRDefault="00C05696" w:rsidP="00C05696">
            <w:pPr>
              <w:rPr>
                <w:rFonts w:ascii="Calibri" w:hAnsi="Calibri" w:cs="Times New Roman"/>
                <w:kern w:val="2"/>
                <w:lang w:val="en-GB"/>
              </w:rPr>
            </w:pPr>
            <w:r w:rsidRPr="00C05696">
              <w:rPr>
                <w:rFonts w:ascii="Calibri" w:hAnsi="Calibri" w:cs="Times New Roman"/>
                <w:b/>
                <w:bCs/>
                <w:kern w:val="2"/>
                <w:sz w:val="40"/>
                <w:szCs w:val="40"/>
                <w:lang w:val="en-GB"/>
              </w:rPr>
              <w:t>Introduction</w:t>
            </w:r>
          </w:p>
        </w:tc>
      </w:tr>
      <w:tr w:rsidR="00C05696" w:rsidRPr="00C05696" w14:paraId="30FEE429" w14:textId="77777777" w:rsidTr="009B7053">
        <w:tc>
          <w:tcPr>
            <w:tcW w:w="2105" w:type="dxa"/>
          </w:tcPr>
          <w:p w14:paraId="3B3181D3" w14:textId="77777777" w:rsidR="00C05696" w:rsidRPr="00C05696" w:rsidRDefault="00C05696" w:rsidP="00C05696">
            <w:pPr>
              <w:rPr>
                <w:rFonts w:ascii="Calibri" w:hAnsi="Calibri" w:cs="Times New Roman"/>
                <w:b/>
                <w:bCs/>
                <w:kern w:val="2"/>
                <w:lang w:val="en-GB"/>
              </w:rPr>
            </w:pPr>
            <w:r w:rsidRPr="00C05696">
              <w:rPr>
                <w:rFonts w:ascii="Calibri" w:hAnsi="Calibri" w:cs="Times New Roman"/>
                <w:b/>
                <w:bCs/>
                <w:kern w:val="2"/>
                <w:sz w:val="28"/>
                <w:szCs w:val="28"/>
                <w:lang w:val="en-GB"/>
              </w:rPr>
              <w:t>Requirements to be tested:</w:t>
            </w:r>
          </w:p>
        </w:tc>
        <w:tc>
          <w:tcPr>
            <w:tcW w:w="12065" w:type="dxa"/>
            <w:gridSpan w:val="3"/>
          </w:tcPr>
          <w:p w14:paraId="754E6260"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FR1 - System shall allow the airline customers to register for AeroRewards through the airline's website or mobile app.</w:t>
            </w:r>
          </w:p>
          <w:p w14:paraId="5B20FE33"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FR2 - Customer shall provide their basic details (name, contact information, preferred communication channels, a credit card number, and a corporate account number (if applicable) to be able to register.</w:t>
            </w:r>
          </w:p>
          <w:p w14:paraId="1BC4D826"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FR3 - Customer shall provide travel frequency, spending and corporate status during registration process.</w:t>
            </w:r>
          </w:p>
          <w:p w14:paraId="69A4F9AD"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FR5 - User shall complete two factor authentication using a mobile phone number during registration and every log on.</w:t>
            </w:r>
          </w:p>
          <w:p w14:paraId="790B53CF"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lastRenderedPageBreak/>
              <w:t>FR6 - System shall have three membership levels: Silver, Gold, and Platinum. Program’s features and benefits available/visible to user are level-based.</w:t>
            </w:r>
          </w:p>
          <w:p w14:paraId="429B36F7"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FR7 - System shall define user’s membership level based on their travel frequency, spending and corporate status.</w:t>
            </w:r>
          </w:p>
          <w:p w14:paraId="57988ADB"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FR8 - System shall integrate with (…) marketing department, etc.</w:t>
            </w:r>
          </w:p>
          <w:p w14:paraId="1213C755"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FR9 - The system shall store all the registered customers’ account in its database.</w:t>
            </w:r>
          </w:p>
          <w:p w14:paraId="1BD2BE34"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FR10 - Gold and Platinum members should have AeroRewards credit card and corporate account.</w:t>
            </w:r>
          </w:p>
          <w:p w14:paraId="7ED79ED0"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FR11 - System should define a customer as a Platinum member if they have an annual spend &gt;= $80K</w:t>
            </w:r>
          </w:p>
          <w:p w14:paraId="30F48E2B"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 91 - User shall accept terms and conditions to be able to register.</w:t>
            </w:r>
          </w:p>
        </w:tc>
      </w:tr>
      <w:tr w:rsidR="00C05696" w:rsidRPr="00C05696" w14:paraId="06D7BE8C" w14:textId="77777777" w:rsidTr="009B7053">
        <w:tc>
          <w:tcPr>
            <w:tcW w:w="2105" w:type="dxa"/>
          </w:tcPr>
          <w:p w14:paraId="3D83B8E2"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lastRenderedPageBreak/>
              <w:t>Roles and Responsibilities:</w:t>
            </w:r>
          </w:p>
        </w:tc>
        <w:tc>
          <w:tcPr>
            <w:tcW w:w="12065" w:type="dxa"/>
            <w:gridSpan w:val="3"/>
          </w:tcPr>
          <w:p w14:paraId="01589497"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 xml:space="preserve">Project Manager: communication with stakeholders and managing expectations regarding testing outcomes. </w:t>
            </w:r>
          </w:p>
          <w:p w14:paraId="3E491A34"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QA engineer: test case development, test execution, progress, and results reporting.</w:t>
            </w:r>
          </w:p>
          <w:p w14:paraId="157F2352"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Software developer: development of the software being tested; fixing identified problems; providing technical skills during test.</w:t>
            </w:r>
          </w:p>
          <w:p w14:paraId="497ACB58"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 xml:space="preserve">System administrator: hardware and network optimization. </w:t>
            </w:r>
          </w:p>
        </w:tc>
      </w:tr>
      <w:tr w:rsidR="00C05696" w:rsidRPr="00C05696" w14:paraId="09D9FAEE" w14:textId="77777777" w:rsidTr="009B7053">
        <w:tc>
          <w:tcPr>
            <w:tcW w:w="2105" w:type="dxa"/>
          </w:tcPr>
          <w:p w14:paraId="1DB5B097"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Set Up Procedures:</w:t>
            </w:r>
          </w:p>
        </w:tc>
        <w:tc>
          <w:tcPr>
            <w:tcW w:w="12065" w:type="dxa"/>
            <w:gridSpan w:val="3"/>
          </w:tcPr>
          <w:p w14:paraId="5E445F61"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Preconditions:</w:t>
            </w:r>
          </w:p>
          <w:p w14:paraId="000BF3DE"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The AeroRewards registration system is accessible.</w:t>
            </w:r>
          </w:p>
          <w:p w14:paraId="65974724"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The user meets Platinum tier criteria.</w:t>
            </w:r>
          </w:p>
          <w:p w14:paraId="77911275"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data:</w:t>
            </w:r>
          </w:p>
          <w:p w14:paraId="137E0CF1"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user details,</w:t>
            </w:r>
          </w:p>
          <w:p w14:paraId="65C32588"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credit card details,</w:t>
            </w:r>
          </w:p>
          <w:p w14:paraId="0A83C427"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corporate account number.</w:t>
            </w:r>
          </w:p>
          <w:p w14:paraId="7C08B54D"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steps:</w:t>
            </w:r>
          </w:p>
          <w:p w14:paraId="75204075"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presses “Register” button in the AeroRewards web application.</w:t>
            </w:r>
          </w:p>
          <w:p w14:paraId="7155C183"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fills in required information. The fields include user’s full name, phone number, email, address, credit card number, and preferred communication channel.</w:t>
            </w:r>
          </w:p>
          <w:p w14:paraId="01EDA5EC"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lastRenderedPageBreak/>
              <w:t>User presses “Continue” button.</w:t>
            </w:r>
          </w:p>
          <w:p w14:paraId="1502EE6F"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is asked to enter one-time password from a received text to confirm identity using 2FA.</w:t>
            </w:r>
          </w:p>
          <w:p w14:paraId="2C81C56F"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enters a one-time password.</w:t>
            </w:r>
          </w:p>
          <w:p w14:paraId="09800B25"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chooses a range of travel frequency and annual spending from the dropdown menus.</w:t>
            </w:r>
          </w:p>
          <w:p w14:paraId="1038396D"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enters corporate account number.</w:t>
            </w:r>
          </w:p>
          <w:p w14:paraId="57FFB9CD"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checks checkbox to accept terms and conditions.</w:t>
            </w:r>
          </w:p>
          <w:p w14:paraId="0887D7F3"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presses “Submit” button.</w:t>
            </w:r>
          </w:p>
          <w:p w14:paraId="5E743D06"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accepts or decline facial recognition as a part of authentication process.</w:t>
            </w:r>
          </w:p>
          <w:p w14:paraId="2C55EE6A"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Confirmation message about successful registration is displayed.</w:t>
            </w:r>
          </w:p>
          <w:p w14:paraId="77A82D2C" w14:textId="7A584071"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After that user’s details are stored in the system database.</w:t>
            </w:r>
          </w:p>
        </w:tc>
      </w:tr>
      <w:tr w:rsidR="00C05696" w:rsidRPr="00C05696" w14:paraId="7A46350E" w14:textId="77777777" w:rsidTr="009B7053">
        <w:tc>
          <w:tcPr>
            <w:tcW w:w="2105" w:type="dxa"/>
          </w:tcPr>
          <w:p w14:paraId="0A7C3F60"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lastRenderedPageBreak/>
              <w:t>Stop Procedures:</w:t>
            </w:r>
          </w:p>
        </w:tc>
        <w:tc>
          <w:tcPr>
            <w:tcW w:w="12065" w:type="dxa"/>
            <w:gridSpan w:val="3"/>
          </w:tcPr>
          <w:p w14:paraId="5B980138" w14:textId="77777777" w:rsidR="00C05696" w:rsidRPr="00C05696" w:rsidRDefault="00C05696">
            <w:pPr>
              <w:numPr>
                <w:ilvl w:val="0"/>
                <w:numId w:val="25"/>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To cancel registration before submission page, click “Cancel” button.</w:t>
            </w:r>
          </w:p>
          <w:p w14:paraId="717395C9" w14:textId="77777777" w:rsidR="00C05696" w:rsidRPr="00C05696" w:rsidRDefault="00C05696">
            <w:pPr>
              <w:numPr>
                <w:ilvl w:val="0"/>
                <w:numId w:val="25"/>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To terminate registration, close web application.</w:t>
            </w:r>
          </w:p>
        </w:tc>
      </w:tr>
      <w:tr w:rsidR="00C05696" w:rsidRPr="00C05696" w14:paraId="27D90A3B" w14:textId="77777777" w:rsidTr="009B7053">
        <w:trPr>
          <w:trHeight w:val="636"/>
        </w:trPr>
        <w:tc>
          <w:tcPr>
            <w:tcW w:w="14170" w:type="dxa"/>
            <w:gridSpan w:val="4"/>
          </w:tcPr>
          <w:p w14:paraId="726E4FCC" w14:textId="77777777" w:rsidR="00C05696" w:rsidRPr="00C05696" w:rsidRDefault="00C05696" w:rsidP="00C05696">
            <w:pPr>
              <w:rPr>
                <w:rFonts w:ascii="Calibri" w:hAnsi="Calibri" w:cs="Times New Roman"/>
                <w:b/>
                <w:bCs/>
                <w:kern w:val="2"/>
                <w:lang w:val="en-GB"/>
              </w:rPr>
            </w:pPr>
          </w:p>
          <w:p w14:paraId="0CF82CBD" w14:textId="77777777" w:rsidR="00C05696" w:rsidRPr="00C05696" w:rsidRDefault="00C05696" w:rsidP="00C05696">
            <w:pPr>
              <w:jc w:val="center"/>
              <w:rPr>
                <w:rFonts w:ascii="Calibri" w:hAnsi="Calibri" w:cs="Times New Roman"/>
                <w:b/>
                <w:bCs/>
                <w:kern w:val="2"/>
                <w:sz w:val="40"/>
                <w:szCs w:val="40"/>
                <w:lang w:val="en-GB"/>
              </w:rPr>
            </w:pPr>
            <w:r w:rsidRPr="00C05696">
              <w:rPr>
                <w:rFonts w:ascii="Calibri" w:hAnsi="Calibri" w:cs="Times New Roman"/>
                <w:b/>
                <w:bCs/>
                <w:kern w:val="2"/>
                <w:sz w:val="40"/>
                <w:szCs w:val="40"/>
                <w:lang w:val="en-GB"/>
              </w:rPr>
              <w:t>Environmental Needs</w:t>
            </w:r>
          </w:p>
        </w:tc>
      </w:tr>
      <w:tr w:rsidR="00C05696" w:rsidRPr="00C05696" w14:paraId="5CFAF244" w14:textId="77777777" w:rsidTr="009B7053">
        <w:tc>
          <w:tcPr>
            <w:tcW w:w="2105" w:type="dxa"/>
          </w:tcPr>
          <w:p w14:paraId="4C6A3C6B" w14:textId="77777777" w:rsidR="00C05696" w:rsidRPr="00C05696" w:rsidRDefault="00C05696" w:rsidP="00C05696">
            <w:pPr>
              <w:rPr>
                <w:rFonts w:ascii="Calibri" w:hAnsi="Calibri" w:cs="Times New Roman"/>
                <w:b/>
                <w:bCs/>
                <w:kern w:val="2"/>
                <w:lang w:val="en-GB"/>
              </w:rPr>
            </w:pPr>
            <w:r w:rsidRPr="00C05696">
              <w:rPr>
                <w:rFonts w:ascii="Calibri" w:hAnsi="Calibri" w:cs="Times New Roman"/>
                <w:b/>
                <w:bCs/>
                <w:kern w:val="2"/>
                <w:sz w:val="28"/>
                <w:szCs w:val="28"/>
                <w:lang w:val="en-GB"/>
              </w:rPr>
              <w:t>Hardware and Software:</w:t>
            </w:r>
          </w:p>
        </w:tc>
        <w:tc>
          <w:tcPr>
            <w:tcW w:w="12065" w:type="dxa"/>
            <w:gridSpan w:val="3"/>
          </w:tcPr>
          <w:p w14:paraId="229CBD8C"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Intel Core i7-107000K 10</w:t>
            </w:r>
            <w:r w:rsidRPr="00C05696">
              <w:rPr>
                <w:rFonts w:ascii="Calibri" w:hAnsi="Calibri" w:cs="Times New Roman"/>
                <w:color w:val="4472C4"/>
                <w:kern w:val="2"/>
                <w:sz w:val="28"/>
                <w:szCs w:val="28"/>
                <w:vertAlign w:val="superscript"/>
                <w:lang w:val="en-GB"/>
              </w:rPr>
              <w:t>th</w:t>
            </w:r>
            <w:r w:rsidRPr="00C05696">
              <w:rPr>
                <w:rFonts w:ascii="Calibri" w:hAnsi="Calibri" w:cs="Times New Roman"/>
                <w:color w:val="4472C4"/>
                <w:kern w:val="2"/>
                <w:sz w:val="28"/>
                <w:szCs w:val="28"/>
                <w:lang w:val="en-GB"/>
              </w:rPr>
              <w:t xml:space="preserve"> Gen,</w:t>
            </w:r>
          </w:p>
          <w:p w14:paraId="7220742E"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64-bit operating system such as Windows 7 and above,</w:t>
            </w:r>
          </w:p>
          <w:p w14:paraId="6215FE1F"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RAM 16 GB,</w:t>
            </w:r>
          </w:p>
          <w:p w14:paraId="00C2DD62"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1024×768 screen resolution,</w:t>
            </w:r>
          </w:p>
          <w:p w14:paraId="4EB39E37"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Java 1.4 and above,</w:t>
            </w:r>
          </w:p>
          <w:p w14:paraId="5BC984DD"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reliable internet connection, preferably wired, with at least 10 Mbps speed.</w:t>
            </w:r>
          </w:p>
        </w:tc>
      </w:tr>
    </w:tbl>
    <w:p w14:paraId="3700FACB" w14:textId="77777777" w:rsidR="00C05696" w:rsidRDefault="00C05696" w:rsidP="00C05696">
      <w:pPr>
        <w:rPr>
          <w:lang w:val="en-GB"/>
        </w:rPr>
      </w:pPr>
    </w:p>
    <w:p w14:paraId="53B7AF71" w14:textId="4852D48D" w:rsidR="00C05696" w:rsidRDefault="00C05696" w:rsidP="00C05696">
      <w:pPr>
        <w:tabs>
          <w:tab w:val="left" w:pos="9323"/>
        </w:tabs>
        <w:rPr>
          <w:lang w:val="en-GB"/>
        </w:rPr>
      </w:pPr>
      <w:r>
        <w:rPr>
          <w:lang w:val="en-GB"/>
        </w:rPr>
        <w:tab/>
      </w:r>
    </w:p>
    <w:p w14:paraId="202138DD" w14:textId="77777777" w:rsidR="00C05696" w:rsidRDefault="00C05696" w:rsidP="00C05696">
      <w:pPr>
        <w:tabs>
          <w:tab w:val="left" w:pos="9323"/>
        </w:tabs>
        <w:rPr>
          <w:lang w:val="en-GB"/>
        </w:rPr>
      </w:pPr>
    </w:p>
    <w:p w14:paraId="50982BA2" w14:textId="77777777" w:rsidR="00C05696" w:rsidRDefault="00C05696" w:rsidP="00C05696">
      <w:pPr>
        <w:tabs>
          <w:tab w:val="left" w:pos="9323"/>
        </w:tabs>
        <w:rPr>
          <w:lang w:val="en-GB"/>
        </w:rPr>
      </w:pPr>
    </w:p>
    <w:tbl>
      <w:tblPr>
        <w:tblStyle w:val="TableGrid2"/>
        <w:tblW w:w="14170" w:type="dxa"/>
        <w:tblLook w:val="04A0" w:firstRow="1" w:lastRow="0" w:firstColumn="1" w:lastColumn="0" w:noHBand="0" w:noVBand="1"/>
      </w:tblPr>
      <w:tblGrid>
        <w:gridCol w:w="2105"/>
        <w:gridCol w:w="3335"/>
        <w:gridCol w:w="3402"/>
        <w:gridCol w:w="5328"/>
      </w:tblGrid>
      <w:tr w:rsidR="00C05696" w:rsidRPr="00C05696" w14:paraId="4ADFEB21" w14:textId="77777777" w:rsidTr="009B7053">
        <w:trPr>
          <w:trHeight w:val="687"/>
        </w:trPr>
        <w:tc>
          <w:tcPr>
            <w:tcW w:w="14170" w:type="dxa"/>
            <w:gridSpan w:val="4"/>
          </w:tcPr>
          <w:p w14:paraId="6F416B84" w14:textId="77777777" w:rsidR="00C05696" w:rsidRPr="00C05696" w:rsidRDefault="00C05696" w:rsidP="00C05696">
            <w:pPr>
              <w:rPr>
                <w:rFonts w:ascii="Calibri" w:hAnsi="Calibri" w:cs="Times New Roman"/>
                <w:b/>
                <w:bCs/>
                <w:kern w:val="2"/>
                <w:lang w:val="en-GB"/>
              </w:rPr>
            </w:pPr>
          </w:p>
          <w:p w14:paraId="3BC68B6F" w14:textId="77777777" w:rsidR="00C05696" w:rsidRPr="00C05696" w:rsidRDefault="00C05696" w:rsidP="00C05696">
            <w:pPr>
              <w:jc w:val="center"/>
              <w:rPr>
                <w:rFonts w:ascii="Calibri" w:hAnsi="Calibri" w:cs="Times New Roman"/>
                <w:b/>
                <w:bCs/>
                <w:kern w:val="2"/>
                <w:sz w:val="40"/>
                <w:szCs w:val="40"/>
                <w:lang w:val="en-GB"/>
              </w:rPr>
            </w:pPr>
            <w:r w:rsidRPr="00C05696">
              <w:rPr>
                <w:rFonts w:ascii="Calibri" w:hAnsi="Calibri" w:cs="Times New Roman"/>
                <w:b/>
                <w:bCs/>
                <w:kern w:val="2"/>
                <w:sz w:val="40"/>
                <w:szCs w:val="40"/>
                <w:lang w:val="en-GB"/>
              </w:rPr>
              <w:t>Test Case Report</w:t>
            </w:r>
          </w:p>
        </w:tc>
      </w:tr>
      <w:tr w:rsidR="00C05696" w:rsidRPr="00C05696" w14:paraId="03983E41" w14:textId="77777777" w:rsidTr="009B7053">
        <w:tc>
          <w:tcPr>
            <w:tcW w:w="14170" w:type="dxa"/>
            <w:gridSpan w:val="4"/>
          </w:tcPr>
          <w:p w14:paraId="0B4C279C" w14:textId="77777777" w:rsidR="00C05696" w:rsidRPr="00C05696" w:rsidRDefault="00C05696" w:rsidP="00C05696">
            <w:pPr>
              <w:jc w:val="center"/>
              <w:rPr>
                <w:rFonts w:ascii="Calibri" w:hAnsi="Calibri" w:cs="Times New Roman"/>
                <w:color w:val="1F3864"/>
                <w:kern w:val="2"/>
                <w:lang w:val="en-GB"/>
              </w:rPr>
            </w:pPr>
            <w:r w:rsidRPr="00C05696">
              <w:rPr>
                <w:rFonts w:ascii="Calibri" w:hAnsi="Calibri" w:cs="Times New Roman"/>
                <w:color w:val="4472C4"/>
                <w:kern w:val="2"/>
                <w:lang w:val="en-GB"/>
              </w:rPr>
              <w:t>Points Redemption Test Case</w:t>
            </w:r>
          </w:p>
        </w:tc>
      </w:tr>
      <w:tr w:rsidR="00C05696" w:rsidRPr="00C05696" w14:paraId="063A64EA" w14:textId="77777777" w:rsidTr="009B7053">
        <w:tc>
          <w:tcPr>
            <w:tcW w:w="2105" w:type="dxa"/>
          </w:tcPr>
          <w:p w14:paraId="0298E808"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Stage:</w:t>
            </w:r>
          </w:p>
        </w:tc>
        <w:tc>
          <w:tcPr>
            <w:tcW w:w="12065" w:type="dxa"/>
            <w:gridSpan w:val="3"/>
          </w:tcPr>
          <w:p w14:paraId="3F0A3906" w14:textId="77777777" w:rsidR="00C05696" w:rsidRPr="00C05696" w:rsidRDefault="00C05696" w:rsidP="00C05696">
            <w:pPr>
              <w:rPr>
                <w:rFonts w:ascii="Calibri" w:hAnsi="Calibri" w:cs="Times New Roman"/>
                <w:kern w:val="2"/>
                <w:lang w:val="en-GB"/>
              </w:rPr>
            </w:pPr>
            <w:r w:rsidRPr="00C05696">
              <w:rPr>
                <w:rFonts w:ascii="Calibri" w:eastAsiaTheme="minorEastAsia" w:hAnsi="Calibri" w:cs="Times New Roman"/>
                <w:kern w:val="2"/>
                <w:sz w:val="24"/>
                <w:szCs w:val="24"/>
                <w:lang w:val="en-GB" w:eastAsia="ja-JP"/>
                <w14:ligatures w14:val="none"/>
              </w:rPr>
              <w:object w:dxaOrig="9180" w:dyaOrig="855" w14:anchorId="2D77FC3A">
                <v:shape id="_x0000_i1027" type="#_x0000_t75" style="width:514.15pt;height:47.1pt" o:ole="">
                  <v:imagedata r:id="rId16" o:title=""/>
                </v:shape>
                <o:OLEObject Type="Embed" ProgID="PBrush" ShapeID="_x0000_i1027" DrawAspect="Content" ObjectID="_1771581087" r:id="rId20"/>
              </w:object>
            </w:r>
          </w:p>
        </w:tc>
      </w:tr>
      <w:tr w:rsidR="00C05696" w:rsidRPr="00C05696" w14:paraId="02D00C09" w14:textId="77777777" w:rsidTr="009B7053">
        <w:tc>
          <w:tcPr>
            <w:tcW w:w="2105" w:type="dxa"/>
          </w:tcPr>
          <w:p w14:paraId="093E254D"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Date:</w:t>
            </w:r>
          </w:p>
        </w:tc>
        <w:tc>
          <w:tcPr>
            <w:tcW w:w="3335" w:type="dxa"/>
          </w:tcPr>
          <w:p w14:paraId="3029A89B"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mm/dd/yy</w:t>
            </w:r>
          </w:p>
        </w:tc>
        <w:tc>
          <w:tcPr>
            <w:tcW w:w="3402" w:type="dxa"/>
          </w:tcPr>
          <w:p w14:paraId="49360D89"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 xml:space="preserve">System Date (if applicable): </w:t>
            </w:r>
          </w:p>
        </w:tc>
        <w:tc>
          <w:tcPr>
            <w:tcW w:w="5328" w:type="dxa"/>
          </w:tcPr>
          <w:p w14:paraId="39B228B2"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mm/dd/yy</w:t>
            </w:r>
          </w:p>
        </w:tc>
      </w:tr>
      <w:tr w:rsidR="00C05696" w:rsidRPr="00C05696" w14:paraId="41AB8A5C" w14:textId="77777777" w:rsidTr="009B7053">
        <w:tc>
          <w:tcPr>
            <w:tcW w:w="2105" w:type="dxa"/>
          </w:tcPr>
          <w:p w14:paraId="026A60CF"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Tester:</w:t>
            </w:r>
          </w:p>
        </w:tc>
        <w:tc>
          <w:tcPr>
            <w:tcW w:w="3335" w:type="dxa"/>
          </w:tcPr>
          <w:p w14:paraId="461086C5"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Aine MCGee</w:t>
            </w:r>
          </w:p>
        </w:tc>
        <w:tc>
          <w:tcPr>
            <w:tcW w:w="3402" w:type="dxa"/>
          </w:tcPr>
          <w:p w14:paraId="030F0C6E"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Case Number:</w:t>
            </w:r>
          </w:p>
        </w:tc>
        <w:tc>
          <w:tcPr>
            <w:tcW w:w="5328" w:type="dxa"/>
          </w:tcPr>
          <w:p w14:paraId="735C9420" w14:textId="77777777" w:rsidR="00C05696" w:rsidRPr="00C05696" w:rsidRDefault="00C05696" w:rsidP="00C05696">
            <w:pPr>
              <w:rPr>
                <w:rFonts w:ascii="Calibri" w:hAnsi="Calibri" w:cs="Times New Roman"/>
                <w:kern w:val="2"/>
                <w:lang w:val="en-GB"/>
              </w:rPr>
            </w:pPr>
            <w:r w:rsidRPr="00C05696">
              <w:rPr>
                <w:rFonts w:ascii="Calibri" w:hAnsi="Calibri" w:cs="Times New Roman"/>
                <w:color w:val="4472C4"/>
                <w:kern w:val="2"/>
                <w:sz w:val="28"/>
                <w:szCs w:val="28"/>
                <w:lang w:val="en-GB"/>
              </w:rPr>
              <w:t>TC-PR-01</w:t>
            </w:r>
          </w:p>
        </w:tc>
      </w:tr>
      <w:tr w:rsidR="00C05696" w:rsidRPr="00C05696" w14:paraId="25B207DC" w14:textId="77777777" w:rsidTr="009B7053">
        <w:tc>
          <w:tcPr>
            <w:tcW w:w="2105" w:type="dxa"/>
          </w:tcPr>
          <w:p w14:paraId="6CE7CA34"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Test Case Description:</w:t>
            </w:r>
          </w:p>
        </w:tc>
        <w:tc>
          <w:tcPr>
            <w:tcW w:w="12065" w:type="dxa"/>
            <w:gridSpan w:val="3"/>
          </w:tcPr>
          <w:p w14:paraId="1345247B"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This is an integration test. Test verifies whether a customer can get suggestions about points redemption and successfully redeem points. Successful test results are the following:</w:t>
            </w:r>
          </w:p>
          <w:p w14:paraId="5E953243" w14:textId="77777777" w:rsidR="00C05696" w:rsidRPr="00C05696" w:rsidRDefault="00C05696">
            <w:pPr>
              <w:numPr>
                <w:ilvl w:val="0"/>
                <w:numId w:val="28"/>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gets recommendations from AI about points redemptions that match user’s previous activities,</w:t>
            </w:r>
          </w:p>
          <w:p w14:paraId="1CB61B4B" w14:textId="77777777" w:rsidR="00C05696" w:rsidRPr="00C05696" w:rsidRDefault="00C05696">
            <w:pPr>
              <w:numPr>
                <w:ilvl w:val="0"/>
                <w:numId w:val="28"/>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uses points,</w:t>
            </w:r>
          </w:p>
          <w:p w14:paraId="1141D5C1" w14:textId="77777777" w:rsidR="00C05696" w:rsidRPr="00C05696" w:rsidRDefault="00C05696">
            <w:pPr>
              <w:numPr>
                <w:ilvl w:val="0"/>
                <w:numId w:val="28"/>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Correct number of points are withdrawn from user’s account.</w:t>
            </w:r>
          </w:p>
        </w:tc>
      </w:tr>
      <w:tr w:rsidR="00C05696" w:rsidRPr="00C05696" w14:paraId="27F6BEB9" w14:textId="77777777" w:rsidTr="009B7053">
        <w:tc>
          <w:tcPr>
            <w:tcW w:w="2105" w:type="dxa"/>
          </w:tcPr>
          <w:p w14:paraId="39E445FC"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Results:</w:t>
            </w:r>
          </w:p>
        </w:tc>
        <w:tc>
          <w:tcPr>
            <w:tcW w:w="3335" w:type="dxa"/>
          </w:tcPr>
          <w:p w14:paraId="055D9DD5" w14:textId="77777777" w:rsidR="00C05696" w:rsidRPr="00C05696" w:rsidRDefault="00C05696" w:rsidP="00C05696">
            <w:pPr>
              <w:rPr>
                <w:rFonts w:ascii="Calibri" w:hAnsi="Calibri" w:cs="Times New Roman"/>
                <w:kern w:val="2"/>
                <w:lang w:val="en-GB"/>
              </w:rPr>
            </w:pPr>
            <w:r w:rsidRPr="00C05696">
              <w:rPr>
                <w:rFonts w:ascii="Calibri" w:eastAsiaTheme="minorEastAsia" w:hAnsi="Calibri" w:cs="Times New Roman"/>
                <w:kern w:val="2"/>
                <w:sz w:val="24"/>
                <w:szCs w:val="24"/>
                <w:lang w:val="en-GB" w:eastAsia="ja-JP"/>
                <w14:ligatures w14:val="none"/>
              </w:rPr>
              <w:object w:dxaOrig="2145" w:dyaOrig="450" w14:anchorId="6F140CF1">
                <v:shape id="_x0000_i1028" type="#_x0000_t75" style="width:107.55pt;height:22.6pt" o:ole="">
                  <v:imagedata r:id="rId18" o:title=""/>
                </v:shape>
                <o:OLEObject Type="Embed" ProgID="PBrush" ShapeID="_x0000_i1028" DrawAspect="Content" ObjectID="_1771581088" r:id="rId21"/>
              </w:object>
            </w:r>
          </w:p>
        </w:tc>
        <w:tc>
          <w:tcPr>
            <w:tcW w:w="3402" w:type="dxa"/>
          </w:tcPr>
          <w:p w14:paraId="737C9A37" w14:textId="77777777" w:rsidR="00C05696" w:rsidRPr="00C05696" w:rsidRDefault="00C05696" w:rsidP="00C05696">
            <w:pPr>
              <w:rPr>
                <w:rFonts w:ascii="Calibri" w:hAnsi="Calibri" w:cs="Times New Roman"/>
                <w:b/>
                <w:bCs/>
                <w:kern w:val="2"/>
                <w:lang w:val="en-GB"/>
              </w:rPr>
            </w:pPr>
          </w:p>
        </w:tc>
        <w:tc>
          <w:tcPr>
            <w:tcW w:w="5328" w:type="dxa"/>
          </w:tcPr>
          <w:p w14:paraId="0E3525C5" w14:textId="77777777" w:rsidR="00C05696" w:rsidRPr="00C05696" w:rsidRDefault="00C05696" w:rsidP="00C05696">
            <w:pPr>
              <w:rPr>
                <w:rFonts w:ascii="Calibri" w:hAnsi="Calibri" w:cs="Times New Roman"/>
                <w:kern w:val="2"/>
                <w:lang w:val="en-GB"/>
              </w:rPr>
            </w:pPr>
          </w:p>
        </w:tc>
      </w:tr>
      <w:tr w:rsidR="00C05696" w:rsidRPr="00C05696" w14:paraId="0C2E9DC8" w14:textId="77777777" w:rsidTr="009B7053">
        <w:trPr>
          <w:trHeight w:val="736"/>
        </w:trPr>
        <w:tc>
          <w:tcPr>
            <w:tcW w:w="14170" w:type="dxa"/>
            <w:gridSpan w:val="4"/>
          </w:tcPr>
          <w:p w14:paraId="3FFF95F9" w14:textId="77777777" w:rsidR="00C05696" w:rsidRPr="00C05696" w:rsidRDefault="00C05696" w:rsidP="00C05696">
            <w:pPr>
              <w:rPr>
                <w:rFonts w:ascii="Calibri" w:hAnsi="Calibri" w:cs="Times New Roman"/>
                <w:kern w:val="2"/>
                <w:lang w:val="en-GB"/>
              </w:rPr>
            </w:pPr>
          </w:p>
          <w:p w14:paraId="4B295855" w14:textId="77777777" w:rsidR="00C05696" w:rsidRPr="00C05696" w:rsidRDefault="00C05696" w:rsidP="00C05696">
            <w:pPr>
              <w:rPr>
                <w:rFonts w:ascii="Calibri" w:hAnsi="Calibri" w:cs="Times New Roman"/>
                <w:kern w:val="2"/>
                <w:lang w:val="en-GB"/>
              </w:rPr>
            </w:pPr>
            <w:r w:rsidRPr="00C05696">
              <w:rPr>
                <w:rFonts w:ascii="Calibri" w:hAnsi="Calibri" w:cs="Times New Roman"/>
                <w:b/>
                <w:bCs/>
                <w:kern w:val="2"/>
                <w:sz w:val="40"/>
                <w:szCs w:val="40"/>
                <w:lang w:val="en-GB"/>
              </w:rPr>
              <w:t>Introduction</w:t>
            </w:r>
          </w:p>
        </w:tc>
      </w:tr>
      <w:tr w:rsidR="00C05696" w:rsidRPr="00C05696" w14:paraId="0E1661B6" w14:textId="77777777" w:rsidTr="009B7053">
        <w:tc>
          <w:tcPr>
            <w:tcW w:w="2105" w:type="dxa"/>
          </w:tcPr>
          <w:p w14:paraId="7367C085" w14:textId="77777777" w:rsidR="00C05696" w:rsidRPr="00C05696" w:rsidRDefault="00C05696" w:rsidP="00C05696">
            <w:pPr>
              <w:rPr>
                <w:rFonts w:ascii="Calibri" w:hAnsi="Calibri" w:cs="Times New Roman"/>
                <w:b/>
                <w:bCs/>
                <w:kern w:val="2"/>
                <w:lang w:val="en-GB"/>
              </w:rPr>
            </w:pPr>
            <w:r w:rsidRPr="00C05696">
              <w:rPr>
                <w:rFonts w:ascii="Calibri" w:hAnsi="Calibri" w:cs="Times New Roman"/>
                <w:b/>
                <w:bCs/>
                <w:kern w:val="2"/>
                <w:sz w:val="28"/>
                <w:szCs w:val="28"/>
                <w:lang w:val="en-GB"/>
              </w:rPr>
              <w:t>Requirements to be tested:</w:t>
            </w:r>
          </w:p>
        </w:tc>
        <w:tc>
          <w:tcPr>
            <w:tcW w:w="12065" w:type="dxa"/>
            <w:gridSpan w:val="3"/>
          </w:tcPr>
          <w:p w14:paraId="6E51975D"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FR14 - Registered customers shall be able to view their account details, the total number of points accumulated to date and a history of each point related transaction.</w:t>
            </w:r>
          </w:p>
          <w:p w14:paraId="4B28BE19"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FR18 - Users should be able to redeem points within the app for purchases related to the airline (flights, seats, in-flights purchases) and the partners programs (lifestyle products, hotels, etc.).</w:t>
            </w:r>
          </w:p>
          <w:p w14:paraId="7511B3E6"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FR19 - System should integrate with external API that takes charge of the purchase under points redemption. The API should connect to the airline and its partners’ systems.</w:t>
            </w:r>
          </w:p>
          <w:p w14:paraId="432F7132"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FR22 - System could provide user with personalised recommendations for point redemption using AI.</w:t>
            </w:r>
          </w:p>
        </w:tc>
      </w:tr>
      <w:tr w:rsidR="00C05696" w:rsidRPr="00C05696" w14:paraId="5C07AE8C" w14:textId="77777777" w:rsidTr="009B7053">
        <w:tc>
          <w:tcPr>
            <w:tcW w:w="2105" w:type="dxa"/>
          </w:tcPr>
          <w:p w14:paraId="0BAF2EBB"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Roles and Responsibilities:</w:t>
            </w:r>
          </w:p>
        </w:tc>
        <w:tc>
          <w:tcPr>
            <w:tcW w:w="12065" w:type="dxa"/>
            <w:gridSpan w:val="3"/>
          </w:tcPr>
          <w:p w14:paraId="5AA06478"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 xml:space="preserve">Project Manager: communication with stakeholders and managing expectations regarding testing outcomes. </w:t>
            </w:r>
          </w:p>
          <w:p w14:paraId="563B33B2"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lastRenderedPageBreak/>
              <w:t>QA engineer: test case development, test execution, progress, and results reporting.</w:t>
            </w:r>
          </w:p>
          <w:p w14:paraId="383B2747"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Software developer: development of the software being tested; fixing identified problems; providing technical skills during test.</w:t>
            </w:r>
          </w:p>
          <w:p w14:paraId="505EB30C" w14:textId="77777777" w:rsidR="00C05696" w:rsidRPr="00C05696" w:rsidRDefault="00C05696">
            <w:pPr>
              <w:numPr>
                <w:ilvl w:val="0"/>
                <w:numId w:val="24"/>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 xml:space="preserve">System administrator: hardware and network optimization. </w:t>
            </w:r>
          </w:p>
        </w:tc>
      </w:tr>
      <w:tr w:rsidR="00C05696" w:rsidRPr="00C05696" w14:paraId="749CACFA" w14:textId="77777777" w:rsidTr="009B7053">
        <w:tc>
          <w:tcPr>
            <w:tcW w:w="2105" w:type="dxa"/>
          </w:tcPr>
          <w:p w14:paraId="2DC00CDF"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lastRenderedPageBreak/>
              <w:t>Set Up Procedures:</w:t>
            </w:r>
          </w:p>
        </w:tc>
        <w:tc>
          <w:tcPr>
            <w:tcW w:w="12065" w:type="dxa"/>
            <w:gridSpan w:val="3"/>
          </w:tcPr>
          <w:p w14:paraId="3BBAA2F3"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Preconditions:</w:t>
            </w:r>
          </w:p>
          <w:p w14:paraId="020A1940"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The AeroRewards registration system is accessible.</w:t>
            </w:r>
          </w:p>
          <w:p w14:paraId="58775EFA"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The user is logged in to the application.</w:t>
            </w:r>
          </w:p>
          <w:p w14:paraId="76837589"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data:</w:t>
            </w:r>
          </w:p>
          <w:p w14:paraId="2C40FC03"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user account with accumulated points,</w:t>
            </w:r>
          </w:p>
          <w:p w14:paraId="5410C0A7" w14:textId="77777777" w:rsidR="00C05696" w:rsidRPr="00C05696" w:rsidRDefault="00C05696">
            <w:pPr>
              <w:numPr>
                <w:ilvl w:val="0"/>
                <w:numId w:val="26"/>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Set of options for points redemption.</w:t>
            </w:r>
          </w:p>
          <w:p w14:paraId="21BB9E09"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Test steps:</w:t>
            </w:r>
          </w:p>
          <w:p w14:paraId="35AA912B"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presses “View points” button in the AeroRewards web application.</w:t>
            </w:r>
          </w:p>
          <w:p w14:paraId="6B8FE68D"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 xml:space="preserve">The number of points is displayed. </w:t>
            </w:r>
          </w:p>
          <w:p w14:paraId="0A8C9774"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presses “Redeem points” button.</w:t>
            </w:r>
          </w:p>
          <w:p w14:paraId="4E9AE3BA"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The list of available options for spending points is displayed.</w:t>
            </w:r>
          </w:p>
          <w:p w14:paraId="271F4551"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chooses an option by clicking “Redeem now” button beside the option.</w:t>
            </w:r>
          </w:p>
          <w:p w14:paraId="75B2F9BB"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Details of chosen option and number of points that will be withdrawn are displayed.</w:t>
            </w:r>
          </w:p>
          <w:p w14:paraId="6E237BCF"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User presses “Confirm” button.</w:t>
            </w:r>
          </w:p>
          <w:p w14:paraId="62519E39" w14:textId="77777777" w:rsidR="00C05696" w:rsidRPr="00C05696" w:rsidRDefault="00C05696">
            <w:pPr>
              <w:numPr>
                <w:ilvl w:val="0"/>
                <w:numId w:val="23"/>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 xml:space="preserve">Message about successful transaction is displayed. </w:t>
            </w:r>
          </w:p>
          <w:p w14:paraId="702FCB71" w14:textId="77777777" w:rsidR="00C05696" w:rsidRPr="00C05696" w:rsidRDefault="00C05696" w:rsidP="00C05696">
            <w:pPr>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After that the number of available points should be decreased exactly on the number of points that was used.</w:t>
            </w:r>
          </w:p>
        </w:tc>
      </w:tr>
      <w:tr w:rsidR="00C05696" w:rsidRPr="00C05696" w14:paraId="5570CB13" w14:textId="77777777" w:rsidTr="009B7053">
        <w:tc>
          <w:tcPr>
            <w:tcW w:w="2105" w:type="dxa"/>
          </w:tcPr>
          <w:p w14:paraId="39A4E7A2" w14:textId="77777777" w:rsidR="00C05696" w:rsidRPr="00C05696" w:rsidRDefault="00C05696" w:rsidP="00C05696">
            <w:pPr>
              <w:rPr>
                <w:rFonts w:ascii="Calibri" w:hAnsi="Calibri" w:cs="Times New Roman"/>
                <w:b/>
                <w:bCs/>
                <w:kern w:val="2"/>
                <w:sz w:val="28"/>
                <w:szCs w:val="28"/>
                <w:lang w:val="en-GB"/>
              </w:rPr>
            </w:pPr>
            <w:r w:rsidRPr="00C05696">
              <w:rPr>
                <w:rFonts w:ascii="Calibri" w:hAnsi="Calibri" w:cs="Times New Roman"/>
                <w:b/>
                <w:bCs/>
                <w:kern w:val="2"/>
                <w:sz w:val="28"/>
                <w:szCs w:val="28"/>
                <w:lang w:val="en-GB"/>
              </w:rPr>
              <w:t>Stop Procedures:</w:t>
            </w:r>
          </w:p>
        </w:tc>
        <w:tc>
          <w:tcPr>
            <w:tcW w:w="12065" w:type="dxa"/>
            <w:gridSpan w:val="3"/>
          </w:tcPr>
          <w:p w14:paraId="06571296" w14:textId="77777777" w:rsidR="00C05696" w:rsidRPr="00C05696" w:rsidRDefault="00C05696">
            <w:pPr>
              <w:numPr>
                <w:ilvl w:val="0"/>
                <w:numId w:val="25"/>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To cancel redemption before transaction is confirmed, click “Cancel” button (available at any stage).</w:t>
            </w:r>
          </w:p>
        </w:tc>
      </w:tr>
      <w:tr w:rsidR="00C05696" w:rsidRPr="00C05696" w14:paraId="1B867727" w14:textId="77777777" w:rsidTr="009B7053">
        <w:trPr>
          <w:trHeight w:val="636"/>
        </w:trPr>
        <w:tc>
          <w:tcPr>
            <w:tcW w:w="14170" w:type="dxa"/>
            <w:gridSpan w:val="4"/>
          </w:tcPr>
          <w:p w14:paraId="632B75C9" w14:textId="77777777" w:rsidR="00C05696" w:rsidRPr="00C05696" w:rsidRDefault="00C05696" w:rsidP="00C05696">
            <w:pPr>
              <w:rPr>
                <w:rFonts w:ascii="Calibri" w:hAnsi="Calibri" w:cs="Times New Roman"/>
                <w:b/>
                <w:bCs/>
                <w:kern w:val="2"/>
                <w:lang w:val="en-GB"/>
              </w:rPr>
            </w:pPr>
          </w:p>
          <w:p w14:paraId="155290B7" w14:textId="77777777" w:rsidR="00C05696" w:rsidRPr="00C05696" w:rsidRDefault="00C05696" w:rsidP="00C05696">
            <w:pPr>
              <w:jc w:val="center"/>
              <w:rPr>
                <w:rFonts w:ascii="Calibri" w:hAnsi="Calibri" w:cs="Times New Roman"/>
                <w:b/>
                <w:bCs/>
                <w:kern w:val="2"/>
                <w:sz w:val="40"/>
                <w:szCs w:val="40"/>
                <w:lang w:val="en-GB"/>
              </w:rPr>
            </w:pPr>
            <w:r w:rsidRPr="00C05696">
              <w:rPr>
                <w:rFonts w:ascii="Calibri" w:hAnsi="Calibri" w:cs="Times New Roman"/>
                <w:b/>
                <w:bCs/>
                <w:kern w:val="2"/>
                <w:sz w:val="40"/>
                <w:szCs w:val="40"/>
                <w:lang w:val="en-GB"/>
              </w:rPr>
              <w:t>Environmental Needs</w:t>
            </w:r>
          </w:p>
        </w:tc>
      </w:tr>
      <w:tr w:rsidR="00C05696" w:rsidRPr="00C05696" w14:paraId="66111219" w14:textId="77777777" w:rsidTr="009B7053">
        <w:tc>
          <w:tcPr>
            <w:tcW w:w="2105" w:type="dxa"/>
          </w:tcPr>
          <w:p w14:paraId="1095CF44" w14:textId="77777777" w:rsidR="00C05696" w:rsidRPr="00C05696" w:rsidRDefault="00C05696" w:rsidP="00C05696">
            <w:pPr>
              <w:rPr>
                <w:rFonts w:ascii="Calibri" w:hAnsi="Calibri" w:cs="Times New Roman"/>
                <w:b/>
                <w:bCs/>
                <w:kern w:val="2"/>
                <w:lang w:val="en-GB"/>
              </w:rPr>
            </w:pPr>
            <w:r w:rsidRPr="00C05696">
              <w:rPr>
                <w:rFonts w:ascii="Calibri" w:hAnsi="Calibri" w:cs="Times New Roman"/>
                <w:b/>
                <w:bCs/>
                <w:kern w:val="2"/>
                <w:sz w:val="28"/>
                <w:szCs w:val="28"/>
                <w:lang w:val="en-GB"/>
              </w:rPr>
              <w:lastRenderedPageBreak/>
              <w:t>Hardware and Software:</w:t>
            </w:r>
          </w:p>
        </w:tc>
        <w:tc>
          <w:tcPr>
            <w:tcW w:w="12065" w:type="dxa"/>
            <w:gridSpan w:val="3"/>
          </w:tcPr>
          <w:p w14:paraId="5E3D0ABD"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Intel Core i7-107000K 10</w:t>
            </w:r>
            <w:r w:rsidRPr="00C05696">
              <w:rPr>
                <w:rFonts w:ascii="Calibri" w:hAnsi="Calibri" w:cs="Times New Roman"/>
                <w:color w:val="4472C4"/>
                <w:kern w:val="2"/>
                <w:sz w:val="28"/>
                <w:szCs w:val="28"/>
                <w:vertAlign w:val="superscript"/>
                <w:lang w:val="en-GB"/>
              </w:rPr>
              <w:t>th</w:t>
            </w:r>
            <w:r w:rsidRPr="00C05696">
              <w:rPr>
                <w:rFonts w:ascii="Calibri" w:hAnsi="Calibri" w:cs="Times New Roman"/>
                <w:color w:val="4472C4"/>
                <w:kern w:val="2"/>
                <w:sz w:val="28"/>
                <w:szCs w:val="28"/>
                <w:lang w:val="en-GB"/>
              </w:rPr>
              <w:t xml:space="preserve"> Gen,</w:t>
            </w:r>
          </w:p>
          <w:p w14:paraId="66D1E6D9"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64-bit operating system such as Windows 7 and above,</w:t>
            </w:r>
          </w:p>
          <w:p w14:paraId="1D920C25"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RAM 16 GB,</w:t>
            </w:r>
          </w:p>
          <w:p w14:paraId="06E89DD8"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1024×768 screen resolution,</w:t>
            </w:r>
          </w:p>
          <w:p w14:paraId="24FC1600"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Java 1.4 and above,</w:t>
            </w:r>
          </w:p>
          <w:p w14:paraId="75E4D01E" w14:textId="77777777" w:rsidR="00C05696" w:rsidRPr="00C05696" w:rsidRDefault="00C05696">
            <w:pPr>
              <w:numPr>
                <w:ilvl w:val="0"/>
                <w:numId w:val="27"/>
              </w:numPr>
              <w:contextualSpacing/>
              <w:rPr>
                <w:rFonts w:ascii="Calibri" w:hAnsi="Calibri" w:cs="Times New Roman"/>
                <w:color w:val="4472C4"/>
                <w:kern w:val="2"/>
                <w:sz w:val="28"/>
                <w:szCs w:val="28"/>
                <w:lang w:val="en-GB"/>
              </w:rPr>
            </w:pPr>
            <w:r w:rsidRPr="00C05696">
              <w:rPr>
                <w:rFonts w:ascii="Calibri" w:hAnsi="Calibri" w:cs="Times New Roman"/>
                <w:color w:val="4472C4"/>
                <w:kern w:val="2"/>
                <w:sz w:val="28"/>
                <w:szCs w:val="28"/>
                <w:lang w:val="en-GB"/>
              </w:rPr>
              <w:t>reliable internet connection, preferably wired, with at least 10 Mbps speed.</w:t>
            </w:r>
          </w:p>
        </w:tc>
      </w:tr>
    </w:tbl>
    <w:p w14:paraId="2D43CA7E" w14:textId="77777777" w:rsidR="00C05696" w:rsidRDefault="00C05696" w:rsidP="00C05696">
      <w:pPr>
        <w:tabs>
          <w:tab w:val="left" w:pos="9323"/>
        </w:tabs>
        <w:rPr>
          <w:lang w:val="en-GB"/>
        </w:rPr>
      </w:pPr>
    </w:p>
    <w:p w14:paraId="68575A07" w14:textId="77777777" w:rsidR="00C05696" w:rsidRDefault="00C05696" w:rsidP="00C05696">
      <w:pPr>
        <w:tabs>
          <w:tab w:val="left" w:pos="9323"/>
        </w:tabs>
        <w:rPr>
          <w:lang w:val="en-GB"/>
        </w:rPr>
        <w:sectPr w:rsidR="00C05696" w:rsidSect="00C05696">
          <w:footnotePr>
            <w:pos w:val="beneathText"/>
          </w:footnotePr>
          <w:pgSz w:w="15840" w:h="12240" w:orient="landscape" w:code="1"/>
          <w:pgMar w:top="1440" w:right="1440" w:bottom="1440" w:left="992" w:header="720" w:footer="720" w:gutter="0"/>
          <w:cols w:space="720"/>
          <w:docGrid w:linePitch="360"/>
          <w15:footnoteColumns w:val="1"/>
        </w:sectPr>
      </w:pPr>
    </w:p>
    <w:p w14:paraId="2E1BCD91" w14:textId="46B69EEB" w:rsidR="00C05696" w:rsidRPr="00DA202F" w:rsidRDefault="00C05696" w:rsidP="00DA202F">
      <w:pPr>
        <w:pStyle w:val="Heading1"/>
        <w:rPr>
          <w:sz w:val="28"/>
          <w:szCs w:val="28"/>
          <w:lang w:val="en-GB"/>
        </w:rPr>
      </w:pPr>
      <w:bookmarkStart w:id="37" w:name="_Toc160906052"/>
      <w:r w:rsidRPr="00DA202F">
        <w:rPr>
          <w:sz w:val="28"/>
          <w:szCs w:val="28"/>
          <w:lang w:val="en-GB"/>
        </w:rPr>
        <w:lastRenderedPageBreak/>
        <w:t>Part D - Risk Management Plan</w:t>
      </w:r>
      <w:bookmarkEnd w:id="37"/>
    </w:p>
    <w:p w14:paraId="44A6B2AE" w14:textId="22BC404D" w:rsidR="00DE44B8" w:rsidRDefault="00FB68F1" w:rsidP="00CA685C">
      <w:pPr>
        <w:jc w:val="both"/>
        <w:rPr>
          <w:lang w:val="en-IE"/>
        </w:rPr>
      </w:pPr>
      <w:r>
        <w:rPr>
          <w:lang w:val="en-IE"/>
        </w:rPr>
        <w:t xml:space="preserve">Risk management is another crucial part of project management. Considering that </w:t>
      </w:r>
      <w:r w:rsidRPr="00FB68F1">
        <w:rPr>
          <w:lang w:val="en-IE"/>
        </w:rPr>
        <w:t>one unforeseen event can destroy the entire project</w:t>
      </w:r>
      <w:r>
        <w:rPr>
          <w:lang w:val="en-IE"/>
        </w:rPr>
        <w:t xml:space="preserve">, threaten product, and affect business (Sommerville 2016), it is </w:t>
      </w:r>
      <w:r w:rsidR="0068155C">
        <w:rPr>
          <w:lang w:val="en-IE"/>
        </w:rPr>
        <w:t>particularly important</w:t>
      </w:r>
      <w:r>
        <w:rPr>
          <w:lang w:val="en-IE"/>
        </w:rPr>
        <w:t xml:space="preserve"> to predict as many as possible of such events. </w:t>
      </w:r>
      <w:r w:rsidR="00872D36">
        <w:rPr>
          <w:lang w:val="en-IE"/>
        </w:rPr>
        <w:t>Risk management includes</w:t>
      </w:r>
      <w:r w:rsidR="00872D36">
        <w:rPr>
          <w:lang w:val="uk-UA"/>
        </w:rPr>
        <w:t xml:space="preserve"> </w:t>
      </w:r>
      <w:r w:rsidR="00872D36">
        <w:rPr>
          <w:lang w:val="en-IE"/>
        </w:rPr>
        <w:t xml:space="preserve">risks anticipation, but it is not one-time action, it is systematic process of continuous risks monitoring, </w:t>
      </w:r>
      <w:r w:rsidR="008D1643">
        <w:rPr>
          <w:lang w:val="en-IE"/>
        </w:rPr>
        <w:t xml:space="preserve">analysis, mitigation. It is continuous </w:t>
      </w:r>
      <w:r w:rsidR="00CA685C">
        <w:rPr>
          <w:lang w:val="en-IE"/>
        </w:rPr>
        <w:t>decision-making</w:t>
      </w:r>
      <w:r w:rsidR="008D1643">
        <w:rPr>
          <w:lang w:val="en-IE"/>
        </w:rPr>
        <w:t xml:space="preserve"> process with aim of reducing likelihood that any event will lead to project, product, or business failure. </w:t>
      </w:r>
    </w:p>
    <w:p w14:paraId="7CBB960A" w14:textId="282D4018" w:rsidR="00CA685C" w:rsidRDefault="00CA685C" w:rsidP="00E92DDA">
      <w:pPr>
        <w:jc w:val="both"/>
        <w:rPr>
          <w:lang w:val="en-IE"/>
        </w:rPr>
      </w:pPr>
      <w:r>
        <w:rPr>
          <w:lang w:val="en-IE"/>
        </w:rPr>
        <w:t>Risk management process involves r</w:t>
      </w:r>
      <w:r w:rsidRPr="00CA685C">
        <w:rPr>
          <w:lang w:val="en-IE"/>
        </w:rPr>
        <w:t>isk identification,</w:t>
      </w:r>
      <w:r>
        <w:rPr>
          <w:lang w:val="en-IE"/>
        </w:rPr>
        <w:t xml:space="preserve"> </w:t>
      </w:r>
      <w:r w:rsidRPr="00CA685C">
        <w:rPr>
          <w:lang w:val="en-IE"/>
        </w:rPr>
        <w:t>analysis,</w:t>
      </w:r>
      <w:r>
        <w:rPr>
          <w:lang w:val="en-IE"/>
        </w:rPr>
        <w:t xml:space="preserve"> </w:t>
      </w:r>
      <w:r w:rsidRPr="00CA685C">
        <w:rPr>
          <w:lang w:val="en-IE"/>
        </w:rPr>
        <w:t>planning,</w:t>
      </w:r>
      <w:r>
        <w:rPr>
          <w:lang w:val="en-IE"/>
        </w:rPr>
        <w:t xml:space="preserve"> and </w:t>
      </w:r>
      <w:r w:rsidRPr="00CA685C">
        <w:rPr>
          <w:lang w:val="en-IE"/>
        </w:rPr>
        <w:t>monitoring</w:t>
      </w:r>
      <w:r>
        <w:rPr>
          <w:lang w:val="en-IE"/>
        </w:rPr>
        <w:t>. Together they form risk management plan. The results of the risk identification and analysis is recorde</w:t>
      </w:r>
      <w:r w:rsidR="00305D8F">
        <w:rPr>
          <w:lang w:val="en-IE"/>
        </w:rPr>
        <w:t>d</w:t>
      </w:r>
      <w:r>
        <w:rPr>
          <w:lang w:val="en-IE"/>
        </w:rPr>
        <w:t xml:space="preserve"> in a risk register (Sommerville 2016). </w:t>
      </w:r>
      <w:r w:rsidR="00E92DDA">
        <w:rPr>
          <w:lang w:val="en-IE"/>
        </w:rPr>
        <w:t>In the part D of the exam question, I am asked to develop a risk management plan for</w:t>
      </w:r>
      <w:r w:rsidR="00E92DDA" w:rsidRPr="00E92DDA">
        <w:rPr>
          <w:lang w:val="en-IE"/>
        </w:rPr>
        <w:t xml:space="preserve"> the design and implementation of the</w:t>
      </w:r>
      <w:r w:rsidR="00E92DDA">
        <w:rPr>
          <w:lang w:val="en-IE"/>
        </w:rPr>
        <w:t xml:space="preserve"> </w:t>
      </w:r>
      <w:r w:rsidR="00E92DDA" w:rsidRPr="00E92DDA">
        <w:rPr>
          <w:lang w:val="en-IE"/>
        </w:rPr>
        <w:t>AeroRewards system</w:t>
      </w:r>
      <w:r w:rsidR="00E92DDA">
        <w:rPr>
          <w:lang w:val="en-IE"/>
        </w:rPr>
        <w:t xml:space="preserve">. So, here I tried to focus particularly on the risks related to the software development processes (design, coding, integration, testing, etc.). As a first part of the risk management plan, I presented </w:t>
      </w:r>
      <w:r w:rsidR="00305D8F">
        <w:rPr>
          <w:lang w:val="en-IE"/>
        </w:rPr>
        <w:t xml:space="preserve">the </w:t>
      </w:r>
      <w:r w:rsidR="00E92DDA">
        <w:rPr>
          <w:lang w:val="en-IE"/>
        </w:rPr>
        <w:t xml:space="preserve">project risk register. I would like to highlight that the </w:t>
      </w:r>
      <w:r w:rsidR="00E92DDA" w:rsidRPr="00E92DDA">
        <w:rPr>
          <w:lang w:val="en-IE"/>
        </w:rPr>
        <w:t>list is not exhausted and</w:t>
      </w:r>
      <w:r w:rsidR="00E92DDA">
        <w:rPr>
          <w:lang w:val="en-IE"/>
        </w:rPr>
        <w:t xml:space="preserve"> probably will</w:t>
      </w:r>
      <w:r w:rsidR="00E92DDA" w:rsidRPr="00E92DDA">
        <w:rPr>
          <w:lang w:val="en-IE"/>
        </w:rPr>
        <w:t xml:space="preserve"> be </w:t>
      </w:r>
      <w:r w:rsidR="00E92DDA">
        <w:rPr>
          <w:lang w:val="en-IE"/>
        </w:rPr>
        <w:t xml:space="preserve">changed and </w:t>
      </w:r>
      <w:r w:rsidR="00E92DDA" w:rsidRPr="00E92DDA">
        <w:rPr>
          <w:lang w:val="en-IE"/>
        </w:rPr>
        <w:t xml:space="preserve">extended during project </w:t>
      </w:r>
      <w:r w:rsidR="00E92DDA">
        <w:rPr>
          <w:lang w:val="en-IE"/>
        </w:rPr>
        <w:t>execution</w:t>
      </w:r>
      <w:r w:rsidR="00E92DDA" w:rsidRPr="00E92DDA">
        <w:rPr>
          <w:lang w:val="en-IE"/>
        </w:rPr>
        <w:t>.</w:t>
      </w:r>
    </w:p>
    <w:p w14:paraId="136A79A9" w14:textId="77777777" w:rsidR="00305D8F" w:rsidRPr="00CA685C" w:rsidRDefault="00305D8F" w:rsidP="00E92DDA">
      <w:pPr>
        <w:jc w:val="both"/>
        <w:rPr>
          <w:lang w:val="en-IE"/>
        </w:rPr>
      </w:pPr>
    </w:p>
    <w:p w14:paraId="46740308" w14:textId="77777777" w:rsidR="00AE1684" w:rsidRDefault="00AE1684" w:rsidP="00DE44B8">
      <w:pPr>
        <w:pStyle w:val="Heading2"/>
        <w:rPr>
          <w:lang w:val="en-GB"/>
        </w:rPr>
      </w:pPr>
      <w:bookmarkStart w:id="38" w:name="_Toc160906053"/>
      <w:r>
        <w:rPr>
          <w:lang w:val="en-GB"/>
        </w:rPr>
        <w:t>1.  Project risk register</w:t>
      </w:r>
      <w:bookmarkEnd w:id="38"/>
    </w:p>
    <w:p w14:paraId="5ED73511" w14:textId="6A4178E4" w:rsidR="00FE22AA" w:rsidRPr="00FE22AA" w:rsidRDefault="00FE22AA" w:rsidP="009363FD">
      <w:pPr>
        <w:jc w:val="both"/>
        <w:rPr>
          <w:lang w:val="en-GB"/>
        </w:rPr>
      </w:pPr>
      <w:r>
        <w:rPr>
          <w:lang w:val="en-GB"/>
        </w:rPr>
        <w:t xml:space="preserve">The presented project risk register includes identified risks, their impact on the project, probability of their appearance, their seriousness, and possible ways of their mitigation. The risks </w:t>
      </w:r>
      <w:r w:rsidR="009363FD">
        <w:rPr>
          <w:lang w:val="en-GB"/>
        </w:rPr>
        <w:t xml:space="preserve">and their impact </w:t>
      </w:r>
      <w:r>
        <w:rPr>
          <w:lang w:val="en-GB"/>
        </w:rPr>
        <w:t>were identified during the meeting with the project team where all the members had a chance to use their experience in other projects to spot what can go wrong and point out the team’s weaknesses in the development of this kind of product. After that risks were analysed bas</w:t>
      </w:r>
      <w:r w:rsidR="009363FD">
        <w:rPr>
          <w:lang w:val="en-GB"/>
        </w:rPr>
        <w:t>ed</w:t>
      </w:r>
      <w:r>
        <w:rPr>
          <w:lang w:val="en-GB"/>
        </w:rPr>
        <w:t xml:space="preserve"> on everyone’s experience. And additionally</w:t>
      </w:r>
      <w:r w:rsidR="009363FD">
        <w:rPr>
          <w:lang w:val="en-GB"/>
        </w:rPr>
        <w:t>,</w:t>
      </w:r>
      <w:r>
        <w:rPr>
          <w:lang w:val="en-GB"/>
        </w:rPr>
        <w:t xml:space="preserve"> I analysed risk management plans of the company’s </w:t>
      </w:r>
      <w:r>
        <w:rPr>
          <w:lang w:val="en-GB"/>
        </w:rPr>
        <w:lastRenderedPageBreak/>
        <w:t>previous projects</w:t>
      </w:r>
      <w:r w:rsidR="009363FD">
        <w:rPr>
          <w:lang w:val="en-GB"/>
        </w:rPr>
        <w:t xml:space="preserve">, paying particular attention to those with wide usage of APIs and MFA. In this way I defined the risks probability and seriousness. </w:t>
      </w:r>
    </w:p>
    <w:tbl>
      <w:tblPr>
        <w:tblStyle w:val="TableGrid"/>
        <w:tblW w:w="10916" w:type="dxa"/>
        <w:tblInd w:w="-856" w:type="dxa"/>
        <w:tblLayout w:type="fixed"/>
        <w:tblLook w:val="04A0" w:firstRow="1" w:lastRow="0" w:firstColumn="1" w:lastColumn="0" w:noHBand="0" w:noVBand="1"/>
      </w:tblPr>
      <w:tblGrid>
        <w:gridCol w:w="507"/>
        <w:gridCol w:w="2471"/>
        <w:gridCol w:w="2126"/>
        <w:gridCol w:w="1134"/>
        <w:gridCol w:w="1134"/>
        <w:gridCol w:w="2410"/>
        <w:gridCol w:w="1134"/>
      </w:tblGrid>
      <w:tr w:rsidR="00651866" w14:paraId="1189FFD6" w14:textId="77777777" w:rsidTr="00651866">
        <w:tc>
          <w:tcPr>
            <w:tcW w:w="507" w:type="dxa"/>
          </w:tcPr>
          <w:p w14:paraId="24488E45" w14:textId="6453D823" w:rsidR="00F63387" w:rsidRPr="005D23D0" w:rsidRDefault="00F63387" w:rsidP="005D23D0">
            <w:pPr>
              <w:ind w:firstLine="0"/>
              <w:jc w:val="center"/>
              <w:rPr>
                <w:b/>
                <w:bCs/>
                <w:lang w:val="en-GB"/>
              </w:rPr>
            </w:pPr>
            <w:r w:rsidRPr="005D23D0">
              <w:rPr>
                <w:b/>
                <w:bCs/>
                <w:lang w:val="en-GB"/>
              </w:rPr>
              <w:t>ID</w:t>
            </w:r>
          </w:p>
        </w:tc>
        <w:tc>
          <w:tcPr>
            <w:tcW w:w="2471" w:type="dxa"/>
          </w:tcPr>
          <w:p w14:paraId="0E86C077" w14:textId="315F0F4C" w:rsidR="00F63387" w:rsidRPr="005D23D0" w:rsidRDefault="00F63387" w:rsidP="005D23D0">
            <w:pPr>
              <w:ind w:firstLine="0"/>
              <w:jc w:val="center"/>
              <w:rPr>
                <w:b/>
                <w:bCs/>
                <w:lang w:val="en-GB"/>
              </w:rPr>
            </w:pPr>
            <w:r w:rsidRPr="005D23D0">
              <w:rPr>
                <w:b/>
                <w:bCs/>
                <w:lang w:val="en-GB"/>
              </w:rPr>
              <w:t>Risk</w:t>
            </w:r>
          </w:p>
        </w:tc>
        <w:tc>
          <w:tcPr>
            <w:tcW w:w="2126" w:type="dxa"/>
          </w:tcPr>
          <w:p w14:paraId="62924F13" w14:textId="5031D253" w:rsidR="00F63387" w:rsidRPr="005D23D0" w:rsidRDefault="00F63387" w:rsidP="005D23D0">
            <w:pPr>
              <w:ind w:firstLine="0"/>
              <w:jc w:val="center"/>
              <w:rPr>
                <w:b/>
                <w:bCs/>
                <w:lang w:val="en-GB"/>
              </w:rPr>
            </w:pPr>
            <w:r w:rsidRPr="005D23D0">
              <w:rPr>
                <w:b/>
                <w:bCs/>
                <w:lang w:val="en-GB"/>
              </w:rPr>
              <w:t>Impact</w:t>
            </w:r>
          </w:p>
        </w:tc>
        <w:tc>
          <w:tcPr>
            <w:tcW w:w="1134" w:type="dxa"/>
          </w:tcPr>
          <w:p w14:paraId="21F06E6F" w14:textId="3C1644CE" w:rsidR="00F63387" w:rsidRPr="005D23D0" w:rsidRDefault="00F63387" w:rsidP="005D23D0">
            <w:pPr>
              <w:ind w:firstLine="0"/>
              <w:jc w:val="center"/>
              <w:rPr>
                <w:b/>
                <w:bCs/>
                <w:lang w:val="en-GB"/>
              </w:rPr>
            </w:pPr>
            <w:r w:rsidRPr="005D23D0">
              <w:rPr>
                <w:b/>
                <w:bCs/>
                <w:lang w:val="en-GB"/>
              </w:rPr>
              <w:t>Probability</w:t>
            </w:r>
          </w:p>
        </w:tc>
        <w:tc>
          <w:tcPr>
            <w:tcW w:w="1134" w:type="dxa"/>
          </w:tcPr>
          <w:p w14:paraId="1FC96CB2" w14:textId="761D4F04" w:rsidR="00F63387" w:rsidRPr="005D23D0" w:rsidRDefault="00F63387" w:rsidP="005D23D0">
            <w:pPr>
              <w:ind w:firstLine="0"/>
              <w:jc w:val="center"/>
              <w:rPr>
                <w:b/>
                <w:bCs/>
                <w:lang w:val="en-GB"/>
              </w:rPr>
            </w:pPr>
            <w:r w:rsidRPr="005D23D0">
              <w:rPr>
                <w:b/>
                <w:bCs/>
                <w:lang w:val="en-GB"/>
              </w:rPr>
              <w:t>Seriousness</w:t>
            </w:r>
          </w:p>
        </w:tc>
        <w:tc>
          <w:tcPr>
            <w:tcW w:w="2410" w:type="dxa"/>
          </w:tcPr>
          <w:p w14:paraId="4A7D4D81" w14:textId="42C73091" w:rsidR="00F63387" w:rsidRPr="005D23D0" w:rsidRDefault="00F63387" w:rsidP="005D23D0">
            <w:pPr>
              <w:ind w:firstLine="0"/>
              <w:jc w:val="center"/>
              <w:rPr>
                <w:b/>
                <w:bCs/>
                <w:lang w:val="en-GB"/>
              </w:rPr>
            </w:pPr>
            <w:r>
              <w:rPr>
                <w:b/>
                <w:bCs/>
                <w:lang w:val="en-GB"/>
              </w:rPr>
              <w:t>Mitigation notes</w:t>
            </w:r>
          </w:p>
        </w:tc>
        <w:tc>
          <w:tcPr>
            <w:tcW w:w="1134" w:type="dxa"/>
          </w:tcPr>
          <w:p w14:paraId="0D5BB060" w14:textId="0011EB52" w:rsidR="00F63387" w:rsidRPr="005D23D0" w:rsidRDefault="00F63387" w:rsidP="005D23D0">
            <w:pPr>
              <w:ind w:firstLine="0"/>
              <w:jc w:val="center"/>
              <w:rPr>
                <w:b/>
                <w:bCs/>
                <w:lang w:val="en-GB"/>
              </w:rPr>
            </w:pPr>
            <w:r w:rsidRPr="005D23D0">
              <w:rPr>
                <w:b/>
                <w:bCs/>
                <w:lang w:val="en-GB"/>
              </w:rPr>
              <w:t>Owner</w:t>
            </w:r>
          </w:p>
        </w:tc>
      </w:tr>
      <w:tr w:rsidR="00651866" w14:paraId="04266338" w14:textId="77777777" w:rsidTr="00651866">
        <w:tc>
          <w:tcPr>
            <w:tcW w:w="507" w:type="dxa"/>
          </w:tcPr>
          <w:p w14:paraId="7628679E" w14:textId="7EE98673" w:rsidR="00F63387" w:rsidRDefault="00F63387" w:rsidP="00AE1684">
            <w:pPr>
              <w:ind w:firstLine="0"/>
              <w:rPr>
                <w:lang w:val="en-GB"/>
              </w:rPr>
            </w:pPr>
            <w:r>
              <w:rPr>
                <w:lang w:val="en-GB"/>
              </w:rPr>
              <w:t>01</w:t>
            </w:r>
          </w:p>
        </w:tc>
        <w:tc>
          <w:tcPr>
            <w:tcW w:w="2471" w:type="dxa"/>
          </w:tcPr>
          <w:p w14:paraId="071BFF0E" w14:textId="19B670DB" w:rsidR="00F63387" w:rsidRDefault="00F63387" w:rsidP="00AE1684">
            <w:pPr>
              <w:ind w:firstLine="0"/>
              <w:rPr>
                <w:lang w:val="en-GB"/>
              </w:rPr>
            </w:pPr>
            <w:r>
              <w:rPr>
                <w:lang w:val="en-GB"/>
              </w:rPr>
              <w:t>Non-compatibility with authentication system for 2FA.</w:t>
            </w:r>
          </w:p>
        </w:tc>
        <w:tc>
          <w:tcPr>
            <w:tcW w:w="2126" w:type="dxa"/>
          </w:tcPr>
          <w:p w14:paraId="581469DE" w14:textId="7E8BDB44" w:rsidR="00F63387" w:rsidRDefault="00F63387" w:rsidP="00AE1684">
            <w:pPr>
              <w:ind w:firstLine="0"/>
              <w:rPr>
                <w:lang w:val="en-GB"/>
              </w:rPr>
            </w:pPr>
            <w:r>
              <w:rPr>
                <w:lang w:val="en-GB"/>
              </w:rPr>
              <w:t>Delayed development, cost overrun</w:t>
            </w:r>
          </w:p>
        </w:tc>
        <w:tc>
          <w:tcPr>
            <w:tcW w:w="1134" w:type="dxa"/>
          </w:tcPr>
          <w:p w14:paraId="222E42D1" w14:textId="29EFC293" w:rsidR="00F63387" w:rsidRDefault="00F63387" w:rsidP="00AE1684">
            <w:pPr>
              <w:ind w:firstLine="0"/>
              <w:rPr>
                <w:lang w:val="en-GB"/>
              </w:rPr>
            </w:pPr>
            <w:r>
              <w:rPr>
                <w:lang w:val="en-GB"/>
              </w:rPr>
              <w:t>Medium</w:t>
            </w:r>
          </w:p>
        </w:tc>
        <w:tc>
          <w:tcPr>
            <w:tcW w:w="1134" w:type="dxa"/>
          </w:tcPr>
          <w:p w14:paraId="63C6053E" w14:textId="50DDB3FD" w:rsidR="00F63387" w:rsidRDefault="00F63387" w:rsidP="00AE1684">
            <w:pPr>
              <w:ind w:firstLine="0"/>
              <w:rPr>
                <w:lang w:val="en-GB"/>
              </w:rPr>
            </w:pPr>
            <w:r>
              <w:rPr>
                <w:lang w:val="en-IE"/>
              </w:rPr>
              <w:t>Serious</w:t>
            </w:r>
          </w:p>
        </w:tc>
        <w:tc>
          <w:tcPr>
            <w:tcW w:w="2410" w:type="dxa"/>
          </w:tcPr>
          <w:p w14:paraId="2DECC371" w14:textId="0F803D9D" w:rsidR="00F63387" w:rsidRDefault="00651866" w:rsidP="00AE1684">
            <w:pPr>
              <w:ind w:firstLine="0"/>
              <w:rPr>
                <w:lang w:val="en-GB"/>
              </w:rPr>
            </w:pPr>
            <w:r>
              <w:rPr>
                <w:lang w:val="en-GB"/>
              </w:rPr>
              <w:t>Specify</w:t>
            </w:r>
            <w:r w:rsidR="00F63387">
              <w:rPr>
                <w:lang w:val="en-GB"/>
              </w:rPr>
              <w:t xml:space="preserve"> </w:t>
            </w:r>
            <w:r>
              <w:rPr>
                <w:lang w:val="en-GB"/>
              </w:rPr>
              <w:t xml:space="preserve">and follow authentication system </w:t>
            </w:r>
            <w:r w:rsidR="00F63387">
              <w:rPr>
                <w:lang w:val="en-GB"/>
              </w:rPr>
              <w:t>requirements</w:t>
            </w:r>
            <w:r>
              <w:rPr>
                <w:lang w:val="en-GB"/>
              </w:rPr>
              <w:t xml:space="preserve"> before developing</w:t>
            </w:r>
            <w:r w:rsidR="00F63387">
              <w:rPr>
                <w:lang w:val="en-GB"/>
              </w:rPr>
              <w:t xml:space="preserve"> </w:t>
            </w:r>
          </w:p>
        </w:tc>
        <w:tc>
          <w:tcPr>
            <w:tcW w:w="1134" w:type="dxa"/>
          </w:tcPr>
          <w:p w14:paraId="3EC41A01" w14:textId="441327DB" w:rsidR="00F63387" w:rsidRDefault="00F63387" w:rsidP="00AE1684">
            <w:pPr>
              <w:ind w:firstLine="0"/>
              <w:rPr>
                <w:lang w:val="en-GB"/>
              </w:rPr>
            </w:pPr>
            <w:r>
              <w:rPr>
                <w:lang w:val="en-GB"/>
              </w:rPr>
              <w:t>Dave</w:t>
            </w:r>
          </w:p>
        </w:tc>
      </w:tr>
      <w:tr w:rsidR="00651866" w14:paraId="465CE8F1" w14:textId="77777777" w:rsidTr="00651866">
        <w:tc>
          <w:tcPr>
            <w:tcW w:w="507" w:type="dxa"/>
          </w:tcPr>
          <w:p w14:paraId="4FB9206D" w14:textId="279AF659" w:rsidR="00F63387" w:rsidRDefault="00F63387" w:rsidP="00AE1684">
            <w:pPr>
              <w:ind w:firstLine="0"/>
              <w:rPr>
                <w:lang w:val="en-GB"/>
              </w:rPr>
            </w:pPr>
            <w:r>
              <w:rPr>
                <w:lang w:val="en-GB"/>
              </w:rPr>
              <w:t>02</w:t>
            </w:r>
          </w:p>
        </w:tc>
        <w:tc>
          <w:tcPr>
            <w:tcW w:w="2471" w:type="dxa"/>
          </w:tcPr>
          <w:p w14:paraId="0C1DE193" w14:textId="60FEB7C7" w:rsidR="00F63387" w:rsidRPr="00067F74" w:rsidRDefault="00F63387" w:rsidP="00AE1684">
            <w:pPr>
              <w:ind w:firstLine="0"/>
              <w:rPr>
                <w:lang w:val="en-GB"/>
              </w:rPr>
            </w:pPr>
            <w:r>
              <w:rPr>
                <w:lang w:val="en-GB"/>
              </w:rPr>
              <w:t>L</w:t>
            </w:r>
            <w:r w:rsidRPr="00711271">
              <w:rPr>
                <w:lang w:val="en-GB"/>
              </w:rPr>
              <w:t>ack of expertise</w:t>
            </w:r>
            <w:r>
              <w:rPr>
                <w:lang w:val="en-GB"/>
              </w:rPr>
              <w:t xml:space="preserve"> in 2FA implementation.</w:t>
            </w:r>
          </w:p>
        </w:tc>
        <w:tc>
          <w:tcPr>
            <w:tcW w:w="2126" w:type="dxa"/>
          </w:tcPr>
          <w:p w14:paraId="71636E0F" w14:textId="27A3BFA1" w:rsidR="00F63387" w:rsidRDefault="00F63387" w:rsidP="00AE1684">
            <w:pPr>
              <w:ind w:firstLine="0"/>
              <w:rPr>
                <w:lang w:val="en-GB"/>
              </w:rPr>
            </w:pPr>
            <w:r>
              <w:rPr>
                <w:lang w:val="en-GB"/>
              </w:rPr>
              <w:t>Delayed development, cost overrun</w:t>
            </w:r>
          </w:p>
        </w:tc>
        <w:tc>
          <w:tcPr>
            <w:tcW w:w="1134" w:type="dxa"/>
          </w:tcPr>
          <w:p w14:paraId="0E82355B" w14:textId="7C0316A3" w:rsidR="00F63387" w:rsidRDefault="00F63387" w:rsidP="00AE1684">
            <w:pPr>
              <w:ind w:firstLine="0"/>
              <w:rPr>
                <w:lang w:val="en-GB"/>
              </w:rPr>
            </w:pPr>
            <w:r>
              <w:rPr>
                <w:lang w:val="en-GB"/>
              </w:rPr>
              <w:t>Medium</w:t>
            </w:r>
          </w:p>
        </w:tc>
        <w:tc>
          <w:tcPr>
            <w:tcW w:w="1134" w:type="dxa"/>
          </w:tcPr>
          <w:p w14:paraId="344599EF" w14:textId="183810CD" w:rsidR="00F63387" w:rsidRDefault="00F63387" w:rsidP="00AE1684">
            <w:pPr>
              <w:ind w:firstLine="0"/>
              <w:rPr>
                <w:lang w:val="en-GB"/>
              </w:rPr>
            </w:pPr>
            <w:r>
              <w:rPr>
                <w:lang w:val="en-GB"/>
              </w:rPr>
              <w:t>Serious</w:t>
            </w:r>
          </w:p>
        </w:tc>
        <w:tc>
          <w:tcPr>
            <w:tcW w:w="2410" w:type="dxa"/>
          </w:tcPr>
          <w:p w14:paraId="37958A9F" w14:textId="7D9B9C8E" w:rsidR="00F63387" w:rsidRDefault="00651866" w:rsidP="00AE1684">
            <w:pPr>
              <w:ind w:firstLine="0"/>
              <w:rPr>
                <w:lang w:val="en-GB"/>
              </w:rPr>
            </w:pPr>
            <w:r>
              <w:rPr>
                <w:lang w:val="en-GB"/>
              </w:rPr>
              <w:t>Training for developers asap</w:t>
            </w:r>
          </w:p>
        </w:tc>
        <w:tc>
          <w:tcPr>
            <w:tcW w:w="1134" w:type="dxa"/>
          </w:tcPr>
          <w:p w14:paraId="6D2F304D" w14:textId="6F129972" w:rsidR="00F63387" w:rsidRDefault="00F63387" w:rsidP="00AE1684">
            <w:pPr>
              <w:ind w:firstLine="0"/>
              <w:rPr>
                <w:lang w:val="en-GB"/>
              </w:rPr>
            </w:pPr>
            <w:r>
              <w:rPr>
                <w:lang w:val="en-GB"/>
              </w:rPr>
              <w:t>Dave</w:t>
            </w:r>
          </w:p>
        </w:tc>
      </w:tr>
      <w:tr w:rsidR="00651866" w14:paraId="2743F9F1" w14:textId="77777777" w:rsidTr="00651866">
        <w:tc>
          <w:tcPr>
            <w:tcW w:w="507" w:type="dxa"/>
          </w:tcPr>
          <w:p w14:paraId="75613FD6" w14:textId="39DB2804" w:rsidR="00F63387" w:rsidRDefault="00F63387" w:rsidP="00AE1684">
            <w:pPr>
              <w:ind w:firstLine="0"/>
              <w:rPr>
                <w:lang w:val="en-GB"/>
              </w:rPr>
            </w:pPr>
            <w:r>
              <w:rPr>
                <w:lang w:val="en-GB"/>
              </w:rPr>
              <w:t>03</w:t>
            </w:r>
          </w:p>
        </w:tc>
        <w:tc>
          <w:tcPr>
            <w:tcW w:w="2471" w:type="dxa"/>
          </w:tcPr>
          <w:p w14:paraId="2EDAF03A" w14:textId="2A3E124B" w:rsidR="00F63387" w:rsidRDefault="00F63387" w:rsidP="00AE1684">
            <w:pPr>
              <w:ind w:firstLine="0"/>
              <w:rPr>
                <w:lang w:val="en-GB"/>
              </w:rPr>
            </w:pPr>
            <w:r>
              <w:rPr>
                <w:lang w:val="en-GB"/>
              </w:rPr>
              <w:t>Complex UI design due to 2FA implementation</w:t>
            </w:r>
          </w:p>
        </w:tc>
        <w:tc>
          <w:tcPr>
            <w:tcW w:w="2126" w:type="dxa"/>
          </w:tcPr>
          <w:p w14:paraId="203EA1BC" w14:textId="14E8691D" w:rsidR="00F63387" w:rsidRDefault="00F63387" w:rsidP="00AE1684">
            <w:pPr>
              <w:ind w:firstLine="0"/>
              <w:rPr>
                <w:lang w:val="en-GB"/>
              </w:rPr>
            </w:pPr>
            <w:r>
              <w:rPr>
                <w:lang w:val="en-GB"/>
              </w:rPr>
              <w:t>Decrease in usability</w:t>
            </w:r>
          </w:p>
        </w:tc>
        <w:tc>
          <w:tcPr>
            <w:tcW w:w="1134" w:type="dxa"/>
          </w:tcPr>
          <w:p w14:paraId="1DCF79C6" w14:textId="355564A2" w:rsidR="00F63387" w:rsidRDefault="00F63387" w:rsidP="00AE1684">
            <w:pPr>
              <w:ind w:firstLine="0"/>
              <w:rPr>
                <w:lang w:val="en-GB"/>
              </w:rPr>
            </w:pPr>
            <w:r>
              <w:rPr>
                <w:lang w:val="en-GB"/>
              </w:rPr>
              <w:t>Low</w:t>
            </w:r>
          </w:p>
        </w:tc>
        <w:tc>
          <w:tcPr>
            <w:tcW w:w="1134" w:type="dxa"/>
          </w:tcPr>
          <w:p w14:paraId="3B7F578E" w14:textId="2C0339F9" w:rsidR="00F63387" w:rsidRDefault="00F63387" w:rsidP="00AE1684">
            <w:pPr>
              <w:ind w:firstLine="0"/>
              <w:rPr>
                <w:lang w:val="en-GB"/>
              </w:rPr>
            </w:pPr>
            <w:r>
              <w:rPr>
                <w:lang w:val="en-GB"/>
              </w:rPr>
              <w:t>Tolerable</w:t>
            </w:r>
          </w:p>
        </w:tc>
        <w:tc>
          <w:tcPr>
            <w:tcW w:w="2410" w:type="dxa"/>
          </w:tcPr>
          <w:p w14:paraId="6BBD899D" w14:textId="3C3BD432" w:rsidR="00F63387" w:rsidRDefault="00651866" w:rsidP="00AE1684">
            <w:pPr>
              <w:ind w:firstLine="0"/>
              <w:rPr>
                <w:lang w:val="en-GB"/>
              </w:rPr>
            </w:pPr>
            <w:r>
              <w:rPr>
                <w:lang w:val="en-GB"/>
              </w:rPr>
              <w:t xml:space="preserve">Consider hiring a consultant </w:t>
            </w:r>
          </w:p>
        </w:tc>
        <w:tc>
          <w:tcPr>
            <w:tcW w:w="1134" w:type="dxa"/>
          </w:tcPr>
          <w:p w14:paraId="1F4EA606" w14:textId="7EF3D84A" w:rsidR="00F63387" w:rsidRDefault="00F63387" w:rsidP="00AE1684">
            <w:pPr>
              <w:ind w:firstLine="0"/>
              <w:rPr>
                <w:lang w:val="en-GB"/>
              </w:rPr>
            </w:pPr>
            <w:r>
              <w:rPr>
                <w:lang w:val="en-GB"/>
              </w:rPr>
              <w:t>Dave</w:t>
            </w:r>
          </w:p>
        </w:tc>
      </w:tr>
      <w:tr w:rsidR="00651866" w14:paraId="5490AECB" w14:textId="77777777" w:rsidTr="00651866">
        <w:tc>
          <w:tcPr>
            <w:tcW w:w="507" w:type="dxa"/>
          </w:tcPr>
          <w:p w14:paraId="75D84A25" w14:textId="49862235" w:rsidR="00F63387" w:rsidRDefault="00F63387" w:rsidP="00AE1684">
            <w:pPr>
              <w:ind w:firstLine="0"/>
              <w:rPr>
                <w:lang w:val="en-GB"/>
              </w:rPr>
            </w:pPr>
            <w:r>
              <w:rPr>
                <w:lang w:val="en-GB"/>
              </w:rPr>
              <w:t>04</w:t>
            </w:r>
          </w:p>
        </w:tc>
        <w:tc>
          <w:tcPr>
            <w:tcW w:w="2471" w:type="dxa"/>
          </w:tcPr>
          <w:p w14:paraId="05A1651B" w14:textId="1A558C15" w:rsidR="00F63387" w:rsidRDefault="00F63387" w:rsidP="00AE1684">
            <w:pPr>
              <w:ind w:firstLine="0"/>
              <w:rPr>
                <w:lang w:val="en-GB"/>
              </w:rPr>
            </w:pPr>
            <w:r>
              <w:rPr>
                <w:lang w:val="en-GB"/>
              </w:rPr>
              <w:t>Incompatibility with external APIs</w:t>
            </w:r>
          </w:p>
        </w:tc>
        <w:tc>
          <w:tcPr>
            <w:tcW w:w="2126" w:type="dxa"/>
          </w:tcPr>
          <w:p w14:paraId="1BB0736F" w14:textId="564196C4" w:rsidR="00F63387" w:rsidRDefault="00F63387" w:rsidP="00AE1684">
            <w:pPr>
              <w:ind w:firstLine="0"/>
              <w:rPr>
                <w:lang w:val="en-GB"/>
              </w:rPr>
            </w:pPr>
            <w:r>
              <w:rPr>
                <w:lang w:val="en-GB"/>
              </w:rPr>
              <w:t>Delayed development, cost overrun</w:t>
            </w:r>
          </w:p>
        </w:tc>
        <w:tc>
          <w:tcPr>
            <w:tcW w:w="1134" w:type="dxa"/>
          </w:tcPr>
          <w:p w14:paraId="5B492CC2" w14:textId="729CC9AB" w:rsidR="00F63387" w:rsidRDefault="00F63387" w:rsidP="00AE1684">
            <w:pPr>
              <w:ind w:firstLine="0"/>
              <w:rPr>
                <w:lang w:val="en-GB"/>
              </w:rPr>
            </w:pPr>
            <w:r>
              <w:rPr>
                <w:lang w:val="en-GB"/>
              </w:rPr>
              <w:t>Low</w:t>
            </w:r>
          </w:p>
        </w:tc>
        <w:tc>
          <w:tcPr>
            <w:tcW w:w="1134" w:type="dxa"/>
          </w:tcPr>
          <w:p w14:paraId="2146FA9A" w14:textId="79C67A63" w:rsidR="00F63387" w:rsidRDefault="00F63387" w:rsidP="00AE1684">
            <w:pPr>
              <w:ind w:firstLine="0"/>
              <w:rPr>
                <w:lang w:val="en-GB"/>
              </w:rPr>
            </w:pPr>
            <w:r>
              <w:rPr>
                <w:lang w:val="en-GB"/>
              </w:rPr>
              <w:t>Tolerable</w:t>
            </w:r>
          </w:p>
        </w:tc>
        <w:tc>
          <w:tcPr>
            <w:tcW w:w="2410" w:type="dxa"/>
          </w:tcPr>
          <w:p w14:paraId="1DA8B0F3" w14:textId="7384ECF4" w:rsidR="00F63387" w:rsidRDefault="00651866" w:rsidP="00AE1684">
            <w:pPr>
              <w:ind w:firstLine="0"/>
              <w:rPr>
                <w:lang w:val="en-GB"/>
              </w:rPr>
            </w:pPr>
            <w:r>
              <w:rPr>
                <w:lang w:val="en-GB"/>
              </w:rPr>
              <w:t>Gather specified requirements for APIs before developing</w:t>
            </w:r>
          </w:p>
        </w:tc>
        <w:tc>
          <w:tcPr>
            <w:tcW w:w="1134" w:type="dxa"/>
          </w:tcPr>
          <w:p w14:paraId="3B089D8B" w14:textId="61553A41" w:rsidR="00F63387" w:rsidRDefault="00F63387" w:rsidP="00AE1684">
            <w:pPr>
              <w:ind w:firstLine="0"/>
              <w:rPr>
                <w:lang w:val="en-GB"/>
              </w:rPr>
            </w:pPr>
            <w:r>
              <w:rPr>
                <w:lang w:val="en-GB"/>
              </w:rPr>
              <w:t>Inez</w:t>
            </w:r>
          </w:p>
        </w:tc>
      </w:tr>
      <w:tr w:rsidR="00651866" w14:paraId="7D0060A1" w14:textId="77777777" w:rsidTr="00651866">
        <w:tc>
          <w:tcPr>
            <w:tcW w:w="507" w:type="dxa"/>
          </w:tcPr>
          <w:p w14:paraId="4D8E7EA8" w14:textId="1668B220" w:rsidR="00F63387" w:rsidRDefault="00F63387" w:rsidP="00AE1684">
            <w:pPr>
              <w:ind w:firstLine="0"/>
              <w:rPr>
                <w:lang w:val="en-GB"/>
              </w:rPr>
            </w:pPr>
            <w:r>
              <w:rPr>
                <w:lang w:val="en-GB"/>
              </w:rPr>
              <w:t>05</w:t>
            </w:r>
          </w:p>
        </w:tc>
        <w:tc>
          <w:tcPr>
            <w:tcW w:w="2471" w:type="dxa"/>
          </w:tcPr>
          <w:p w14:paraId="6E9DD5DC" w14:textId="33EA543E" w:rsidR="00F63387" w:rsidRDefault="00F63387" w:rsidP="00AE1684">
            <w:pPr>
              <w:ind w:firstLine="0"/>
              <w:rPr>
                <w:lang w:val="en-GB"/>
              </w:rPr>
            </w:pPr>
            <w:r>
              <w:rPr>
                <w:lang w:val="en-GB"/>
              </w:rPr>
              <w:t>Unexpected c</w:t>
            </w:r>
            <w:r w:rsidRPr="00832775">
              <w:rPr>
                <w:lang w:val="en-GB"/>
              </w:rPr>
              <w:t>hanges in API</w:t>
            </w:r>
            <w:r>
              <w:rPr>
                <w:lang w:val="en-GB"/>
              </w:rPr>
              <w:t>s</w:t>
            </w:r>
            <w:r w:rsidRPr="00832775">
              <w:rPr>
                <w:lang w:val="en-GB"/>
              </w:rPr>
              <w:t xml:space="preserve"> functionality</w:t>
            </w:r>
          </w:p>
        </w:tc>
        <w:tc>
          <w:tcPr>
            <w:tcW w:w="2126" w:type="dxa"/>
          </w:tcPr>
          <w:p w14:paraId="3822492A" w14:textId="3FAE94CE" w:rsidR="00F63387" w:rsidRDefault="00F63387" w:rsidP="00AE1684">
            <w:pPr>
              <w:ind w:firstLine="0"/>
              <w:rPr>
                <w:lang w:val="en-GB"/>
              </w:rPr>
            </w:pPr>
            <w:r>
              <w:rPr>
                <w:lang w:val="en-GB"/>
              </w:rPr>
              <w:t>Increased development time</w:t>
            </w:r>
          </w:p>
        </w:tc>
        <w:tc>
          <w:tcPr>
            <w:tcW w:w="1134" w:type="dxa"/>
          </w:tcPr>
          <w:p w14:paraId="165DADFF" w14:textId="4D8FD5AE" w:rsidR="00F63387" w:rsidRDefault="00F63387" w:rsidP="00AE1684">
            <w:pPr>
              <w:ind w:firstLine="0"/>
              <w:rPr>
                <w:lang w:val="en-GB"/>
              </w:rPr>
            </w:pPr>
            <w:r>
              <w:rPr>
                <w:lang w:val="en-GB"/>
              </w:rPr>
              <w:t>Medium</w:t>
            </w:r>
          </w:p>
        </w:tc>
        <w:tc>
          <w:tcPr>
            <w:tcW w:w="1134" w:type="dxa"/>
          </w:tcPr>
          <w:p w14:paraId="22E8CC08" w14:textId="307717FC" w:rsidR="00F63387" w:rsidRPr="00832775" w:rsidRDefault="00F63387" w:rsidP="00AE1684">
            <w:pPr>
              <w:ind w:firstLine="0"/>
              <w:rPr>
                <w:b/>
                <w:bCs/>
                <w:lang w:val="en-GB"/>
              </w:rPr>
            </w:pPr>
            <w:r>
              <w:rPr>
                <w:lang w:val="en-IE"/>
              </w:rPr>
              <w:t>Insignificant</w:t>
            </w:r>
          </w:p>
        </w:tc>
        <w:tc>
          <w:tcPr>
            <w:tcW w:w="2410" w:type="dxa"/>
          </w:tcPr>
          <w:p w14:paraId="69699A04" w14:textId="4BD4BF1C" w:rsidR="00F63387" w:rsidRDefault="00651866" w:rsidP="00AE1684">
            <w:pPr>
              <w:ind w:firstLine="0"/>
              <w:rPr>
                <w:lang w:val="en-GB"/>
              </w:rPr>
            </w:pPr>
            <w:r>
              <w:rPr>
                <w:lang w:val="en-GB"/>
              </w:rPr>
              <w:t>Track APIs updates</w:t>
            </w:r>
          </w:p>
        </w:tc>
        <w:tc>
          <w:tcPr>
            <w:tcW w:w="1134" w:type="dxa"/>
          </w:tcPr>
          <w:p w14:paraId="57E811D1" w14:textId="6B990BE1" w:rsidR="00F63387" w:rsidRDefault="00F63387" w:rsidP="00AE1684">
            <w:pPr>
              <w:ind w:firstLine="0"/>
              <w:rPr>
                <w:lang w:val="en-GB"/>
              </w:rPr>
            </w:pPr>
            <w:r>
              <w:rPr>
                <w:lang w:val="en-GB"/>
              </w:rPr>
              <w:t>Inez</w:t>
            </w:r>
          </w:p>
        </w:tc>
      </w:tr>
      <w:tr w:rsidR="00651866" w14:paraId="0E302152" w14:textId="77777777" w:rsidTr="00651866">
        <w:tc>
          <w:tcPr>
            <w:tcW w:w="507" w:type="dxa"/>
          </w:tcPr>
          <w:p w14:paraId="1287FB4D" w14:textId="7A8333D7" w:rsidR="00F63387" w:rsidRDefault="00F63387" w:rsidP="00AE1684">
            <w:pPr>
              <w:ind w:firstLine="0"/>
              <w:rPr>
                <w:lang w:val="en-GB"/>
              </w:rPr>
            </w:pPr>
            <w:r>
              <w:rPr>
                <w:lang w:val="en-GB"/>
              </w:rPr>
              <w:t>06</w:t>
            </w:r>
          </w:p>
        </w:tc>
        <w:tc>
          <w:tcPr>
            <w:tcW w:w="2471" w:type="dxa"/>
          </w:tcPr>
          <w:p w14:paraId="05C0615D" w14:textId="49F25EAF" w:rsidR="00F63387" w:rsidRDefault="00F63387" w:rsidP="00AE1684">
            <w:pPr>
              <w:ind w:firstLine="0"/>
              <w:rPr>
                <w:lang w:val="en-GB"/>
              </w:rPr>
            </w:pPr>
            <w:r>
              <w:rPr>
                <w:lang w:val="en-GB"/>
              </w:rPr>
              <w:t>Increased data vulnerability due to API usage (APIs are often targets for attacks)</w:t>
            </w:r>
          </w:p>
        </w:tc>
        <w:tc>
          <w:tcPr>
            <w:tcW w:w="2126" w:type="dxa"/>
          </w:tcPr>
          <w:p w14:paraId="4063DC97" w14:textId="7E8B0FDC" w:rsidR="00F63387" w:rsidRPr="00832775" w:rsidRDefault="00F63387" w:rsidP="00AE1684">
            <w:pPr>
              <w:ind w:firstLine="0"/>
              <w:rPr>
                <w:lang w:val="en-GB"/>
              </w:rPr>
            </w:pPr>
            <w:r>
              <w:rPr>
                <w:lang w:val="en-GB"/>
              </w:rPr>
              <w:t>Additional security solutions required</w:t>
            </w:r>
          </w:p>
        </w:tc>
        <w:tc>
          <w:tcPr>
            <w:tcW w:w="1134" w:type="dxa"/>
          </w:tcPr>
          <w:p w14:paraId="52126259" w14:textId="1EE06610" w:rsidR="00F63387" w:rsidRDefault="00F63387" w:rsidP="00AE1684">
            <w:pPr>
              <w:ind w:firstLine="0"/>
              <w:rPr>
                <w:lang w:val="en-GB"/>
              </w:rPr>
            </w:pPr>
            <w:r>
              <w:rPr>
                <w:lang w:val="en-GB"/>
              </w:rPr>
              <w:t>High</w:t>
            </w:r>
          </w:p>
        </w:tc>
        <w:tc>
          <w:tcPr>
            <w:tcW w:w="1134" w:type="dxa"/>
          </w:tcPr>
          <w:p w14:paraId="2653D3D7" w14:textId="7C6AB2F5" w:rsidR="00F63387" w:rsidRDefault="00F63387" w:rsidP="00AE1684">
            <w:pPr>
              <w:ind w:firstLine="0"/>
              <w:rPr>
                <w:lang w:val="en-GB"/>
              </w:rPr>
            </w:pPr>
            <w:r>
              <w:rPr>
                <w:lang w:val="en-GB"/>
              </w:rPr>
              <w:t>Serious</w:t>
            </w:r>
          </w:p>
        </w:tc>
        <w:tc>
          <w:tcPr>
            <w:tcW w:w="2410" w:type="dxa"/>
          </w:tcPr>
          <w:p w14:paraId="128B532D" w14:textId="5B4C2311" w:rsidR="00F63387" w:rsidRDefault="00651866" w:rsidP="00AE1684">
            <w:pPr>
              <w:ind w:firstLine="0"/>
              <w:rPr>
                <w:lang w:val="en-GB"/>
              </w:rPr>
            </w:pPr>
            <w:r>
              <w:rPr>
                <w:lang w:val="en-GB"/>
              </w:rPr>
              <w:t>Consider hiring highly qualified cybersecurity specialist</w:t>
            </w:r>
          </w:p>
        </w:tc>
        <w:tc>
          <w:tcPr>
            <w:tcW w:w="1134" w:type="dxa"/>
          </w:tcPr>
          <w:p w14:paraId="78F29AF8" w14:textId="13467F38" w:rsidR="00F63387" w:rsidRDefault="00F63387" w:rsidP="00AE1684">
            <w:pPr>
              <w:ind w:firstLine="0"/>
              <w:rPr>
                <w:lang w:val="en-GB"/>
              </w:rPr>
            </w:pPr>
            <w:r>
              <w:rPr>
                <w:lang w:val="en-GB"/>
              </w:rPr>
              <w:t>Alex</w:t>
            </w:r>
          </w:p>
        </w:tc>
      </w:tr>
      <w:tr w:rsidR="00651866" w14:paraId="4D2E0600" w14:textId="77777777" w:rsidTr="00651866">
        <w:tc>
          <w:tcPr>
            <w:tcW w:w="507" w:type="dxa"/>
          </w:tcPr>
          <w:p w14:paraId="677AF8C4" w14:textId="7B8A0F8B" w:rsidR="00F63387" w:rsidRDefault="00F63387" w:rsidP="00AE1684">
            <w:pPr>
              <w:ind w:firstLine="0"/>
              <w:rPr>
                <w:lang w:val="en-GB"/>
              </w:rPr>
            </w:pPr>
            <w:r>
              <w:rPr>
                <w:lang w:val="en-GB"/>
              </w:rPr>
              <w:t>07</w:t>
            </w:r>
          </w:p>
        </w:tc>
        <w:tc>
          <w:tcPr>
            <w:tcW w:w="2471" w:type="dxa"/>
          </w:tcPr>
          <w:p w14:paraId="73A656F5" w14:textId="01ECE42E" w:rsidR="00F63387" w:rsidRDefault="00F63387" w:rsidP="00AE1684">
            <w:pPr>
              <w:ind w:firstLine="0"/>
              <w:rPr>
                <w:lang w:val="en-GB"/>
              </w:rPr>
            </w:pPr>
            <w:r>
              <w:rPr>
                <w:lang w:val="en-GB"/>
              </w:rPr>
              <w:t>Issues with integration with partners’ systems</w:t>
            </w:r>
          </w:p>
        </w:tc>
        <w:tc>
          <w:tcPr>
            <w:tcW w:w="2126" w:type="dxa"/>
          </w:tcPr>
          <w:p w14:paraId="4F62FA73" w14:textId="7966A0FE" w:rsidR="00F63387" w:rsidRDefault="00F63387" w:rsidP="00AE1684">
            <w:pPr>
              <w:ind w:firstLine="0"/>
              <w:rPr>
                <w:lang w:val="en-GB"/>
              </w:rPr>
            </w:pPr>
            <w:r>
              <w:rPr>
                <w:lang w:val="en-GB"/>
              </w:rPr>
              <w:t>Mismatched data, systems incompatibility</w:t>
            </w:r>
          </w:p>
        </w:tc>
        <w:tc>
          <w:tcPr>
            <w:tcW w:w="1134" w:type="dxa"/>
          </w:tcPr>
          <w:p w14:paraId="232EFAF3" w14:textId="44DF5729" w:rsidR="00F63387" w:rsidRDefault="00F63387" w:rsidP="00AE1684">
            <w:pPr>
              <w:ind w:firstLine="0"/>
              <w:rPr>
                <w:lang w:val="en-GB"/>
              </w:rPr>
            </w:pPr>
            <w:r>
              <w:rPr>
                <w:lang w:val="en-GB"/>
              </w:rPr>
              <w:t>Low</w:t>
            </w:r>
          </w:p>
        </w:tc>
        <w:tc>
          <w:tcPr>
            <w:tcW w:w="1134" w:type="dxa"/>
          </w:tcPr>
          <w:p w14:paraId="5C5E08B4" w14:textId="505A332A" w:rsidR="00F63387" w:rsidRDefault="00F63387" w:rsidP="00AE1684">
            <w:pPr>
              <w:ind w:firstLine="0"/>
              <w:rPr>
                <w:lang w:val="en-GB"/>
              </w:rPr>
            </w:pPr>
            <w:r>
              <w:rPr>
                <w:lang w:val="en-GB"/>
              </w:rPr>
              <w:t>Tolerable</w:t>
            </w:r>
          </w:p>
        </w:tc>
        <w:tc>
          <w:tcPr>
            <w:tcW w:w="2410" w:type="dxa"/>
          </w:tcPr>
          <w:p w14:paraId="2BA53439" w14:textId="0BF2788B" w:rsidR="00F63387" w:rsidRDefault="00651866" w:rsidP="00AE1684">
            <w:pPr>
              <w:ind w:firstLine="0"/>
              <w:rPr>
                <w:lang w:val="en-GB"/>
              </w:rPr>
            </w:pPr>
            <w:r>
              <w:rPr>
                <w:lang w:val="en-GB"/>
              </w:rPr>
              <w:t>Meeting with partners’ IT support to clear their systems features</w:t>
            </w:r>
          </w:p>
        </w:tc>
        <w:tc>
          <w:tcPr>
            <w:tcW w:w="1134" w:type="dxa"/>
          </w:tcPr>
          <w:p w14:paraId="1E80C5B9" w14:textId="6DCD9051" w:rsidR="00F63387" w:rsidRDefault="00F63387" w:rsidP="00AE1684">
            <w:pPr>
              <w:ind w:firstLine="0"/>
              <w:rPr>
                <w:lang w:val="en-GB"/>
              </w:rPr>
            </w:pPr>
            <w:r>
              <w:rPr>
                <w:lang w:val="en-GB"/>
              </w:rPr>
              <w:t>Mike</w:t>
            </w:r>
          </w:p>
        </w:tc>
      </w:tr>
      <w:tr w:rsidR="00651866" w14:paraId="00252388" w14:textId="77777777" w:rsidTr="00651866">
        <w:tc>
          <w:tcPr>
            <w:tcW w:w="507" w:type="dxa"/>
          </w:tcPr>
          <w:p w14:paraId="1DCC7671" w14:textId="64B7D598" w:rsidR="00F63387" w:rsidRDefault="00F63387" w:rsidP="00AE1684">
            <w:pPr>
              <w:ind w:firstLine="0"/>
              <w:rPr>
                <w:lang w:val="en-GB"/>
              </w:rPr>
            </w:pPr>
            <w:r>
              <w:rPr>
                <w:lang w:val="en-GB"/>
              </w:rPr>
              <w:t>08</w:t>
            </w:r>
          </w:p>
        </w:tc>
        <w:tc>
          <w:tcPr>
            <w:tcW w:w="2471" w:type="dxa"/>
          </w:tcPr>
          <w:p w14:paraId="47E89CED" w14:textId="6884E159" w:rsidR="00F63387" w:rsidRDefault="00F63387" w:rsidP="00AE1684">
            <w:pPr>
              <w:ind w:firstLine="0"/>
              <w:rPr>
                <w:lang w:val="en-GB"/>
              </w:rPr>
            </w:pPr>
            <w:r>
              <w:rPr>
                <w:lang w:val="en-GB"/>
              </w:rPr>
              <w:t>Decrease in performance due to API usage</w:t>
            </w:r>
          </w:p>
        </w:tc>
        <w:tc>
          <w:tcPr>
            <w:tcW w:w="2126" w:type="dxa"/>
          </w:tcPr>
          <w:p w14:paraId="41D8FBB3" w14:textId="531EB8F9" w:rsidR="00F63387" w:rsidRDefault="00F63387" w:rsidP="00AE1684">
            <w:pPr>
              <w:ind w:firstLine="0"/>
              <w:rPr>
                <w:lang w:val="en-GB"/>
              </w:rPr>
            </w:pPr>
            <w:r>
              <w:rPr>
                <w:lang w:val="en-GB"/>
              </w:rPr>
              <w:t>Decrease in customer satisfaction</w:t>
            </w:r>
          </w:p>
        </w:tc>
        <w:tc>
          <w:tcPr>
            <w:tcW w:w="1134" w:type="dxa"/>
          </w:tcPr>
          <w:p w14:paraId="3C3CE66F" w14:textId="650889A8" w:rsidR="00F63387" w:rsidRDefault="00F63387" w:rsidP="00AE1684">
            <w:pPr>
              <w:ind w:firstLine="0"/>
              <w:rPr>
                <w:lang w:val="en-GB"/>
              </w:rPr>
            </w:pPr>
            <w:r>
              <w:rPr>
                <w:lang w:val="en-GB"/>
              </w:rPr>
              <w:t>Low</w:t>
            </w:r>
          </w:p>
        </w:tc>
        <w:tc>
          <w:tcPr>
            <w:tcW w:w="1134" w:type="dxa"/>
          </w:tcPr>
          <w:p w14:paraId="0760F317" w14:textId="5361B204" w:rsidR="00F63387" w:rsidRDefault="00F63387" w:rsidP="00AE1684">
            <w:pPr>
              <w:ind w:firstLine="0"/>
              <w:rPr>
                <w:lang w:val="en-GB"/>
              </w:rPr>
            </w:pPr>
            <w:r>
              <w:rPr>
                <w:lang w:val="en-GB"/>
              </w:rPr>
              <w:t>Tolerable</w:t>
            </w:r>
          </w:p>
        </w:tc>
        <w:tc>
          <w:tcPr>
            <w:tcW w:w="2410" w:type="dxa"/>
          </w:tcPr>
          <w:p w14:paraId="261B3D12" w14:textId="062B8306" w:rsidR="00F63387" w:rsidRDefault="00651866" w:rsidP="00AE1684">
            <w:pPr>
              <w:ind w:firstLine="0"/>
              <w:rPr>
                <w:lang w:val="en-GB"/>
              </w:rPr>
            </w:pPr>
            <w:r>
              <w:rPr>
                <w:lang w:val="en-GB"/>
              </w:rPr>
              <w:t xml:space="preserve">Training on </w:t>
            </w:r>
            <w:r w:rsidR="00352886">
              <w:rPr>
                <w:lang w:val="en-GB"/>
              </w:rPr>
              <w:t>effective API integration</w:t>
            </w:r>
            <w:r>
              <w:rPr>
                <w:lang w:val="en-GB"/>
              </w:rPr>
              <w:t xml:space="preserve"> for developers</w:t>
            </w:r>
            <w:r w:rsidR="00352886">
              <w:rPr>
                <w:lang w:val="en-GB"/>
              </w:rPr>
              <w:t>. System performance testing</w:t>
            </w:r>
          </w:p>
        </w:tc>
        <w:tc>
          <w:tcPr>
            <w:tcW w:w="1134" w:type="dxa"/>
          </w:tcPr>
          <w:p w14:paraId="2D5A66C3" w14:textId="7BD14399" w:rsidR="00F63387" w:rsidRDefault="00F63387" w:rsidP="00AE1684">
            <w:pPr>
              <w:ind w:firstLine="0"/>
              <w:rPr>
                <w:lang w:val="en-GB"/>
              </w:rPr>
            </w:pPr>
            <w:r>
              <w:rPr>
                <w:lang w:val="en-GB"/>
              </w:rPr>
              <w:t>Mike</w:t>
            </w:r>
          </w:p>
        </w:tc>
      </w:tr>
      <w:tr w:rsidR="00651866" w14:paraId="7C5096C6" w14:textId="77777777" w:rsidTr="00651866">
        <w:tc>
          <w:tcPr>
            <w:tcW w:w="507" w:type="dxa"/>
          </w:tcPr>
          <w:p w14:paraId="6277BC09" w14:textId="25F28A7E" w:rsidR="00F63387" w:rsidRDefault="00F63387" w:rsidP="00AE1684">
            <w:pPr>
              <w:ind w:firstLine="0"/>
              <w:rPr>
                <w:lang w:val="en-GB"/>
              </w:rPr>
            </w:pPr>
            <w:r>
              <w:rPr>
                <w:lang w:val="en-GB"/>
              </w:rPr>
              <w:t>09</w:t>
            </w:r>
          </w:p>
        </w:tc>
        <w:tc>
          <w:tcPr>
            <w:tcW w:w="2471" w:type="dxa"/>
          </w:tcPr>
          <w:p w14:paraId="26759A76" w14:textId="27135E7C" w:rsidR="00F63387" w:rsidRDefault="00F63387" w:rsidP="00AE1684">
            <w:pPr>
              <w:ind w:firstLine="0"/>
              <w:rPr>
                <w:lang w:val="en-GB"/>
              </w:rPr>
            </w:pPr>
            <w:r>
              <w:rPr>
                <w:lang w:val="en-GB"/>
              </w:rPr>
              <w:t>Misinterpretation of membership eligibility logic due its complexity</w:t>
            </w:r>
          </w:p>
        </w:tc>
        <w:tc>
          <w:tcPr>
            <w:tcW w:w="2126" w:type="dxa"/>
          </w:tcPr>
          <w:p w14:paraId="08B357A5" w14:textId="2D1C92F0" w:rsidR="00F63387" w:rsidRDefault="00F63387" w:rsidP="00AE1684">
            <w:pPr>
              <w:ind w:firstLine="0"/>
              <w:rPr>
                <w:lang w:val="en-GB"/>
              </w:rPr>
            </w:pPr>
            <w:r>
              <w:rPr>
                <w:lang w:val="en-GB"/>
              </w:rPr>
              <w:t xml:space="preserve">Inconsistencies in membership levels and tiered assignments </w:t>
            </w:r>
          </w:p>
        </w:tc>
        <w:tc>
          <w:tcPr>
            <w:tcW w:w="1134" w:type="dxa"/>
          </w:tcPr>
          <w:p w14:paraId="6335FFF3" w14:textId="598281C8" w:rsidR="00F63387" w:rsidRDefault="00F63387" w:rsidP="00AE1684">
            <w:pPr>
              <w:ind w:firstLine="0"/>
              <w:rPr>
                <w:lang w:val="en-GB"/>
              </w:rPr>
            </w:pPr>
            <w:r>
              <w:rPr>
                <w:lang w:val="en-GB"/>
              </w:rPr>
              <w:t>Medium</w:t>
            </w:r>
          </w:p>
        </w:tc>
        <w:tc>
          <w:tcPr>
            <w:tcW w:w="1134" w:type="dxa"/>
          </w:tcPr>
          <w:p w14:paraId="29A8F129" w14:textId="27642CA2" w:rsidR="00F63387" w:rsidRDefault="00F63387" w:rsidP="00AE1684">
            <w:pPr>
              <w:ind w:firstLine="0"/>
              <w:rPr>
                <w:lang w:val="en-GB"/>
              </w:rPr>
            </w:pPr>
            <w:r>
              <w:rPr>
                <w:lang w:val="en-GB"/>
              </w:rPr>
              <w:t>Serious</w:t>
            </w:r>
          </w:p>
        </w:tc>
        <w:tc>
          <w:tcPr>
            <w:tcW w:w="2410" w:type="dxa"/>
          </w:tcPr>
          <w:p w14:paraId="43A858F4" w14:textId="78B12236" w:rsidR="00F63387" w:rsidRDefault="00352886" w:rsidP="00AE1684">
            <w:pPr>
              <w:ind w:firstLine="0"/>
              <w:rPr>
                <w:lang w:val="en-GB"/>
              </w:rPr>
            </w:pPr>
            <w:r>
              <w:rPr>
                <w:lang w:val="en-GB"/>
              </w:rPr>
              <w:t xml:space="preserve">Requirements specifications must be fine-grained </w:t>
            </w:r>
          </w:p>
        </w:tc>
        <w:tc>
          <w:tcPr>
            <w:tcW w:w="1134" w:type="dxa"/>
          </w:tcPr>
          <w:p w14:paraId="51386A3D" w14:textId="7E029202" w:rsidR="00F63387" w:rsidRDefault="00F63387" w:rsidP="00AE1684">
            <w:pPr>
              <w:ind w:firstLine="0"/>
              <w:rPr>
                <w:lang w:val="en-GB"/>
              </w:rPr>
            </w:pPr>
            <w:r>
              <w:rPr>
                <w:lang w:val="en-GB"/>
              </w:rPr>
              <w:t>Kim</w:t>
            </w:r>
          </w:p>
        </w:tc>
      </w:tr>
      <w:tr w:rsidR="00651866" w14:paraId="547FE575" w14:textId="77777777" w:rsidTr="00651866">
        <w:tc>
          <w:tcPr>
            <w:tcW w:w="507" w:type="dxa"/>
          </w:tcPr>
          <w:p w14:paraId="17748BD8" w14:textId="656D1CB0" w:rsidR="00F63387" w:rsidRDefault="00F63387" w:rsidP="00AE1684">
            <w:pPr>
              <w:ind w:firstLine="0"/>
              <w:rPr>
                <w:lang w:val="en-GB"/>
              </w:rPr>
            </w:pPr>
            <w:r>
              <w:rPr>
                <w:lang w:val="en-GB"/>
              </w:rPr>
              <w:t>10</w:t>
            </w:r>
          </w:p>
        </w:tc>
        <w:tc>
          <w:tcPr>
            <w:tcW w:w="2471" w:type="dxa"/>
          </w:tcPr>
          <w:p w14:paraId="6D25A76C" w14:textId="7C6F9FE1" w:rsidR="00F63387" w:rsidRDefault="00F63387" w:rsidP="00AE1684">
            <w:pPr>
              <w:ind w:firstLine="0"/>
              <w:rPr>
                <w:lang w:val="en-GB"/>
              </w:rPr>
            </w:pPr>
            <w:r>
              <w:rPr>
                <w:lang w:val="en-GB"/>
              </w:rPr>
              <w:t xml:space="preserve">AI access to sensitive data </w:t>
            </w:r>
          </w:p>
        </w:tc>
        <w:tc>
          <w:tcPr>
            <w:tcW w:w="2126" w:type="dxa"/>
          </w:tcPr>
          <w:p w14:paraId="5894BEC9" w14:textId="1F6CDFCE" w:rsidR="00F63387" w:rsidRDefault="00F63387" w:rsidP="00AE1684">
            <w:pPr>
              <w:ind w:firstLine="0"/>
              <w:rPr>
                <w:lang w:val="en-GB"/>
              </w:rPr>
            </w:pPr>
            <w:r>
              <w:rPr>
                <w:lang w:val="en-GB"/>
              </w:rPr>
              <w:t>Security threat to the system</w:t>
            </w:r>
          </w:p>
        </w:tc>
        <w:tc>
          <w:tcPr>
            <w:tcW w:w="1134" w:type="dxa"/>
          </w:tcPr>
          <w:p w14:paraId="5D681C3B" w14:textId="019FBED9" w:rsidR="00F63387" w:rsidRDefault="00F63387" w:rsidP="00AE1684">
            <w:pPr>
              <w:ind w:firstLine="0"/>
              <w:rPr>
                <w:lang w:val="en-GB"/>
              </w:rPr>
            </w:pPr>
            <w:r>
              <w:rPr>
                <w:lang w:val="en-GB"/>
              </w:rPr>
              <w:t>High</w:t>
            </w:r>
          </w:p>
        </w:tc>
        <w:tc>
          <w:tcPr>
            <w:tcW w:w="1134" w:type="dxa"/>
          </w:tcPr>
          <w:p w14:paraId="7E0FDCE5" w14:textId="4D3FD3B2" w:rsidR="00F63387" w:rsidRDefault="00F63387" w:rsidP="00AE1684">
            <w:pPr>
              <w:ind w:firstLine="0"/>
              <w:rPr>
                <w:lang w:val="en-GB"/>
              </w:rPr>
            </w:pPr>
            <w:r>
              <w:rPr>
                <w:lang w:val="en-GB"/>
              </w:rPr>
              <w:t>Serious</w:t>
            </w:r>
          </w:p>
        </w:tc>
        <w:tc>
          <w:tcPr>
            <w:tcW w:w="2410" w:type="dxa"/>
          </w:tcPr>
          <w:p w14:paraId="60336E87" w14:textId="2A0C6054" w:rsidR="00F63387" w:rsidRDefault="00352886" w:rsidP="00AE1684">
            <w:pPr>
              <w:ind w:firstLine="0"/>
              <w:rPr>
                <w:lang w:val="en-GB"/>
              </w:rPr>
            </w:pPr>
            <w:r>
              <w:rPr>
                <w:lang w:val="en-GB"/>
              </w:rPr>
              <w:t>Implement role-based access control</w:t>
            </w:r>
          </w:p>
        </w:tc>
        <w:tc>
          <w:tcPr>
            <w:tcW w:w="1134" w:type="dxa"/>
          </w:tcPr>
          <w:p w14:paraId="419A38C0" w14:textId="2C6956CB" w:rsidR="00F63387" w:rsidRDefault="00F63387" w:rsidP="00AE1684">
            <w:pPr>
              <w:ind w:firstLine="0"/>
              <w:rPr>
                <w:lang w:val="en-GB"/>
              </w:rPr>
            </w:pPr>
            <w:r>
              <w:rPr>
                <w:lang w:val="en-GB"/>
              </w:rPr>
              <w:t>Alex</w:t>
            </w:r>
          </w:p>
        </w:tc>
      </w:tr>
      <w:tr w:rsidR="00651866" w14:paraId="3FDADC50" w14:textId="77777777" w:rsidTr="00651866">
        <w:tc>
          <w:tcPr>
            <w:tcW w:w="507" w:type="dxa"/>
          </w:tcPr>
          <w:p w14:paraId="7ADA4257" w14:textId="1BE42C5E" w:rsidR="00F63387" w:rsidRDefault="00F63387" w:rsidP="00AE1684">
            <w:pPr>
              <w:ind w:firstLine="0"/>
              <w:rPr>
                <w:lang w:val="en-GB"/>
              </w:rPr>
            </w:pPr>
            <w:r>
              <w:rPr>
                <w:lang w:val="en-GB"/>
              </w:rPr>
              <w:t>11</w:t>
            </w:r>
          </w:p>
        </w:tc>
        <w:tc>
          <w:tcPr>
            <w:tcW w:w="2471" w:type="dxa"/>
          </w:tcPr>
          <w:p w14:paraId="22300BFA" w14:textId="7DAC595D" w:rsidR="00F63387" w:rsidRDefault="00F63387" w:rsidP="00AE1684">
            <w:pPr>
              <w:ind w:firstLine="0"/>
              <w:rPr>
                <w:lang w:val="en-GB"/>
              </w:rPr>
            </w:pPr>
            <w:r>
              <w:rPr>
                <w:lang w:val="en-GB"/>
              </w:rPr>
              <w:t>Biased AI algorithms</w:t>
            </w:r>
          </w:p>
        </w:tc>
        <w:tc>
          <w:tcPr>
            <w:tcW w:w="2126" w:type="dxa"/>
          </w:tcPr>
          <w:p w14:paraId="28483FC7" w14:textId="484AD0F0" w:rsidR="00F63387" w:rsidRDefault="00F63387" w:rsidP="00AE1684">
            <w:pPr>
              <w:ind w:firstLine="0"/>
              <w:rPr>
                <w:lang w:val="en-GB"/>
              </w:rPr>
            </w:pPr>
            <w:r>
              <w:rPr>
                <w:lang w:val="en-GB"/>
              </w:rPr>
              <w:t>Decrease in user’s satisfaction, ethical problems, the airline reputation damage</w:t>
            </w:r>
          </w:p>
        </w:tc>
        <w:tc>
          <w:tcPr>
            <w:tcW w:w="1134" w:type="dxa"/>
          </w:tcPr>
          <w:p w14:paraId="76C3737B" w14:textId="373B98BE" w:rsidR="00F63387" w:rsidRDefault="00F63387" w:rsidP="00AE1684">
            <w:pPr>
              <w:ind w:firstLine="0"/>
              <w:rPr>
                <w:lang w:val="en-GB"/>
              </w:rPr>
            </w:pPr>
            <w:r>
              <w:rPr>
                <w:lang w:val="en-GB"/>
              </w:rPr>
              <w:t>Medium</w:t>
            </w:r>
          </w:p>
        </w:tc>
        <w:tc>
          <w:tcPr>
            <w:tcW w:w="1134" w:type="dxa"/>
          </w:tcPr>
          <w:p w14:paraId="43322CBF" w14:textId="1720FABB" w:rsidR="00F63387" w:rsidRDefault="00F63387" w:rsidP="00AE1684">
            <w:pPr>
              <w:ind w:firstLine="0"/>
              <w:rPr>
                <w:lang w:val="en-GB"/>
              </w:rPr>
            </w:pPr>
            <w:r>
              <w:rPr>
                <w:lang w:val="en-GB"/>
              </w:rPr>
              <w:t>Serious</w:t>
            </w:r>
          </w:p>
        </w:tc>
        <w:tc>
          <w:tcPr>
            <w:tcW w:w="2410" w:type="dxa"/>
          </w:tcPr>
          <w:p w14:paraId="760C605E" w14:textId="3FB2DDF3" w:rsidR="00F63387" w:rsidRDefault="00352886" w:rsidP="00AE1684">
            <w:pPr>
              <w:ind w:firstLine="0"/>
              <w:rPr>
                <w:lang w:val="en-GB"/>
              </w:rPr>
            </w:pPr>
            <w:r>
              <w:rPr>
                <w:lang w:val="en-GB"/>
              </w:rPr>
              <w:t>Consider hiring consultant for AI usage</w:t>
            </w:r>
          </w:p>
        </w:tc>
        <w:tc>
          <w:tcPr>
            <w:tcW w:w="1134" w:type="dxa"/>
          </w:tcPr>
          <w:p w14:paraId="76EB66FD" w14:textId="30242782" w:rsidR="00F63387" w:rsidRDefault="00F63387" w:rsidP="00AE1684">
            <w:pPr>
              <w:ind w:firstLine="0"/>
              <w:rPr>
                <w:lang w:val="en-GB"/>
              </w:rPr>
            </w:pPr>
            <w:r>
              <w:rPr>
                <w:lang w:val="en-GB"/>
              </w:rPr>
              <w:t>Inez</w:t>
            </w:r>
          </w:p>
        </w:tc>
      </w:tr>
      <w:tr w:rsidR="00651866" w14:paraId="2F1154D4" w14:textId="77777777" w:rsidTr="00651866">
        <w:tc>
          <w:tcPr>
            <w:tcW w:w="507" w:type="dxa"/>
          </w:tcPr>
          <w:p w14:paraId="1F4A0B11" w14:textId="0418CB77" w:rsidR="00F63387" w:rsidRDefault="00F63387" w:rsidP="00AE1684">
            <w:pPr>
              <w:ind w:firstLine="0"/>
              <w:rPr>
                <w:lang w:val="en-GB"/>
              </w:rPr>
            </w:pPr>
            <w:r>
              <w:rPr>
                <w:lang w:val="en-GB"/>
              </w:rPr>
              <w:t>12</w:t>
            </w:r>
          </w:p>
        </w:tc>
        <w:tc>
          <w:tcPr>
            <w:tcW w:w="2471" w:type="dxa"/>
          </w:tcPr>
          <w:p w14:paraId="76975042" w14:textId="06879D54" w:rsidR="00F63387" w:rsidRDefault="00F63387" w:rsidP="00AE1684">
            <w:pPr>
              <w:ind w:firstLine="0"/>
              <w:rPr>
                <w:lang w:val="en-GB"/>
              </w:rPr>
            </w:pPr>
            <w:r>
              <w:rPr>
                <w:lang w:val="en-GB"/>
              </w:rPr>
              <w:t>Lack of expertise in cybersecurity</w:t>
            </w:r>
          </w:p>
        </w:tc>
        <w:tc>
          <w:tcPr>
            <w:tcW w:w="2126" w:type="dxa"/>
          </w:tcPr>
          <w:p w14:paraId="25EEDFF3" w14:textId="7AFE017F" w:rsidR="00F63387" w:rsidRDefault="00F63387" w:rsidP="00AE1684">
            <w:pPr>
              <w:ind w:firstLine="0"/>
              <w:rPr>
                <w:lang w:val="en-GB"/>
              </w:rPr>
            </w:pPr>
            <w:r>
              <w:rPr>
                <w:lang w:val="en-GB"/>
              </w:rPr>
              <w:t>Decrease in system security</w:t>
            </w:r>
          </w:p>
        </w:tc>
        <w:tc>
          <w:tcPr>
            <w:tcW w:w="1134" w:type="dxa"/>
          </w:tcPr>
          <w:p w14:paraId="58123D60" w14:textId="58F64161" w:rsidR="00F63387" w:rsidRDefault="00F63387" w:rsidP="00AE1684">
            <w:pPr>
              <w:ind w:firstLine="0"/>
              <w:rPr>
                <w:lang w:val="en-GB"/>
              </w:rPr>
            </w:pPr>
            <w:r>
              <w:rPr>
                <w:lang w:val="en-GB"/>
              </w:rPr>
              <w:t>Medium</w:t>
            </w:r>
          </w:p>
        </w:tc>
        <w:tc>
          <w:tcPr>
            <w:tcW w:w="1134" w:type="dxa"/>
          </w:tcPr>
          <w:p w14:paraId="4EC96C62" w14:textId="1F0CE78C" w:rsidR="00F63387" w:rsidRDefault="00F63387" w:rsidP="00AE1684">
            <w:pPr>
              <w:ind w:firstLine="0"/>
              <w:rPr>
                <w:lang w:val="en-GB"/>
              </w:rPr>
            </w:pPr>
            <w:r>
              <w:rPr>
                <w:lang w:val="en-GB"/>
              </w:rPr>
              <w:t>Serious</w:t>
            </w:r>
          </w:p>
        </w:tc>
        <w:tc>
          <w:tcPr>
            <w:tcW w:w="2410" w:type="dxa"/>
          </w:tcPr>
          <w:p w14:paraId="6B87AF8B" w14:textId="4CBA7ACD" w:rsidR="00F63387" w:rsidRDefault="00352886" w:rsidP="00AE1684">
            <w:pPr>
              <w:ind w:firstLine="0"/>
              <w:rPr>
                <w:lang w:val="en-GB"/>
              </w:rPr>
            </w:pPr>
            <w:r>
              <w:rPr>
                <w:lang w:val="en-GB"/>
              </w:rPr>
              <w:t xml:space="preserve">Consider hiring highly qualified </w:t>
            </w:r>
            <w:r>
              <w:rPr>
                <w:lang w:val="en-GB"/>
              </w:rPr>
              <w:lastRenderedPageBreak/>
              <w:t>cybersecurity specialist</w:t>
            </w:r>
          </w:p>
        </w:tc>
        <w:tc>
          <w:tcPr>
            <w:tcW w:w="1134" w:type="dxa"/>
          </w:tcPr>
          <w:p w14:paraId="204FC3A5" w14:textId="53D9F48D" w:rsidR="00F63387" w:rsidRDefault="00F63387" w:rsidP="00AE1684">
            <w:pPr>
              <w:ind w:firstLine="0"/>
              <w:rPr>
                <w:lang w:val="en-GB"/>
              </w:rPr>
            </w:pPr>
            <w:r>
              <w:rPr>
                <w:lang w:val="en-GB"/>
              </w:rPr>
              <w:lastRenderedPageBreak/>
              <w:t>Dave</w:t>
            </w:r>
          </w:p>
        </w:tc>
      </w:tr>
      <w:tr w:rsidR="00651866" w14:paraId="5344FDFD" w14:textId="77777777" w:rsidTr="00651866">
        <w:tc>
          <w:tcPr>
            <w:tcW w:w="507" w:type="dxa"/>
          </w:tcPr>
          <w:p w14:paraId="461B038A" w14:textId="3A993E97" w:rsidR="00F63387" w:rsidRDefault="00F63387" w:rsidP="00AE1684">
            <w:pPr>
              <w:ind w:firstLine="0"/>
              <w:rPr>
                <w:lang w:val="en-GB"/>
              </w:rPr>
            </w:pPr>
            <w:r>
              <w:rPr>
                <w:lang w:val="en-GB"/>
              </w:rPr>
              <w:t>13</w:t>
            </w:r>
          </w:p>
        </w:tc>
        <w:tc>
          <w:tcPr>
            <w:tcW w:w="2471" w:type="dxa"/>
          </w:tcPr>
          <w:p w14:paraId="156391CA" w14:textId="25618F46" w:rsidR="00F63387" w:rsidRDefault="00F63387" w:rsidP="00AE1684">
            <w:pPr>
              <w:ind w:firstLine="0"/>
              <w:rPr>
                <w:lang w:val="en-GB"/>
              </w:rPr>
            </w:pPr>
            <w:r>
              <w:rPr>
                <w:lang w:val="en-GB"/>
              </w:rPr>
              <w:t xml:space="preserve">Regulatory non-compliance </w:t>
            </w:r>
          </w:p>
        </w:tc>
        <w:tc>
          <w:tcPr>
            <w:tcW w:w="2126" w:type="dxa"/>
          </w:tcPr>
          <w:p w14:paraId="27DC9EE4" w14:textId="31BE3D7D" w:rsidR="00F63387" w:rsidRDefault="00F63387" w:rsidP="00AE1684">
            <w:pPr>
              <w:ind w:firstLine="0"/>
              <w:rPr>
                <w:lang w:val="en-GB"/>
              </w:rPr>
            </w:pPr>
            <w:r>
              <w:rPr>
                <w:lang w:val="en-GB"/>
              </w:rPr>
              <w:t>System will not be allowed to the market</w:t>
            </w:r>
          </w:p>
        </w:tc>
        <w:tc>
          <w:tcPr>
            <w:tcW w:w="1134" w:type="dxa"/>
          </w:tcPr>
          <w:p w14:paraId="55C8669F" w14:textId="4F8F046B" w:rsidR="00F63387" w:rsidRDefault="00F63387" w:rsidP="00AE1684">
            <w:pPr>
              <w:ind w:firstLine="0"/>
              <w:rPr>
                <w:lang w:val="en-GB"/>
              </w:rPr>
            </w:pPr>
            <w:r>
              <w:rPr>
                <w:lang w:val="en-GB"/>
              </w:rPr>
              <w:t>Low</w:t>
            </w:r>
          </w:p>
        </w:tc>
        <w:tc>
          <w:tcPr>
            <w:tcW w:w="1134" w:type="dxa"/>
          </w:tcPr>
          <w:p w14:paraId="0415BAC8" w14:textId="2F9922D6" w:rsidR="00F63387" w:rsidRDefault="00F63387" w:rsidP="00AE1684">
            <w:pPr>
              <w:ind w:firstLine="0"/>
              <w:rPr>
                <w:lang w:val="en-GB"/>
              </w:rPr>
            </w:pPr>
            <w:r>
              <w:rPr>
                <w:lang w:val="en-GB"/>
              </w:rPr>
              <w:t>Serious</w:t>
            </w:r>
          </w:p>
        </w:tc>
        <w:tc>
          <w:tcPr>
            <w:tcW w:w="2410" w:type="dxa"/>
          </w:tcPr>
          <w:p w14:paraId="25324089" w14:textId="3994A1E8" w:rsidR="00F63387" w:rsidRDefault="00352886" w:rsidP="00AE1684">
            <w:pPr>
              <w:ind w:firstLine="0"/>
              <w:rPr>
                <w:lang w:val="en-GB"/>
              </w:rPr>
            </w:pPr>
            <w:r>
              <w:rPr>
                <w:lang w:val="en-GB"/>
              </w:rPr>
              <w:t>Gather and follow regulator requirements. Get legal consultant</w:t>
            </w:r>
          </w:p>
        </w:tc>
        <w:tc>
          <w:tcPr>
            <w:tcW w:w="1134" w:type="dxa"/>
          </w:tcPr>
          <w:p w14:paraId="50AB360A" w14:textId="4F665E08" w:rsidR="00F63387" w:rsidRDefault="00F63387" w:rsidP="00AE1684">
            <w:pPr>
              <w:ind w:firstLine="0"/>
              <w:rPr>
                <w:lang w:val="en-GB"/>
              </w:rPr>
            </w:pPr>
            <w:r>
              <w:rPr>
                <w:lang w:val="en-GB"/>
              </w:rPr>
              <w:t>Thomas</w:t>
            </w:r>
          </w:p>
        </w:tc>
      </w:tr>
      <w:tr w:rsidR="00651866" w14:paraId="313A8C85" w14:textId="77777777" w:rsidTr="00651866">
        <w:tc>
          <w:tcPr>
            <w:tcW w:w="507" w:type="dxa"/>
          </w:tcPr>
          <w:p w14:paraId="503D79C8" w14:textId="2763CFC1" w:rsidR="00F63387" w:rsidRDefault="00F63387" w:rsidP="00AE1684">
            <w:pPr>
              <w:ind w:firstLine="0"/>
              <w:rPr>
                <w:lang w:val="en-GB"/>
              </w:rPr>
            </w:pPr>
            <w:r>
              <w:rPr>
                <w:lang w:val="en-GB"/>
              </w:rPr>
              <w:t>14</w:t>
            </w:r>
          </w:p>
        </w:tc>
        <w:tc>
          <w:tcPr>
            <w:tcW w:w="2471" w:type="dxa"/>
          </w:tcPr>
          <w:p w14:paraId="6175D6EE" w14:textId="1D9AE37A" w:rsidR="00F63387" w:rsidRDefault="00F63387" w:rsidP="00AE1684">
            <w:pPr>
              <w:ind w:firstLine="0"/>
              <w:rPr>
                <w:lang w:val="en-GB"/>
              </w:rPr>
            </w:pPr>
            <w:r>
              <w:rPr>
                <w:lang w:val="en-GB"/>
              </w:rPr>
              <w:t>Third</w:t>
            </w:r>
            <w:r w:rsidR="000F324F">
              <w:rPr>
                <w:lang w:val="en-GB"/>
              </w:rPr>
              <w:t>-</w:t>
            </w:r>
            <w:r>
              <w:rPr>
                <w:lang w:val="en-GB"/>
              </w:rPr>
              <w:t>part</w:t>
            </w:r>
            <w:r w:rsidR="000F324F">
              <w:rPr>
                <w:lang w:val="en-GB"/>
              </w:rPr>
              <w:t>y</w:t>
            </w:r>
            <w:r>
              <w:rPr>
                <w:lang w:val="en-GB"/>
              </w:rPr>
              <w:t xml:space="preserve"> systems are not fully </w:t>
            </w:r>
            <w:r w:rsidR="000F324F">
              <w:rPr>
                <w:lang w:val="en-GB"/>
              </w:rPr>
              <w:t>du</w:t>
            </w:r>
            <w:r>
              <w:rPr>
                <w:lang w:val="en-GB"/>
              </w:rPr>
              <w:t xml:space="preserve">plicated in the testing environment </w:t>
            </w:r>
          </w:p>
        </w:tc>
        <w:tc>
          <w:tcPr>
            <w:tcW w:w="2126" w:type="dxa"/>
          </w:tcPr>
          <w:p w14:paraId="00C34A2C" w14:textId="1E3C1D3A" w:rsidR="00F63387" w:rsidRDefault="00F63387" w:rsidP="00AE1684">
            <w:pPr>
              <w:ind w:firstLine="0"/>
              <w:rPr>
                <w:lang w:val="en-GB"/>
              </w:rPr>
            </w:pPr>
            <w:r>
              <w:rPr>
                <w:lang w:val="en-GB"/>
              </w:rPr>
              <w:t xml:space="preserve">Integration issues during deployment </w:t>
            </w:r>
          </w:p>
        </w:tc>
        <w:tc>
          <w:tcPr>
            <w:tcW w:w="1134" w:type="dxa"/>
          </w:tcPr>
          <w:p w14:paraId="5F012810" w14:textId="66FDAAA4" w:rsidR="00F63387" w:rsidRDefault="00F63387" w:rsidP="00AE1684">
            <w:pPr>
              <w:ind w:firstLine="0"/>
              <w:rPr>
                <w:lang w:val="en-GB"/>
              </w:rPr>
            </w:pPr>
            <w:r>
              <w:rPr>
                <w:lang w:val="en-GB"/>
              </w:rPr>
              <w:t>Low</w:t>
            </w:r>
          </w:p>
        </w:tc>
        <w:tc>
          <w:tcPr>
            <w:tcW w:w="1134" w:type="dxa"/>
          </w:tcPr>
          <w:p w14:paraId="4A6AE2DA" w14:textId="29582D0A" w:rsidR="00F63387" w:rsidRDefault="00F63387" w:rsidP="00AE1684">
            <w:pPr>
              <w:ind w:firstLine="0"/>
              <w:rPr>
                <w:lang w:val="en-GB"/>
              </w:rPr>
            </w:pPr>
            <w:r>
              <w:rPr>
                <w:lang w:val="en-GB"/>
              </w:rPr>
              <w:t>Serious</w:t>
            </w:r>
          </w:p>
        </w:tc>
        <w:tc>
          <w:tcPr>
            <w:tcW w:w="2410" w:type="dxa"/>
          </w:tcPr>
          <w:p w14:paraId="73D283B8" w14:textId="18A8DB54" w:rsidR="00F63387" w:rsidRDefault="000F324F" w:rsidP="00AE1684">
            <w:pPr>
              <w:ind w:firstLine="0"/>
              <w:rPr>
                <w:lang w:val="en-GB"/>
              </w:rPr>
            </w:pPr>
            <w:r>
              <w:rPr>
                <w:lang w:val="en-GB"/>
              </w:rPr>
              <w:t>Collaborate with third-party IT team to get testing environment that copies their systems’ behaviour</w:t>
            </w:r>
          </w:p>
        </w:tc>
        <w:tc>
          <w:tcPr>
            <w:tcW w:w="1134" w:type="dxa"/>
          </w:tcPr>
          <w:p w14:paraId="018D9FDD" w14:textId="0EAB8DD4" w:rsidR="00F63387" w:rsidRDefault="00F63387" w:rsidP="00AE1684">
            <w:pPr>
              <w:ind w:firstLine="0"/>
              <w:rPr>
                <w:lang w:val="en-GB"/>
              </w:rPr>
            </w:pPr>
            <w:r>
              <w:rPr>
                <w:lang w:val="en-GB"/>
              </w:rPr>
              <w:t>Thomas</w:t>
            </w:r>
          </w:p>
        </w:tc>
      </w:tr>
      <w:tr w:rsidR="00651866" w14:paraId="0AEAC6BF" w14:textId="77777777" w:rsidTr="00651866">
        <w:tc>
          <w:tcPr>
            <w:tcW w:w="507" w:type="dxa"/>
          </w:tcPr>
          <w:p w14:paraId="73DE93F1" w14:textId="296CBF1A" w:rsidR="00F63387" w:rsidRDefault="00F63387" w:rsidP="00AE1684">
            <w:pPr>
              <w:ind w:firstLine="0"/>
              <w:rPr>
                <w:lang w:val="en-GB"/>
              </w:rPr>
            </w:pPr>
            <w:r>
              <w:rPr>
                <w:lang w:val="en-GB"/>
              </w:rPr>
              <w:t>15</w:t>
            </w:r>
          </w:p>
        </w:tc>
        <w:tc>
          <w:tcPr>
            <w:tcW w:w="2471" w:type="dxa"/>
          </w:tcPr>
          <w:p w14:paraId="3CDE7D1C" w14:textId="179CFC39" w:rsidR="00F63387" w:rsidRDefault="00F63387" w:rsidP="00AE1684">
            <w:pPr>
              <w:ind w:firstLine="0"/>
              <w:rPr>
                <w:lang w:val="en-GB"/>
              </w:rPr>
            </w:pPr>
            <w:r>
              <w:rPr>
                <w:lang w:val="en-GB"/>
              </w:rPr>
              <w:t>Different dependencies and configurations in production environment as opposite to testing environment</w:t>
            </w:r>
          </w:p>
        </w:tc>
        <w:tc>
          <w:tcPr>
            <w:tcW w:w="2126" w:type="dxa"/>
          </w:tcPr>
          <w:p w14:paraId="3E727F0D" w14:textId="6A582ED9" w:rsidR="00F63387" w:rsidRDefault="00F63387" w:rsidP="00AE1684">
            <w:pPr>
              <w:ind w:firstLine="0"/>
              <w:rPr>
                <w:lang w:val="en-GB"/>
              </w:rPr>
            </w:pPr>
            <w:r>
              <w:rPr>
                <w:lang w:val="en-GB"/>
              </w:rPr>
              <w:t>System failures and unexpected behaviour in production</w:t>
            </w:r>
          </w:p>
        </w:tc>
        <w:tc>
          <w:tcPr>
            <w:tcW w:w="1134" w:type="dxa"/>
          </w:tcPr>
          <w:p w14:paraId="4980F46F" w14:textId="65CA9E83" w:rsidR="00F63387" w:rsidRDefault="00F63387" w:rsidP="00AE1684">
            <w:pPr>
              <w:ind w:firstLine="0"/>
              <w:rPr>
                <w:lang w:val="en-GB"/>
              </w:rPr>
            </w:pPr>
            <w:r>
              <w:rPr>
                <w:lang w:val="en-GB"/>
              </w:rPr>
              <w:t>Low</w:t>
            </w:r>
          </w:p>
        </w:tc>
        <w:tc>
          <w:tcPr>
            <w:tcW w:w="1134" w:type="dxa"/>
          </w:tcPr>
          <w:p w14:paraId="732E1093" w14:textId="3838E935" w:rsidR="00F63387" w:rsidRDefault="00F63387" w:rsidP="00AE1684">
            <w:pPr>
              <w:ind w:firstLine="0"/>
              <w:rPr>
                <w:lang w:val="en-GB"/>
              </w:rPr>
            </w:pPr>
            <w:r>
              <w:rPr>
                <w:lang w:val="en-GB"/>
              </w:rPr>
              <w:t>Serious</w:t>
            </w:r>
          </w:p>
        </w:tc>
        <w:tc>
          <w:tcPr>
            <w:tcW w:w="2410" w:type="dxa"/>
          </w:tcPr>
          <w:p w14:paraId="13B56188" w14:textId="734C4E7A" w:rsidR="00F63387" w:rsidRDefault="000F324F" w:rsidP="00AE1684">
            <w:pPr>
              <w:ind w:firstLine="0"/>
              <w:rPr>
                <w:lang w:val="en-GB"/>
              </w:rPr>
            </w:pPr>
            <w:r>
              <w:rPr>
                <w:lang w:val="en-GB"/>
              </w:rPr>
              <w:t>Copy production environment as close as possible. Practice continuous integration and deployment to catch issues as early as possible</w:t>
            </w:r>
          </w:p>
        </w:tc>
        <w:tc>
          <w:tcPr>
            <w:tcW w:w="1134" w:type="dxa"/>
          </w:tcPr>
          <w:p w14:paraId="493ED7D4" w14:textId="7F6B82CD" w:rsidR="00F63387" w:rsidRDefault="00F63387" w:rsidP="00AE1684">
            <w:pPr>
              <w:ind w:firstLine="0"/>
              <w:rPr>
                <w:lang w:val="en-GB"/>
              </w:rPr>
            </w:pPr>
            <w:r>
              <w:rPr>
                <w:lang w:val="en-GB"/>
              </w:rPr>
              <w:t>Kim</w:t>
            </w:r>
          </w:p>
        </w:tc>
      </w:tr>
    </w:tbl>
    <w:p w14:paraId="507D5B34" w14:textId="2665158E" w:rsidR="00AE1684" w:rsidRDefault="00F63387" w:rsidP="00F63387">
      <w:pPr>
        <w:tabs>
          <w:tab w:val="left" w:pos="2169"/>
        </w:tabs>
        <w:ind w:firstLine="0"/>
        <w:rPr>
          <w:lang w:val="en-GB"/>
        </w:rPr>
      </w:pPr>
      <w:r>
        <w:rPr>
          <w:lang w:val="en-GB"/>
        </w:rPr>
        <w:tab/>
      </w:r>
    </w:p>
    <w:p w14:paraId="3F5DB2B5" w14:textId="617F1C30" w:rsidR="00F47235" w:rsidRPr="00F47235" w:rsidRDefault="007F1664" w:rsidP="007F1664">
      <w:pPr>
        <w:pStyle w:val="Heading2"/>
        <w:rPr>
          <w:lang w:val="en-GB"/>
        </w:rPr>
      </w:pPr>
      <w:bookmarkStart w:id="39" w:name="_Toc160906054"/>
      <w:r>
        <w:rPr>
          <w:lang w:val="en-GB"/>
        </w:rPr>
        <w:t xml:space="preserve">2. </w:t>
      </w:r>
      <w:r w:rsidRPr="007F1664">
        <w:rPr>
          <w:lang w:val="en-GB"/>
        </w:rPr>
        <w:t>Failure Modes and Effects Analysis (FMEA)</w:t>
      </w:r>
      <w:bookmarkEnd w:id="39"/>
    </w:p>
    <w:p w14:paraId="6AEB05F0" w14:textId="76CA07DB" w:rsidR="00A04492" w:rsidRDefault="007F1664" w:rsidP="00A04492">
      <w:pPr>
        <w:jc w:val="both"/>
        <w:rPr>
          <w:lang w:val="en-GB"/>
        </w:rPr>
      </w:pPr>
      <w:r>
        <w:rPr>
          <w:lang w:val="en-GB"/>
        </w:rPr>
        <w:t xml:space="preserve">Failure modes and effects analysis is a method of identifying potential failures, their causes, effect on a project, product, and business. Moreover, it allows to consider </w:t>
      </w:r>
      <w:r w:rsidR="00330887">
        <w:rPr>
          <w:lang w:val="en-GB"/>
        </w:rPr>
        <w:t xml:space="preserve">actions that would allow </w:t>
      </w:r>
      <w:r>
        <w:rPr>
          <w:lang w:val="en-GB"/>
        </w:rPr>
        <w:t>to reduce or eliminate failure</w:t>
      </w:r>
      <w:r w:rsidR="00330887">
        <w:rPr>
          <w:lang w:val="en-GB"/>
        </w:rPr>
        <w:t xml:space="preserve"> </w:t>
      </w:r>
      <w:r w:rsidR="004309CA">
        <w:rPr>
          <w:lang w:val="en-GB"/>
        </w:rPr>
        <w:t>(</w:t>
      </w:r>
      <w:r w:rsidR="004309CA" w:rsidRPr="004309CA">
        <w:rPr>
          <w:lang w:val="en-GB"/>
        </w:rPr>
        <w:t>American Society for Quality</w:t>
      </w:r>
      <w:r w:rsidR="004309CA">
        <w:rPr>
          <w:lang w:val="en-GB"/>
        </w:rPr>
        <w:t xml:space="preserve"> n.d.).</w:t>
      </w:r>
      <w:r w:rsidR="00330887">
        <w:rPr>
          <w:lang w:val="en-GB"/>
        </w:rPr>
        <w:t xml:space="preserve"> FMEA contains list of risks, their corresponding impacts, severity, probability of occurrence, and probability of detection. The latter three indicators are expressed in numbers from 1 to 10 and together determine risk priority number (RPN)</w:t>
      </w:r>
      <w:r w:rsidR="00AF76A6">
        <w:rPr>
          <w:lang w:val="en-GB"/>
        </w:rPr>
        <w:t xml:space="preserve"> and help to indicate which of the risks require</w:t>
      </w:r>
      <w:r w:rsidR="00305D8F">
        <w:rPr>
          <w:lang w:val="en-GB"/>
        </w:rPr>
        <w:t>s</w:t>
      </w:r>
      <w:r w:rsidR="00AF76A6">
        <w:rPr>
          <w:lang w:val="en-GB"/>
        </w:rPr>
        <w:t xml:space="preserve"> greatest attention. </w:t>
      </w:r>
      <w:r w:rsidR="00A04492">
        <w:rPr>
          <w:lang w:val="en-GB"/>
        </w:rPr>
        <w:t xml:space="preserve">FMEA reflect two RPN: before risks mitigations actions and after them. This allows the actions effectiveness tracking. </w:t>
      </w:r>
    </w:p>
    <w:p w14:paraId="7D9FB335" w14:textId="78A139F8" w:rsidR="00A04492" w:rsidRDefault="00A04492" w:rsidP="00A04492">
      <w:pPr>
        <w:jc w:val="both"/>
        <w:rPr>
          <w:lang w:val="en-GB"/>
        </w:rPr>
      </w:pPr>
      <w:r>
        <w:rPr>
          <w:lang w:val="en-GB"/>
        </w:rPr>
        <w:t>According to Sommerville (2016), r</w:t>
      </w:r>
      <w:r w:rsidRPr="00A04492">
        <w:rPr>
          <w:lang w:val="en-GB"/>
        </w:rPr>
        <w:t xml:space="preserve">isk impact </w:t>
      </w:r>
      <w:r>
        <w:rPr>
          <w:lang w:val="en-GB"/>
        </w:rPr>
        <w:t>may</w:t>
      </w:r>
      <w:r w:rsidRPr="00A04492">
        <w:rPr>
          <w:lang w:val="en-GB"/>
        </w:rPr>
        <w:t xml:space="preserve"> be catastrophic, serious, tolerable, or insignificant</w:t>
      </w:r>
      <w:r>
        <w:rPr>
          <w:lang w:val="en-GB"/>
        </w:rPr>
        <w:t xml:space="preserve">. </w:t>
      </w:r>
      <w:r w:rsidR="00CF37A7">
        <w:rPr>
          <w:lang w:val="en-GB"/>
        </w:rPr>
        <w:t xml:space="preserve">The value of risk severity usually does not change after actions taken. </w:t>
      </w:r>
      <w:r>
        <w:rPr>
          <w:lang w:val="en-GB"/>
        </w:rPr>
        <w:t xml:space="preserve">And risk probability </w:t>
      </w:r>
      <w:r w:rsidRPr="00A04492">
        <w:rPr>
          <w:lang w:val="en-GB"/>
        </w:rPr>
        <w:t xml:space="preserve">can be insignificant, low, moderate, high, or very high </w:t>
      </w:r>
      <w:r>
        <w:rPr>
          <w:lang w:val="en-GB"/>
        </w:rPr>
        <w:t xml:space="preserve">(Sommerville 2016). </w:t>
      </w:r>
      <w:r w:rsidR="00CF37A7">
        <w:rPr>
          <w:lang w:val="en-GB"/>
        </w:rPr>
        <w:t xml:space="preserve">This value </w:t>
      </w:r>
      <w:r w:rsidR="00CF37A7">
        <w:rPr>
          <w:lang w:val="en-GB"/>
        </w:rPr>
        <w:lastRenderedPageBreak/>
        <w:t xml:space="preserve">may change after action taken. </w:t>
      </w:r>
      <w:r>
        <w:rPr>
          <w:lang w:val="en-GB"/>
        </w:rPr>
        <w:t>I used available in the Internet tables to express these characteristics numerically.</w:t>
      </w:r>
      <w:r w:rsidRPr="00A04492">
        <w:rPr>
          <w:lang w:val="en-GB"/>
        </w:rPr>
        <w:t xml:space="preserve"> </w:t>
      </w:r>
    </w:p>
    <w:p w14:paraId="2172F7BE" w14:textId="4B9B8E88" w:rsidR="00A04492" w:rsidRDefault="00A04492" w:rsidP="00A04492">
      <w:pPr>
        <w:jc w:val="center"/>
        <w:rPr>
          <w:lang w:val="en-GB"/>
        </w:rPr>
      </w:pPr>
      <w:r w:rsidRPr="00A04492">
        <w:rPr>
          <w:noProof/>
          <w:lang w:val="en-GB"/>
        </w:rPr>
        <w:drawing>
          <wp:inline distT="0" distB="0" distL="0" distR="0" wp14:anchorId="29B7C69B" wp14:editId="744B83AF">
            <wp:extent cx="4425461" cy="248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8924" cy="2492153"/>
                    </a:xfrm>
                    <a:prstGeom prst="rect">
                      <a:avLst/>
                    </a:prstGeom>
                  </pic:spPr>
                </pic:pic>
              </a:graphicData>
            </a:graphic>
          </wp:inline>
        </w:drawing>
      </w:r>
    </w:p>
    <w:p w14:paraId="7A3F3616" w14:textId="2F0A1F58" w:rsidR="00A04492" w:rsidRPr="00A04492" w:rsidRDefault="00A04492" w:rsidP="00A04492">
      <w:pPr>
        <w:jc w:val="center"/>
        <w:rPr>
          <w:i/>
          <w:iCs/>
          <w:lang w:val="en-GB"/>
        </w:rPr>
      </w:pPr>
      <w:r w:rsidRPr="00A04492">
        <w:rPr>
          <w:i/>
          <w:iCs/>
          <w:lang w:val="en-GB"/>
        </w:rPr>
        <w:t>Figure 3. Seriousness (impact) of risk (Nizhebetskyi 2023)</w:t>
      </w:r>
    </w:p>
    <w:p w14:paraId="04DC2102" w14:textId="74EF6285" w:rsidR="007F59D1" w:rsidRDefault="00AA612B" w:rsidP="00AA612B">
      <w:pPr>
        <w:jc w:val="center"/>
        <w:rPr>
          <w:lang w:val="en-GB"/>
        </w:rPr>
      </w:pPr>
      <w:r w:rsidRPr="00AA612B">
        <w:rPr>
          <w:noProof/>
          <w:lang w:val="en-GB"/>
        </w:rPr>
        <w:drawing>
          <wp:inline distT="0" distB="0" distL="0" distR="0" wp14:anchorId="1EA36CF3" wp14:editId="74E2004F">
            <wp:extent cx="4448908" cy="25101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8787" cy="2532615"/>
                    </a:xfrm>
                    <a:prstGeom prst="rect">
                      <a:avLst/>
                    </a:prstGeom>
                  </pic:spPr>
                </pic:pic>
              </a:graphicData>
            </a:graphic>
          </wp:inline>
        </w:drawing>
      </w:r>
    </w:p>
    <w:p w14:paraId="4CF39B4B" w14:textId="7B539570" w:rsidR="008C3A4B" w:rsidRPr="00AA612B" w:rsidRDefault="00AA612B" w:rsidP="00AA612B">
      <w:pPr>
        <w:ind w:firstLine="0"/>
        <w:jc w:val="center"/>
        <w:rPr>
          <w:i/>
          <w:iCs/>
          <w:lang w:val="en-GB"/>
        </w:rPr>
      </w:pPr>
      <w:r w:rsidRPr="00AA612B">
        <w:rPr>
          <w:i/>
          <w:iCs/>
          <w:lang w:val="en-GB"/>
        </w:rPr>
        <w:t>Figure 4. Risk probability (Nizhebetskyi 2023)</w:t>
      </w:r>
    </w:p>
    <w:p w14:paraId="62050013" w14:textId="7781B9FE" w:rsidR="00AA612B" w:rsidRDefault="00AA612B" w:rsidP="00CF37A7">
      <w:pPr>
        <w:jc w:val="both"/>
        <w:rPr>
          <w:lang w:val="en-GB"/>
        </w:rPr>
      </w:pPr>
      <w:r>
        <w:rPr>
          <w:lang w:val="en-GB"/>
        </w:rPr>
        <w:t>Probability of detection value has opposite principle of assigning: failures with high probability of detection ha</w:t>
      </w:r>
      <w:r w:rsidR="00CF37A7">
        <w:rPr>
          <w:lang w:val="en-GB"/>
        </w:rPr>
        <w:t>ve lower values than those with low probability of detection (</w:t>
      </w:r>
      <w:r w:rsidR="00CF37A7" w:rsidRPr="00AA612B">
        <w:rPr>
          <w:lang w:val="en-GB"/>
        </w:rPr>
        <w:t xml:space="preserve">Hartwell 2022). </w:t>
      </w:r>
      <w:r w:rsidR="00CF37A7">
        <w:rPr>
          <w:lang w:val="en-GB"/>
        </w:rPr>
        <w:t>Usually, this value lowers when risk mitigation actions are taken.</w:t>
      </w:r>
    </w:p>
    <w:p w14:paraId="22DA6EE0" w14:textId="53D5FF7B" w:rsidR="00CF37A7" w:rsidRDefault="00CF37A7" w:rsidP="00CF37A7">
      <w:pPr>
        <w:jc w:val="both"/>
        <w:rPr>
          <w:lang w:val="en-GB"/>
        </w:rPr>
      </w:pPr>
      <w:r w:rsidRPr="00AA612B">
        <w:rPr>
          <w:lang w:val="en-GB"/>
        </w:rPr>
        <w:lastRenderedPageBreak/>
        <w:t>Risk priority number</w:t>
      </w:r>
      <w:r>
        <w:rPr>
          <w:lang w:val="en-GB"/>
        </w:rPr>
        <w:t xml:space="preserve"> is a result of multiplication </w:t>
      </w:r>
      <w:r w:rsidRPr="00AA612B">
        <w:rPr>
          <w:lang w:val="en-GB"/>
        </w:rPr>
        <w:t>of risk’s severity</w:t>
      </w:r>
      <w:r>
        <w:rPr>
          <w:lang w:val="en-GB"/>
        </w:rPr>
        <w:t xml:space="preserve">, </w:t>
      </w:r>
      <w:r w:rsidRPr="00AA612B">
        <w:rPr>
          <w:lang w:val="en-GB"/>
        </w:rPr>
        <w:t>probability of occurrence</w:t>
      </w:r>
      <w:r>
        <w:rPr>
          <w:lang w:val="en-GB"/>
        </w:rPr>
        <w:t>,</w:t>
      </w:r>
      <w:r w:rsidRPr="00AA612B">
        <w:rPr>
          <w:lang w:val="en-GB"/>
        </w:rPr>
        <w:t xml:space="preserve"> and probability of detection.</w:t>
      </w:r>
      <w:r>
        <w:rPr>
          <w:lang w:val="en-GB"/>
        </w:rPr>
        <w:t xml:space="preserve"> </w:t>
      </w:r>
    </w:p>
    <w:p w14:paraId="2D7B0794" w14:textId="77777777" w:rsidR="0019522E" w:rsidRDefault="00CF37A7" w:rsidP="004B1052">
      <w:pPr>
        <w:jc w:val="both"/>
        <w:rPr>
          <w:lang w:val="en-GB"/>
        </w:rPr>
      </w:pPr>
      <w:r>
        <w:rPr>
          <w:lang w:val="en-GB"/>
        </w:rPr>
        <w:t>Below I present FMEA for the AeroRewards project.</w:t>
      </w:r>
    </w:p>
    <w:p w14:paraId="3F48844A" w14:textId="77777777" w:rsidR="00FE03F9" w:rsidRDefault="00FE03F9" w:rsidP="00FE03F9">
      <w:pPr>
        <w:ind w:firstLine="0"/>
        <w:rPr>
          <w:i/>
          <w:iCs/>
          <w:lang w:val="en-GB"/>
        </w:rPr>
      </w:pPr>
    </w:p>
    <w:p w14:paraId="12D29E0E" w14:textId="6937CA40" w:rsidR="00CF37A7" w:rsidRPr="00FE03F9" w:rsidRDefault="00FE03F9" w:rsidP="00FE03F9">
      <w:pPr>
        <w:ind w:firstLine="0"/>
        <w:rPr>
          <w:i/>
          <w:iCs/>
          <w:lang w:val="en-GB"/>
        </w:rPr>
      </w:pPr>
      <w:r w:rsidRPr="00FE03F9">
        <w:rPr>
          <w:i/>
          <w:iCs/>
          <w:lang w:val="en-GB"/>
        </w:rPr>
        <w:t xml:space="preserve">Figure </w:t>
      </w:r>
      <w:r w:rsidR="004F7DC9">
        <w:rPr>
          <w:i/>
          <w:iCs/>
          <w:lang w:val="en-GB"/>
        </w:rPr>
        <w:t>5</w:t>
      </w:r>
      <w:r w:rsidRPr="00FE03F9">
        <w:rPr>
          <w:i/>
          <w:iCs/>
          <w:lang w:val="en-GB"/>
        </w:rPr>
        <w:t>. FMEA (see next page)</w:t>
      </w:r>
      <w:r w:rsidR="00CF37A7" w:rsidRPr="00FE03F9">
        <w:rPr>
          <w:i/>
          <w:iCs/>
          <w:lang w:val="en-GB"/>
        </w:rPr>
        <w:br w:type="page"/>
      </w:r>
    </w:p>
    <w:p w14:paraId="4AB1A5C4" w14:textId="77777777" w:rsidR="00CF37A7" w:rsidRDefault="00CF37A7" w:rsidP="00CF37A7">
      <w:pPr>
        <w:jc w:val="both"/>
        <w:rPr>
          <w:rFonts w:asciiTheme="majorHAnsi" w:eastAsiaTheme="majorEastAsia" w:hAnsiTheme="majorHAnsi" w:cstheme="majorBidi"/>
          <w:b/>
          <w:bCs/>
          <w:lang w:val="en-GB"/>
        </w:rPr>
        <w:sectPr w:rsidR="00CF37A7" w:rsidSect="00C05696">
          <w:footnotePr>
            <w:pos w:val="beneathText"/>
          </w:footnotePr>
          <w:pgSz w:w="12240" w:h="15840" w:code="1"/>
          <w:pgMar w:top="1440" w:right="1440" w:bottom="993" w:left="1440" w:header="720" w:footer="720" w:gutter="0"/>
          <w:cols w:space="720"/>
          <w:docGrid w:linePitch="360"/>
          <w15:footnoteColumns w:val="1"/>
        </w:sectPr>
      </w:pPr>
    </w:p>
    <w:p w14:paraId="1C313D4D" w14:textId="77777777" w:rsidR="00CF37A7" w:rsidRDefault="00CF37A7" w:rsidP="00DA202F">
      <w:pPr>
        <w:rPr>
          <w:lang w:val="en-GB"/>
        </w:rPr>
        <w:sectPr w:rsidR="00CF37A7" w:rsidSect="00CF37A7">
          <w:footnotePr>
            <w:pos w:val="beneathText"/>
          </w:footnotePr>
          <w:pgSz w:w="15840" w:h="12240" w:orient="landscape" w:code="1"/>
          <w:pgMar w:top="1440" w:right="1440" w:bottom="1440" w:left="992" w:header="720" w:footer="720" w:gutter="0"/>
          <w:cols w:space="720"/>
          <w:docGrid w:linePitch="360"/>
          <w15:footnoteColumns w:val="1"/>
        </w:sectPr>
      </w:pPr>
      <w:bookmarkStart w:id="40" w:name="_Toc160905540"/>
      <w:r w:rsidRPr="00CF37A7">
        <w:rPr>
          <w:noProof/>
        </w:rPr>
        <w:lastRenderedPageBreak/>
        <w:drawing>
          <wp:inline distT="0" distB="0" distL="0" distR="0" wp14:anchorId="45CA54ED" wp14:editId="1037D069">
            <wp:extent cx="7212965" cy="586153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14106" cy="5862466"/>
                    </a:xfrm>
                    <a:prstGeom prst="rect">
                      <a:avLst/>
                    </a:prstGeom>
                    <a:noFill/>
                    <a:ln>
                      <a:noFill/>
                    </a:ln>
                  </pic:spPr>
                </pic:pic>
              </a:graphicData>
            </a:graphic>
          </wp:inline>
        </w:drawing>
      </w:r>
      <w:bookmarkEnd w:id="40"/>
    </w:p>
    <w:p w14:paraId="57F46BB1" w14:textId="7FB82461" w:rsidR="004B1052" w:rsidRDefault="004B1052" w:rsidP="004B1052">
      <w:pPr>
        <w:pStyle w:val="Heading2"/>
        <w:rPr>
          <w:lang w:val="en-GB"/>
        </w:rPr>
      </w:pPr>
      <w:bookmarkStart w:id="41" w:name="_Toc160906055"/>
      <w:r>
        <w:rPr>
          <w:lang w:val="en-GB"/>
        </w:rPr>
        <w:lastRenderedPageBreak/>
        <w:t>3.</w:t>
      </w:r>
      <w:r w:rsidRPr="004B1052">
        <w:t xml:space="preserve"> </w:t>
      </w:r>
      <w:r w:rsidRPr="004B1052">
        <w:rPr>
          <w:lang w:val="en-GB"/>
        </w:rPr>
        <w:t>Project Risk Mitigation &amp; Contingency Plan</w:t>
      </w:r>
      <w:bookmarkEnd w:id="41"/>
    </w:p>
    <w:p w14:paraId="0E735A9E" w14:textId="1AC955D0" w:rsidR="004450CA" w:rsidRDefault="00C13330" w:rsidP="004450CA">
      <w:pPr>
        <w:jc w:val="both"/>
        <w:rPr>
          <w:lang w:val="en-GB"/>
        </w:rPr>
      </w:pPr>
      <w:r>
        <w:rPr>
          <w:lang w:val="en-GB"/>
        </w:rPr>
        <w:t>As it was already written above, knowing possible risks means that some actions might be taken to reduce the probability of their occurrence</w:t>
      </w:r>
      <w:r w:rsidR="004450CA">
        <w:rPr>
          <w:lang w:val="en-GB"/>
        </w:rPr>
        <w:t xml:space="preserve"> or minimize their impact on a project, product, and business</w:t>
      </w:r>
      <w:r>
        <w:rPr>
          <w:lang w:val="en-GB"/>
        </w:rPr>
        <w:t>. This process is known as risk mitigation. However, there a lot of risks that cannot be avoided</w:t>
      </w:r>
      <w:r w:rsidR="004450CA">
        <w:rPr>
          <w:lang w:val="en-GB"/>
        </w:rPr>
        <w:t>. T</w:t>
      </w:r>
      <w:r>
        <w:rPr>
          <w:lang w:val="en-GB"/>
        </w:rPr>
        <w:t>hen</w:t>
      </w:r>
      <w:r w:rsidR="004450CA">
        <w:rPr>
          <w:lang w:val="en-GB"/>
        </w:rPr>
        <w:t>,</w:t>
      </w:r>
      <w:r>
        <w:rPr>
          <w:lang w:val="en-GB"/>
        </w:rPr>
        <w:t xml:space="preserve"> a project team should be prepared to the worst by creating plan B</w:t>
      </w:r>
      <w:r w:rsidR="004450CA">
        <w:rPr>
          <w:lang w:val="en-GB"/>
        </w:rPr>
        <w:t>. The latter strategy is known as contingency plan (Sommerville 2016). I use these three strategies (avoidance, minimizing, and contingency) carefully considering each risk which was noted in the risk register above.</w:t>
      </w:r>
    </w:p>
    <w:tbl>
      <w:tblPr>
        <w:tblStyle w:val="TableGrid"/>
        <w:tblW w:w="10916" w:type="dxa"/>
        <w:tblInd w:w="-856" w:type="dxa"/>
        <w:tblLayout w:type="fixed"/>
        <w:tblLook w:val="04A0" w:firstRow="1" w:lastRow="0" w:firstColumn="1" w:lastColumn="0" w:noHBand="0" w:noVBand="1"/>
      </w:tblPr>
      <w:tblGrid>
        <w:gridCol w:w="507"/>
        <w:gridCol w:w="2471"/>
        <w:gridCol w:w="4252"/>
        <w:gridCol w:w="3686"/>
      </w:tblGrid>
      <w:tr w:rsidR="006C38B8" w14:paraId="7DD36950" w14:textId="77777777" w:rsidTr="006C38B8">
        <w:tc>
          <w:tcPr>
            <w:tcW w:w="507" w:type="dxa"/>
          </w:tcPr>
          <w:p w14:paraId="49D348FB" w14:textId="77777777" w:rsidR="006C38B8" w:rsidRPr="005D23D0" w:rsidRDefault="006C38B8" w:rsidP="009B7053">
            <w:pPr>
              <w:ind w:firstLine="0"/>
              <w:jc w:val="center"/>
              <w:rPr>
                <w:b/>
                <w:bCs/>
                <w:lang w:val="en-GB"/>
              </w:rPr>
            </w:pPr>
            <w:r w:rsidRPr="005D23D0">
              <w:rPr>
                <w:b/>
                <w:bCs/>
                <w:lang w:val="en-GB"/>
              </w:rPr>
              <w:t>ID</w:t>
            </w:r>
          </w:p>
        </w:tc>
        <w:tc>
          <w:tcPr>
            <w:tcW w:w="2471" w:type="dxa"/>
          </w:tcPr>
          <w:p w14:paraId="49A39BF3" w14:textId="77777777" w:rsidR="006C38B8" w:rsidRPr="005D23D0" w:rsidRDefault="006C38B8" w:rsidP="009B7053">
            <w:pPr>
              <w:ind w:firstLine="0"/>
              <w:jc w:val="center"/>
              <w:rPr>
                <w:b/>
                <w:bCs/>
                <w:lang w:val="en-GB"/>
              </w:rPr>
            </w:pPr>
            <w:r w:rsidRPr="005D23D0">
              <w:rPr>
                <w:b/>
                <w:bCs/>
                <w:lang w:val="en-GB"/>
              </w:rPr>
              <w:t>Risk</w:t>
            </w:r>
          </w:p>
        </w:tc>
        <w:tc>
          <w:tcPr>
            <w:tcW w:w="4252" w:type="dxa"/>
          </w:tcPr>
          <w:p w14:paraId="6D552E67" w14:textId="5E99D62F" w:rsidR="006C38B8" w:rsidRPr="005D23D0" w:rsidRDefault="006C38B8" w:rsidP="009B7053">
            <w:pPr>
              <w:ind w:firstLine="0"/>
              <w:jc w:val="center"/>
              <w:rPr>
                <w:b/>
                <w:bCs/>
                <w:lang w:val="en-GB"/>
              </w:rPr>
            </w:pPr>
            <w:r>
              <w:rPr>
                <w:b/>
                <w:bCs/>
                <w:lang w:val="en-GB"/>
              </w:rPr>
              <w:t>Mitigation</w:t>
            </w:r>
          </w:p>
        </w:tc>
        <w:tc>
          <w:tcPr>
            <w:tcW w:w="3686" w:type="dxa"/>
          </w:tcPr>
          <w:p w14:paraId="3651DE8C" w14:textId="40A92A80" w:rsidR="006C38B8" w:rsidRPr="006C38B8" w:rsidRDefault="006C38B8" w:rsidP="006C38B8">
            <w:pPr>
              <w:tabs>
                <w:tab w:val="left" w:pos="1015"/>
              </w:tabs>
              <w:ind w:firstLine="0"/>
              <w:rPr>
                <w:b/>
                <w:bCs/>
                <w:lang w:val="en-GB"/>
              </w:rPr>
            </w:pPr>
            <w:r>
              <w:rPr>
                <w:b/>
                <w:bCs/>
                <w:lang w:val="en-GB"/>
              </w:rPr>
              <w:tab/>
            </w:r>
            <w:r w:rsidRPr="006C38B8">
              <w:rPr>
                <w:b/>
                <w:bCs/>
                <w:lang w:val="en-GB"/>
              </w:rPr>
              <w:t>Contingency</w:t>
            </w:r>
          </w:p>
        </w:tc>
      </w:tr>
      <w:tr w:rsidR="006C38B8" w14:paraId="36C91615" w14:textId="77777777" w:rsidTr="006C38B8">
        <w:tc>
          <w:tcPr>
            <w:tcW w:w="507" w:type="dxa"/>
          </w:tcPr>
          <w:p w14:paraId="327C14B4" w14:textId="77777777" w:rsidR="006C38B8" w:rsidRDefault="006C38B8" w:rsidP="009B7053">
            <w:pPr>
              <w:ind w:firstLine="0"/>
              <w:rPr>
                <w:lang w:val="en-GB"/>
              </w:rPr>
            </w:pPr>
            <w:r>
              <w:rPr>
                <w:lang w:val="en-GB"/>
              </w:rPr>
              <w:t>01</w:t>
            </w:r>
          </w:p>
        </w:tc>
        <w:tc>
          <w:tcPr>
            <w:tcW w:w="2471" w:type="dxa"/>
          </w:tcPr>
          <w:p w14:paraId="5D3313EE" w14:textId="77777777" w:rsidR="006C38B8" w:rsidRDefault="006C38B8" w:rsidP="009B7053">
            <w:pPr>
              <w:ind w:firstLine="0"/>
              <w:rPr>
                <w:lang w:val="en-GB"/>
              </w:rPr>
            </w:pPr>
            <w:r>
              <w:rPr>
                <w:lang w:val="en-GB"/>
              </w:rPr>
              <w:t>Non-compatibility with authentication system for 2FA.</w:t>
            </w:r>
          </w:p>
        </w:tc>
        <w:tc>
          <w:tcPr>
            <w:tcW w:w="4252" w:type="dxa"/>
          </w:tcPr>
          <w:p w14:paraId="72B0FAC7" w14:textId="2816EB00" w:rsidR="006C38B8" w:rsidRDefault="006C38B8" w:rsidP="009B7053">
            <w:pPr>
              <w:ind w:firstLine="0"/>
              <w:rPr>
                <w:lang w:val="en-GB"/>
              </w:rPr>
            </w:pPr>
            <w:r>
              <w:rPr>
                <w:lang w:val="en-GB"/>
              </w:rPr>
              <w:t xml:space="preserve">1. Explore all available authentication systems. </w:t>
            </w:r>
          </w:p>
          <w:p w14:paraId="015B76A3" w14:textId="4B7AD400" w:rsidR="005519C6" w:rsidRDefault="005519C6" w:rsidP="009B7053">
            <w:pPr>
              <w:ind w:firstLine="0"/>
              <w:rPr>
                <w:lang w:val="en-GB"/>
              </w:rPr>
            </w:pPr>
            <w:r>
              <w:rPr>
                <w:lang w:val="en-GB"/>
              </w:rPr>
              <w:t xml:space="preserve">2. </w:t>
            </w:r>
            <w:r w:rsidRPr="006C38B8">
              <w:rPr>
                <w:lang w:val="en-GB"/>
              </w:rPr>
              <w:t>Specif</w:t>
            </w:r>
            <w:r>
              <w:rPr>
                <w:lang w:val="en-GB"/>
              </w:rPr>
              <w:t>y and follow authentication system requirements before developing.</w:t>
            </w:r>
          </w:p>
          <w:p w14:paraId="24513796" w14:textId="7641646B" w:rsidR="006C38B8" w:rsidRDefault="005519C6" w:rsidP="009B7053">
            <w:pPr>
              <w:ind w:firstLine="0"/>
              <w:rPr>
                <w:lang w:val="en-GB"/>
              </w:rPr>
            </w:pPr>
            <w:r>
              <w:rPr>
                <w:lang w:val="en-GB"/>
              </w:rPr>
              <w:t xml:space="preserve">3. </w:t>
            </w:r>
            <w:r w:rsidR="006C38B8">
              <w:rPr>
                <w:lang w:val="en-GB"/>
              </w:rPr>
              <w:t>Make sure that chosen authentication system compatible with AeroRewards technical requirements and architecture.</w:t>
            </w:r>
          </w:p>
          <w:p w14:paraId="356AF1AC" w14:textId="77777777" w:rsidR="006C38B8" w:rsidRDefault="005519C6" w:rsidP="009B7053">
            <w:pPr>
              <w:ind w:firstLine="0"/>
              <w:rPr>
                <w:lang w:val="en-GB"/>
              </w:rPr>
            </w:pPr>
            <w:r>
              <w:rPr>
                <w:lang w:val="en-GB"/>
              </w:rPr>
              <w:t>4</w:t>
            </w:r>
            <w:r w:rsidR="006C38B8">
              <w:rPr>
                <w:lang w:val="en-GB"/>
              </w:rPr>
              <w:t xml:space="preserve">. Use </w:t>
            </w:r>
            <w:r>
              <w:rPr>
                <w:lang w:val="en-GB"/>
              </w:rPr>
              <w:t>common protocols (e.g., OAuth).</w:t>
            </w:r>
          </w:p>
          <w:p w14:paraId="6815E83F" w14:textId="77777777" w:rsidR="005519C6" w:rsidRDefault="005519C6" w:rsidP="009B7053">
            <w:pPr>
              <w:ind w:firstLine="0"/>
              <w:rPr>
                <w:lang w:val="en-GB"/>
              </w:rPr>
            </w:pPr>
            <w:r>
              <w:rPr>
                <w:lang w:val="en-GB"/>
              </w:rPr>
              <w:t>5. Communicate with authenticator providers for support.</w:t>
            </w:r>
          </w:p>
          <w:p w14:paraId="6AD5FED4" w14:textId="2ADFB99E" w:rsidR="005519C6" w:rsidRDefault="005519C6" w:rsidP="009B7053">
            <w:pPr>
              <w:ind w:firstLine="0"/>
              <w:rPr>
                <w:lang w:val="en-GB"/>
              </w:rPr>
            </w:pPr>
            <w:r>
              <w:rPr>
                <w:lang w:val="en-GB"/>
              </w:rPr>
              <w:t>6. Constantly test integration between AeroRewards and authentication systems.</w:t>
            </w:r>
          </w:p>
        </w:tc>
        <w:tc>
          <w:tcPr>
            <w:tcW w:w="3686" w:type="dxa"/>
          </w:tcPr>
          <w:p w14:paraId="1921C862" w14:textId="77777777" w:rsidR="006C38B8" w:rsidRDefault="005519C6" w:rsidP="009B7053">
            <w:pPr>
              <w:ind w:firstLine="0"/>
              <w:rPr>
                <w:lang w:val="en-GB"/>
              </w:rPr>
            </w:pPr>
            <w:r>
              <w:rPr>
                <w:lang w:val="en-GB"/>
              </w:rPr>
              <w:t>1. Develop adapters to eliminate compatibility issues.</w:t>
            </w:r>
          </w:p>
          <w:p w14:paraId="7E3E4AD0" w14:textId="3DC3D730" w:rsidR="005519C6" w:rsidRDefault="005519C6" w:rsidP="009B7053">
            <w:pPr>
              <w:ind w:firstLine="0"/>
              <w:rPr>
                <w:lang w:val="en-GB"/>
              </w:rPr>
            </w:pPr>
            <w:r>
              <w:rPr>
                <w:lang w:val="en-GB"/>
              </w:rPr>
              <w:t>2. Hire third-party expert in MFA.</w:t>
            </w:r>
          </w:p>
        </w:tc>
      </w:tr>
      <w:tr w:rsidR="006C38B8" w14:paraId="31A4CA19" w14:textId="77777777" w:rsidTr="006C38B8">
        <w:tc>
          <w:tcPr>
            <w:tcW w:w="507" w:type="dxa"/>
          </w:tcPr>
          <w:p w14:paraId="5B60FBAB" w14:textId="77777777" w:rsidR="006C38B8" w:rsidRDefault="006C38B8" w:rsidP="009B7053">
            <w:pPr>
              <w:ind w:firstLine="0"/>
              <w:rPr>
                <w:lang w:val="en-GB"/>
              </w:rPr>
            </w:pPr>
            <w:r>
              <w:rPr>
                <w:lang w:val="en-GB"/>
              </w:rPr>
              <w:t>02</w:t>
            </w:r>
          </w:p>
        </w:tc>
        <w:tc>
          <w:tcPr>
            <w:tcW w:w="2471" w:type="dxa"/>
          </w:tcPr>
          <w:p w14:paraId="32A3B95F" w14:textId="77777777" w:rsidR="006C38B8" w:rsidRPr="00067F74" w:rsidRDefault="006C38B8" w:rsidP="009B7053">
            <w:pPr>
              <w:ind w:firstLine="0"/>
              <w:rPr>
                <w:lang w:val="en-GB"/>
              </w:rPr>
            </w:pPr>
            <w:r>
              <w:rPr>
                <w:lang w:val="en-GB"/>
              </w:rPr>
              <w:t>L</w:t>
            </w:r>
            <w:r w:rsidRPr="00711271">
              <w:rPr>
                <w:lang w:val="en-GB"/>
              </w:rPr>
              <w:t>ack of expertise</w:t>
            </w:r>
            <w:r>
              <w:rPr>
                <w:lang w:val="en-GB"/>
              </w:rPr>
              <w:t xml:space="preserve"> in 2FA implementation.</w:t>
            </w:r>
          </w:p>
        </w:tc>
        <w:tc>
          <w:tcPr>
            <w:tcW w:w="4252" w:type="dxa"/>
          </w:tcPr>
          <w:p w14:paraId="05A1F23A" w14:textId="77777777" w:rsidR="006C38B8" w:rsidRDefault="005519C6" w:rsidP="009B7053">
            <w:pPr>
              <w:ind w:firstLine="0"/>
              <w:rPr>
                <w:lang w:val="en-GB"/>
              </w:rPr>
            </w:pPr>
            <w:r>
              <w:rPr>
                <w:lang w:val="en-GB"/>
              </w:rPr>
              <w:t>1. Organise training for developers.</w:t>
            </w:r>
          </w:p>
          <w:p w14:paraId="69747561" w14:textId="77777777" w:rsidR="005519C6" w:rsidRDefault="008D6049" w:rsidP="009B7053">
            <w:pPr>
              <w:ind w:firstLine="0"/>
              <w:rPr>
                <w:lang w:val="en-GB"/>
              </w:rPr>
            </w:pPr>
            <w:r>
              <w:rPr>
                <w:lang w:val="en-GB"/>
              </w:rPr>
              <w:t>2</w:t>
            </w:r>
            <w:r w:rsidR="005519C6">
              <w:rPr>
                <w:lang w:val="en-GB"/>
              </w:rPr>
              <w:t>. Organise collaboration for finding best solutions.</w:t>
            </w:r>
          </w:p>
          <w:p w14:paraId="4C6A54CF" w14:textId="6CB3074D" w:rsidR="008D6049" w:rsidRDefault="008D6049" w:rsidP="009B7053">
            <w:pPr>
              <w:ind w:firstLine="0"/>
              <w:rPr>
                <w:lang w:val="en-GB"/>
              </w:rPr>
            </w:pPr>
            <w:r>
              <w:rPr>
                <w:lang w:val="en-GB"/>
              </w:rPr>
              <w:t>3. Document all implementation steps and processes.</w:t>
            </w:r>
          </w:p>
        </w:tc>
        <w:tc>
          <w:tcPr>
            <w:tcW w:w="3686" w:type="dxa"/>
          </w:tcPr>
          <w:p w14:paraId="32A95952" w14:textId="60DA248A" w:rsidR="008D6049" w:rsidRDefault="008D6049" w:rsidP="008D6049">
            <w:pPr>
              <w:ind w:firstLine="0"/>
              <w:rPr>
                <w:lang w:val="en-GB"/>
              </w:rPr>
            </w:pPr>
            <w:r>
              <w:rPr>
                <w:lang w:val="en-GB"/>
              </w:rPr>
              <w:t>1. Hire external consultant for leading in 2FA implementation.</w:t>
            </w:r>
          </w:p>
          <w:p w14:paraId="2BA34542" w14:textId="307E0474" w:rsidR="006C38B8" w:rsidRDefault="006C38B8" w:rsidP="009B7053">
            <w:pPr>
              <w:ind w:firstLine="0"/>
              <w:rPr>
                <w:lang w:val="en-GB"/>
              </w:rPr>
            </w:pPr>
          </w:p>
        </w:tc>
      </w:tr>
      <w:tr w:rsidR="006C38B8" w14:paraId="2A6E9D0A" w14:textId="77777777" w:rsidTr="006C38B8">
        <w:tc>
          <w:tcPr>
            <w:tcW w:w="507" w:type="dxa"/>
          </w:tcPr>
          <w:p w14:paraId="19E9E1BF" w14:textId="77777777" w:rsidR="006C38B8" w:rsidRDefault="006C38B8" w:rsidP="009B7053">
            <w:pPr>
              <w:ind w:firstLine="0"/>
              <w:rPr>
                <w:lang w:val="en-GB"/>
              </w:rPr>
            </w:pPr>
            <w:r>
              <w:rPr>
                <w:lang w:val="en-GB"/>
              </w:rPr>
              <w:t>03</w:t>
            </w:r>
          </w:p>
        </w:tc>
        <w:tc>
          <w:tcPr>
            <w:tcW w:w="2471" w:type="dxa"/>
          </w:tcPr>
          <w:p w14:paraId="3C862CDC" w14:textId="77777777" w:rsidR="006C38B8" w:rsidRDefault="006C38B8" w:rsidP="009B7053">
            <w:pPr>
              <w:ind w:firstLine="0"/>
              <w:rPr>
                <w:lang w:val="en-GB"/>
              </w:rPr>
            </w:pPr>
            <w:r>
              <w:rPr>
                <w:lang w:val="en-GB"/>
              </w:rPr>
              <w:t>Complex UI design due to 2FA implementation</w:t>
            </w:r>
          </w:p>
        </w:tc>
        <w:tc>
          <w:tcPr>
            <w:tcW w:w="4252" w:type="dxa"/>
          </w:tcPr>
          <w:p w14:paraId="046BC778" w14:textId="3741C604" w:rsidR="006C38B8" w:rsidRDefault="008D6049" w:rsidP="009B7053">
            <w:pPr>
              <w:ind w:firstLine="0"/>
              <w:rPr>
                <w:lang w:val="en-GB"/>
              </w:rPr>
            </w:pPr>
            <w:r>
              <w:rPr>
                <w:lang w:val="en-GB"/>
              </w:rPr>
              <w:t>1. Keep usability and accessibility in mind, simplify.</w:t>
            </w:r>
          </w:p>
          <w:p w14:paraId="2C461FBB" w14:textId="77777777" w:rsidR="008D6049" w:rsidRDefault="008D6049" w:rsidP="009B7053">
            <w:pPr>
              <w:ind w:firstLine="0"/>
              <w:rPr>
                <w:lang w:val="en-GB"/>
              </w:rPr>
            </w:pPr>
            <w:r>
              <w:rPr>
                <w:lang w:val="en-GB"/>
              </w:rPr>
              <w:t>2. Constantly test system intuitiveness and usability.</w:t>
            </w:r>
          </w:p>
          <w:p w14:paraId="2CB47164" w14:textId="5DEFADD1" w:rsidR="008D6049" w:rsidRDefault="008D6049" w:rsidP="009B7053">
            <w:pPr>
              <w:ind w:firstLine="0"/>
              <w:rPr>
                <w:lang w:val="en-GB"/>
              </w:rPr>
            </w:pPr>
          </w:p>
        </w:tc>
        <w:tc>
          <w:tcPr>
            <w:tcW w:w="3686" w:type="dxa"/>
          </w:tcPr>
          <w:p w14:paraId="6E619C74" w14:textId="77777777" w:rsidR="006C38B8" w:rsidRDefault="008D6049" w:rsidP="009B7053">
            <w:pPr>
              <w:ind w:firstLine="0"/>
              <w:rPr>
                <w:lang w:val="en-GB"/>
              </w:rPr>
            </w:pPr>
            <w:r>
              <w:rPr>
                <w:lang w:val="en-GB"/>
              </w:rPr>
              <w:t>1. Create interactive tutorial for users on how to set up and use the AeroRewards app.</w:t>
            </w:r>
            <w:r w:rsidR="006C38B8">
              <w:rPr>
                <w:lang w:val="en-GB"/>
              </w:rPr>
              <w:t xml:space="preserve"> </w:t>
            </w:r>
          </w:p>
          <w:p w14:paraId="345E8DB1" w14:textId="29876956" w:rsidR="008D6049" w:rsidRDefault="008D6049" w:rsidP="009B7053">
            <w:pPr>
              <w:ind w:firstLine="0"/>
              <w:rPr>
                <w:lang w:val="en-GB"/>
              </w:rPr>
            </w:pPr>
            <w:r>
              <w:rPr>
                <w:lang w:val="en-GB"/>
              </w:rPr>
              <w:t>2. Provide 24/7 online support (may be chat bot).</w:t>
            </w:r>
          </w:p>
        </w:tc>
      </w:tr>
      <w:tr w:rsidR="006C38B8" w14:paraId="43986489" w14:textId="77777777" w:rsidTr="006C38B8">
        <w:tc>
          <w:tcPr>
            <w:tcW w:w="507" w:type="dxa"/>
          </w:tcPr>
          <w:p w14:paraId="708B4506" w14:textId="77777777" w:rsidR="006C38B8" w:rsidRDefault="006C38B8" w:rsidP="009B7053">
            <w:pPr>
              <w:ind w:firstLine="0"/>
              <w:rPr>
                <w:lang w:val="en-GB"/>
              </w:rPr>
            </w:pPr>
            <w:r>
              <w:rPr>
                <w:lang w:val="en-GB"/>
              </w:rPr>
              <w:t>04</w:t>
            </w:r>
          </w:p>
        </w:tc>
        <w:tc>
          <w:tcPr>
            <w:tcW w:w="2471" w:type="dxa"/>
          </w:tcPr>
          <w:p w14:paraId="29E3E075" w14:textId="77777777" w:rsidR="006C38B8" w:rsidRDefault="006C38B8" w:rsidP="009B7053">
            <w:pPr>
              <w:ind w:firstLine="0"/>
              <w:rPr>
                <w:lang w:val="en-GB"/>
              </w:rPr>
            </w:pPr>
            <w:r>
              <w:rPr>
                <w:lang w:val="en-GB"/>
              </w:rPr>
              <w:t>Incompatibility with external APIs</w:t>
            </w:r>
          </w:p>
        </w:tc>
        <w:tc>
          <w:tcPr>
            <w:tcW w:w="4252" w:type="dxa"/>
          </w:tcPr>
          <w:p w14:paraId="5EFF14C1" w14:textId="77777777" w:rsidR="006C38B8" w:rsidRDefault="008D6049" w:rsidP="009B7053">
            <w:pPr>
              <w:ind w:firstLine="0"/>
              <w:rPr>
                <w:lang w:val="en-GB"/>
              </w:rPr>
            </w:pPr>
            <w:r>
              <w:rPr>
                <w:lang w:val="en-GB"/>
              </w:rPr>
              <w:t>1. Specify technical requirements of external APIs.</w:t>
            </w:r>
          </w:p>
          <w:p w14:paraId="39527BBB" w14:textId="77777777" w:rsidR="008D6049" w:rsidRDefault="008D6049" w:rsidP="009B7053">
            <w:pPr>
              <w:ind w:firstLine="0"/>
              <w:rPr>
                <w:lang w:val="en-GB"/>
              </w:rPr>
            </w:pPr>
            <w:r>
              <w:rPr>
                <w:lang w:val="en-GB"/>
              </w:rPr>
              <w:t xml:space="preserve">2. </w:t>
            </w:r>
            <w:r w:rsidR="002563B3">
              <w:rPr>
                <w:lang w:val="en-GB"/>
              </w:rPr>
              <w:t>Choose APIs with flexible integration options.</w:t>
            </w:r>
          </w:p>
          <w:p w14:paraId="3BBA2C5C" w14:textId="457CCF5E" w:rsidR="002563B3" w:rsidRDefault="002563B3" w:rsidP="009B7053">
            <w:pPr>
              <w:ind w:firstLine="0"/>
              <w:rPr>
                <w:lang w:val="en-GB"/>
              </w:rPr>
            </w:pPr>
            <w:r>
              <w:rPr>
                <w:lang w:val="en-GB"/>
              </w:rPr>
              <w:t xml:space="preserve">3. Duplicate APIs features in testing environment. </w:t>
            </w:r>
          </w:p>
        </w:tc>
        <w:tc>
          <w:tcPr>
            <w:tcW w:w="3686" w:type="dxa"/>
          </w:tcPr>
          <w:p w14:paraId="1214D0BC" w14:textId="341EE70E" w:rsidR="006C38B8" w:rsidRDefault="002563B3" w:rsidP="009B7053">
            <w:pPr>
              <w:ind w:firstLine="0"/>
              <w:rPr>
                <w:lang w:val="en-GB"/>
              </w:rPr>
            </w:pPr>
            <w:r>
              <w:rPr>
                <w:lang w:val="en-GB"/>
              </w:rPr>
              <w:t>1. Communicate with tech support of APIs providers.</w:t>
            </w:r>
          </w:p>
        </w:tc>
      </w:tr>
      <w:tr w:rsidR="006C38B8" w14:paraId="1E9F7A47" w14:textId="77777777" w:rsidTr="006C38B8">
        <w:tc>
          <w:tcPr>
            <w:tcW w:w="507" w:type="dxa"/>
          </w:tcPr>
          <w:p w14:paraId="4855A400" w14:textId="77777777" w:rsidR="006C38B8" w:rsidRDefault="006C38B8" w:rsidP="009B7053">
            <w:pPr>
              <w:ind w:firstLine="0"/>
              <w:rPr>
                <w:lang w:val="en-GB"/>
              </w:rPr>
            </w:pPr>
            <w:r>
              <w:rPr>
                <w:lang w:val="en-GB"/>
              </w:rPr>
              <w:lastRenderedPageBreak/>
              <w:t>05</w:t>
            </w:r>
          </w:p>
        </w:tc>
        <w:tc>
          <w:tcPr>
            <w:tcW w:w="2471" w:type="dxa"/>
          </w:tcPr>
          <w:p w14:paraId="188171BD" w14:textId="77777777" w:rsidR="006C38B8" w:rsidRDefault="006C38B8" w:rsidP="009B7053">
            <w:pPr>
              <w:ind w:firstLine="0"/>
              <w:rPr>
                <w:lang w:val="en-GB"/>
              </w:rPr>
            </w:pPr>
            <w:r>
              <w:rPr>
                <w:lang w:val="en-GB"/>
              </w:rPr>
              <w:t>Unexpected c</w:t>
            </w:r>
            <w:r w:rsidRPr="00832775">
              <w:rPr>
                <w:lang w:val="en-GB"/>
              </w:rPr>
              <w:t>hanges in API</w:t>
            </w:r>
            <w:r>
              <w:rPr>
                <w:lang w:val="en-GB"/>
              </w:rPr>
              <w:t>s</w:t>
            </w:r>
            <w:r w:rsidRPr="00832775">
              <w:rPr>
                <w:lang w:val="en-GB"/>
              </w:rPr>
              <w:t xml:space="preserve"> functionality</w:t>
            </w:r>
          </w:p>
        </w:tc>
        <w:tc>
          <w:tcPr>
            <w:tcW w:w="4252" w:type="dxa"/>
          </w:tcPr>
          <w:p w14:paraId="3CD8B1DE" w14:textId="414EB9EA" w:rsidR="002563B3" w:rsidRDefault="002563B3" w:rsidP="009B7053">
            <w:pPr>
              <w:ind w:firstLine="0"/>
              <w:rPr>
                <w:lang w:val="en-GB"/>
              </w:rPr>
            </w:pPr>
            <w:r w:rsidRPr="002563B3">
              <w:rPr>
                <w:lang w:val="en-GB"/>
              </w:rPr>
              <w:t xml:space="preserve">1. </w:t>
            </w:r>
            <w:r>
              <w:rPr>
                <w:lang w:val="en-GB"/>
              </w:rPr>
              <w:t>Choose APIs providers that announce any changes in versions.</w:t>
            </w:r>
          </w:p>
          <w:p w14:paraId="58361360" w14:textId="19E1260E" w:rsidR="006C38B8" w:rsidRDefault="002563B3" w:rsidP="009B7053">
            <w:pPr>
              <w:ind w:firstLine="0"/>
              <w:rPr>
                <w:lang w:val="en-GB"/>
              </w:rPr>
            </w:pPr>
            <w:r>
              <w:rPr>
                <w:lang w:val="en-GB"/>
              </w:rPr>
              <w:t>2. Track APIs updates (providers announcements).</w:t>
            </w:r>
          </w:p>
          <w:p w14:paraId="01EF9974" w14:textId="33B2EA0D" w:rsidR="002563B3" w:rsidRDefault="002563B3" w:rsidP="009B7053">
            <w:pPr>
              <w:ind w:firstLine="0"/>
              <w:rPr>
                <w:lang w:val="en-GB"/>
              </w:rPr>
            </w:pPr>
            <w:r>
              <w:rPr>
                <w:lang w:val="en-GB"/>
              </w:rPr>
              <w:t>3. Perform regular regression testing.</w:t>
            </w:r>
          </w:p>
          <w:p w14:paraId="6639F9A8" w14:textId="1EF51AA4" w:rsidR="002563B3" w:rsidRDefault="002563B3" w:rsidP="009B7053">
            <w:pPr>
              <w:ind w:firstLine="0"/>
              <w:rPr>
                <w:lang w:val="en-GB"/>
              </w:rPr>
            </w:pPr>
            <w:r>
              <w:rPr>
                <w:lang w:val="en-GB"/>
              </w:rPr>
              <w:t>4. Use different APIs for different functions of the AeroRewards system.</w:t>
            </w:r>
          </w:p>
          <w:p w14:paraId="3639A358" w14:textId="56963989" w:rsidR="002563B3" w:rsidRPr="002563B3" w:rsidRDefault="002563B3" w:rsidP="009B7053">
            <w:pPr>
              <w:ind w:firstLine="0"/>
              <w:rPr>
                <w:lang w:val="en-GB"/>
              </w:rPr>
            </w:pPr>
          </w:p>
        </w:tc>
        <w:tc>
          <w:tcPr>
            <w:tcW w:w="3686" w:type="dxa"/>
          </w:tcPr>
          <w:p w14:paraId="0DC02030" w14:textId="4B059A84" w:rsidR="006C38B8" w:rsidRDefault="002563B3" w:rsidP="009B7053">
            <w:pPr>
              <w:ind w:firstLine="0"/>
              <w:rPr>
                <w:lang w:val="en-GB"/>
              </w:rPr>
            </w:pPr>
            <w:r>
              <w:rPr>
                <w:lang w:val="en-GB"/>
              </w:rPr>
              <w:t>1. Communicate with APIs providers to get support and clarifications.</w:t>
            </w:r>
          </w:p>
        </w:tc>
      </w:tr>
      <w:tr w:rsidR="006C38B8" w14:paraId="5058342B" w14:textId="77777777" w:rsidTr="006C38B8">
        <w:tc>
          <w:tcPr>
            <w:tcW w:w="507" w:type="dxa"/>
          </w:tcPr>
          <w:p w14:paraId="6722A90B" w14:textId="77777777" w:rsidR="006C38B8" w:rsidRDefault="006C38B8" w:rsidP="009B7053">
            <w:pPr>
              <w:ind w:firstLine="0"/>
              <w:rPr>
                <w:lang w:val="en-GB"/>
              </w:rPr>
            </w:pPr>
            <w:r>
              <w:rPr>
                <w:lang w:val="en-GB"/>
              </w:rPr>
              <w:t>06</w:t>
            </w:r>
          </w:p>
        </w:tc>
        <w:tc>
          <w:tcPr>
            <w:tcW w:w="2471" w:type="dxa"/>
          </w:tcPr>
          <w:p w14:paraId="37BBEE21" w14:textId="77777777" w:rsidR="006C38B8" w:rsidRDefault="006C38B8" w:rsidP="009B7053">
            <w:pPr>
              <w:ind w:firstLine="0"/>
              <w:rPr>
                <w:lang w:val="en-GB"/>
              </w:rPr>
            </w:pPr>
            <w:r>
              <w:rPr>
                <w:lang w:val="en-GB"/>
              </w:rPr>
              <w:t>Increased data vulnerability due to API usage (APIs are often targets for attacks)</w:t>
            </w:r>
          </w:p>
        </w:tc>
        <w:tc>
          <w:tcPr>
            <w:tcW w:w="4252" w:type="dxa"/>
          </w:tcPr>
          <w:p w14:paraId="349DDDFB" w14:textId="77777777" w:rsidR="006C38B8" w:rsidRDefault="0099577B" w:rsidP="009B7053">
            <w:pPr>
              <w:ind w:firstLine="0"/>
              <w:rPr>
                <w:lang w:val="en-GB"/>
              </w:rPr>
            </w:pPr>
            <w:r>
              <w:rPr>
                <w:lang w:val="en-GB"/>
              </w:rPr>
              <w:t>1. Use encryption.</w:t>
            </w:r>
          </w:p>
          <w:p w14:paraId="7EBDA69B" w14:textId="77777777" w:rsidR="0099577B" w:rsidRDefault="0099577B" w:rsidP="009B7053">
            <w:pPr>
              <w:ind w:firstLine="0"/>
              <w:rPr>
                <w:lang w:val="en-GB"/>
              </w:rPr>
            </w:pPr>
            <w:r>
              <w:rPr>
                <w:lang w:val="en-GB"/>
              </w:rPr>
              <w:t>2. Hire highly qualified cybersecurity specialist.</w:t>
            </w:r>
          </w:p>
          <w:p w14:paraId="0AF6BB36" w14:textId="40E47719" w:rsidR="0099577B" w:rsidRDefault="0099577B" w:rsidP="009B7053">
            <w:pPr>
              <w:ind w:firstLine="0"/>
              <w:rPr>
                <w:lang w:val="en-GB"/>
              </w:rPr>
            </w:pPr>
            <w:r>
              <w:rPr>
                <w:lang w:val="en-GB"/>
              </w:rPr>
              <w:t xml:space="preserve">3. Use role-based access. </w:t>
            </w:r>
          </w:p>
          <w:p w14:paraId="37590136" w14:textId="5000CB06" w:rsidR="0099577B" w:rsidRDefault="0099577B" w:rsidP="009B7053">
            <w:pPr>
              <w:ind w:firstLine="0"/>
              <w:rPr>
                <w:lang w:val="en-GB"/>
              </w:rPr>
            </w:pPr>
            <w:r>
              <w:rPr>
                <w:lang w:val="en-GB"/>
              </w:rPr>
              <w:t>4. Perform security testing.</w:t>
            </w:r>
          </w:p>
          <w:p w14:paraId="74F8BCEC" w14:textId="581E510D" w:rsidR="0099577B" w:rsidRDefault="0099577B" w:rsidP="009B7053">
            <w:pPr>
              <w:ind w:firstLine="0"/>
              <w:rPr>
                <w:lang w:val="en-GB"/>
              </w:rPr>
            </w:pPr>
            <w:r>
              <w:rPr>
                <w:lang w:val="en-GB"/>
              </w:rPr>
              <w:t>5. Choose API providers with highest security standards.</w:t>
            </w:r>
          </w:p>
        </w:tc>
        <w:tc>
          <w:tcPr>
            <w:tcW w:w="3686" w:type="dxa"/>
          </w:tcPr>
          <w:p w14:paraId="0B48BCA2" w14:textId="77777777" w:rsidR="0099577B" w:rsidRDefault="0099577B" w:rsidP="0099577B">
            <w:pPr>
              <w:ind w:firstLine="0"/>
              <w:rPr>
                <w:lang w:val="en-GB"/>
              </w:rPr>
            </w:pPr>
            <w:r>
              <w:rPr>
                <w:lang w:val="en-GB"/>
              </w:rPr>
              <w:t xml:space="preserve">1. Communicate problem to the stakeholders. </w:t>
            </w:r>
          </w:p>
          <w:p w14:paraId="1E184ED8" w14:textId="1720B98D" w:rsidR="0099577B" w:rsidRDefault="0099577B" w:rsidP="0099577B">
            <w:pPr>
              <w:ind w:firstLine="0"/>
              <w:rPr>
                <w:lang w:val="en-GB"/>
              </w:rPr>
            </w:pPr>
            <w:r>
              <w:rPr>
                <w:lang w:val="en-GB"/>
              </w:rPr>
              <w:t>2. Consider additional security methods e.g., use AI for enhanced security.</w:t>
            </w:r>
          </w:p>
          <w:p w14:paraId="63585F98" w14:textId="5CF58373" w:rsidR="006C38B8" w:rsidRDefault="006C38B8" w:rsidP="009B7053">
            <w:pPr>
              <w:ind w:firstLine="0"/>
              <w:rPr>
                <w:lang w:val="en-GB"/>
              </w:rPr>
            </w:pPr>
          </w:p>
        </w:tc>
      </w:tr>
      <w:tr w:rsidR="006C38B8" w14:paraId="2ABAB8CC" w14:textId="77777777" w:rsidTr="006C38B8">
        <w:tc>
          <w:tcPr>
            <w:tcW w:w="507" w:type="dxa"/>
          </w:tcPr>
          <w:p w14:paraId="62D62950" w14:textId="77777777" w:rsidR="006C38B8" w:rsidRDefault="006C38B8" w:rsidP="009B7053">
            <w:pPr>
              <w:ind w:firstLine="0"/>
              <w:rPr>
                <w:lang w:val="en-GB"/>
              </w:rPr>
            </w:pPr>
            <w:r>
              <w:rPr>
                <w:lang w:val="en-GB"/>
              </w:rPr>
              <w:t>07</w:t>
            </w:r>
          </w:p>
        </w:tc>
        <w:tc>
          <w:tcPr>
            <w:tcW w:w="2471" w:type="dxa"/>
          </w:tcPr>
          <w:p w14:paraId="4CFBDE25" w14:textId="77777777" w:rsidR="006C38B8" w:rsidRDefault="006C38B8" w:rsidP="009B7053">
            <w:pPr>
              <w:ind w:firstLine="0"/>
              <w:rPr>
                <w:lang w:val="en-GB"/>
              </w:rPr>
            </w:pPr>
            <w:r>
              <w:rPr>
                <w:lang w:val="en-GB"/>
              </w:rPr>
              <w:t>Issues with integration with partners’ systems</w:t>
            </w:r>
          </w:p>
        </w:tc>
        <w:tc>
          <w:tcPr>
            <w:tcW w:w="4252" w:type="dxa"/>
          </w:tcPr>
          <w:p w14:paraId="06A75138" w14:textId="77777777" w:rsidR="006C38B8" w:rsidRDefault="00AC7D71" w:rsidP="009B7053">
            <w:pPr>
              <w:ind w:firstLine="0"/>
              <w:rPr>
                <w:lang w:val="en-GB"/>
              </w:rPr>
            </w:pPr>
            <w:r>
              <w:rPr>
                <w:lang w:val="en-GB"/>
              </w:rPr>
              <w:t>1. Meet with partners’ IT support to clear their systems features.</w:t>
            </w:r>
          </w:p>
          <w:p w14:paraId="471D47D7" w14:textId="77777777" w:rsidR="00AC7D71" w:rsidRDefault="00AC7D71" w:rsidP="009B7053">
            <w:pPr>
              <w:ind w:firstLine="0"/>
              <w:rPr>
                <w:lang w:val="en-GB"/>
              </w:rPr>
            </w:pPr>
            <w:r>
              <w:rPr>
                <w:lang w:val="en-GB"/>
              </w:rPr>
              <w:t>2. Thoroughly specify tech requirements for integration with partners’ systems.</w:t>
            </w:r>
          </w:p>
          <w:p w14:paraId="18848BEE" w14:textId="7F74EF42" w:rsidR="00AC7D71" w:rsidRDefault="00AC7D71" w:rsidP="009B7053">
            <w:pPr>
              <w:ind w:firstLine="0"/>
              <w:rPr>
                <w:lang w:val="en-GB"/>
              </w:rPr>
            </w:pPr>
            <w:r>
              <w:rPr>
                <w:lang w:val="en-GB"/>
              </w:rPr>
              <w:t xml:space="preserve">3. Perform integration testing. </w:t>
            </w:r>
          </w:p>
        </w:tc>
        <w:tc>
          <w:tcPr>
            <w:tcW w:w="3686" w:type="dxa"/>
          </w:tcPr>
          <w:p w14:paraId="7982D1E2" w14:textId="30777C3A" w:rsidR="006C38B8" w:rsidRDefault="00AC7D71" w:rsidP="009B7053">
            <w:pPr>
              <w:ind w:firstLine="0"/>
              <w:rPr>
                <w:lang w:val="en-GB"/>
              </w:rPr>
            </w:pPr>
            <w:r>
              <w:rPr>
                <w:lang w:val="en-GB"/>
              </w:rPr>
              <w:t>1. Get partners’ tech support to resolve integration issues.</w:t>
            </w:r>
          </w:p>
        </w:tc>
      </w:tr>
      <w:tr w:rsidR="006C38B8" w14:paraId="078AB86B" w14:textId="77777777" w:rsidTr="006C38B8">
        <w:tc>
          <w:tcPr>
            <w:tcW w:w="507" w:type="dxa"/>
          </w:tcPr>
          <w:p w14:paraId="585040F3" w14:textId="77777777" w:rsidR="006C38B8" w:rsidRDefault="006C38B8" w:rsidP="009B7053">
            <w:pPr>
              <w:ind w:firstLine="0"/>
              <w:rPr>
                <w:lang w:val="en-GB"/>
              </w:rPr>
            </w:pPr>
            <w:r>
              <w:rPr>
                <w:lang w:val="en-GB"/>
              </w:rPr>
              <w:t>08</w:t>
            </w:r>
          </w:p>
        </w:tc>
        <w:tc>
          <w:tcPr>
            <w:tcW w:w="2471" w:type="dxa"/>
          </w:tcPr>
          <w:p w14:paraId="19D89820" w14:textId="77777777" w:rsidR="006C38B8" w:rsidRDefault="006C38B8" w:rsidP="009B7053">
            <w:pPr>
              <w:ind w:firstLine="0"/>
              <w:rPr>
                <w:lang w:val="en-GB"/>
              </w:rPr>
            </w:pPr>
            <w:r>
              <w:rPr>
                <w:lang w:val="en-GB"/>
              </w:rPr>
              <w:t>Decrease in performance due to API usage</w:t>
            </w:r>
          </w:p>
        </w:tc>
        <w:tc>
          <w:tcPr>
            <w:tcW w:w="4252" w:type="dxa"/>
          </w:tcPr>
          <w:p w14:paraId="5B34DBB0" w14:textId="77777777" w:rsidR="00AC7D71" w:rsidRDefault="00AC7D71" w:rsidP="009B7053">
            <w:pPr>
              <w:ind w:firstLine="0"/>
              <w:rPr>
                <w:lang w:val="en-GB"/>
              </w:rPr>
            </w:pPr>
            <w:r>
              <w:rPr>
                <w:lang w:val="en-GB"/>
              </w:rPr>
              <w:t xml:space="preserve">1. Organise training on effective API integration for developers. </w:t>
            </w:r>
          </w:p>
          <w:p w14:paraId="43C45C14" w14:textId="77777777" w:rsidR="006C38B8" w:rsidRDefault="00AC7D71" w:rsidP="009B7053">
            <w:pPr>
              <w:ind w:firstLine="0"/>
              <w:rPr>
                <w:lang w:val="en-GB"/>
              </w:rPr>
            </w:pPr>
            <w:r>
              <w:rPr>
                <w:lang w:val="en-GB"/>
              </w:rPr>
              <w:t>2. Perform system performance testing.</w:t>
            </w:r>
          </w:p>
          <w:p w14:paraId="3BF0E653" w14:textId="2CC81DD1" w:rsidR="00AC7D71" w:rsidRDefault="00AC7D71" w:rsidP="009B7053">
            <w:pPr>
              <w:ind w:firstLine="0"/>
              <w:rPr>
                <w:lang w:val="en-GB"/>
              </w:rPr>
            </w:pPr>
            <w:r>
              <w:rPr>
                <w:lang w:val="en-GB"/>
              </w:rPr>
              <w:t xml:space="preserve">3. </w:t>
            </w:r>
            <w:r w:rsidR="00775393">
              <w:rPr>
                <w:lang w:val="en-GB"/>
              </w:rPr>
              <w:t>Use cache for frequently requested data.</w:t>
            </w:r>
          </w:p>
        </w:tc>
        <w:tc>
          <w:tcPr>
            <w:tcW w:w="3686" w:type="dxa"/>
          </w:tcPr>
          <w:p w14:paraId="75F24D91" w14:textId="1D903EB2" w:rsidR="006C38B8" w:rsidRDefault="00AC7D71" w:rsidP="009B7053">
            <w:pPr>
              <w:ind w:firstLine="0"/>
              <w:rPr>
                <w:lang w:val="en-GB"/>
              </w:rPr>
            </w:pPr>
            <w:r>
              <w:rPr>
                <w:lang w:val="en-GB"/>
              </w:rPr>
              <w:t>1. Identify root causes of performance decrease by running additional tests.</w:t>
            </w:r>
          </w:p>
          <w:p w14:paraId="46000C40" w14:textId="26F787E8" w:rsidR="00775393" w:rsidRDefault="00775393" w:rsidP="009B7053">
            <w:pPr>
              <w:ind w:firstLine="0"/>
              <w:rPr>
                <w:lang w:val="en-GB"/>
              </w:rPr>
            </w:pPr>
            <w:r>
              <w:rPr>
                <w:lang w:val="en-GB"/>
              </w:rPr>
              <w:t>2. Resolve root problem.</w:t>
            </w:r>
          </w:p>
          <w:p w14:paraId="38E014CC" w14:textId="3C8F470E" w:rsidR="00AC7D71" w:rsidRDefault="00AC7D71" w:rsidP="009B7053">
            <w:pPr>
              <w:ind w:firstLine="0"/>
              <w:rPr>
                <w:lang w:val="en-GB"/>
              </w:rPr>
            </w:pPr>
          </w:p>
        </w:tc>
      </w:tr>
      <w:tr w:rsidR="006C38B8" w14:paraId="1B01694B" w14:textId="77777777" w:rsidTr="006C38B8">
        <w:tc>
          <w:tcPr>
            <w:tcW w:w="507" w:type="dxa"/>
          </w:tcPr>
          <w:p w14:paraId="6FD1A055" w14:textId="77777777" w:rsidR="006C38B8" w:rsidRDefault="006C38B8" w:rsidP="009B7053">
            <w:pPr>
              <w:ind w:firstLine="0"/>
              <w:rPr>
                <w:lang w:val="en-GB"/>
              </w:rPr>
            </w:pPr>
            <w:r>
              <w:rPr>
                <w:lang w:val="en-GB"/>
              </w:rPr>
              <w:t>09</w:t>
            </w:r>
          </w:p>
        </w:tc>
        <w:tc>
          <w:tcPr>
            <w:tcW w:w="2471" w:type="dxa"/>
          </w:tcPr>
          <w:p w14:paraId="5800D750" w14:textId="0E464F8E" w:rsidR="006C38B8" w:rsidRDefault="006C38B8" w:rsidP="009B7053">
            <w:pPr>
              <w:ind w:firstLine="0"/>
              <w:rPr>
                <w:lang w:val="en-GB"/>
              </w:rPr>
            </w:pPr>
            <w:r>
              <w:rPr>
                <w:lang w:val="en-GB"/>
              </w:rPr>
              <w:t>Misinterpretation of membership eligibility logic due</w:t>
            </w:r>
            <w:r w:rsidR="00775393">
              <w:rPr>
                <w:lang w:val="en-GB"/>
              </w:rPr>
              <w:t xml:space="preserve"> to</w:t>
            </w:r>
            <w:r>
              <w:rPr>
                <w:lang w:val="en-GB"/>
              </w:rPr>
              <w:t xml:space="preserve"> its complexity</w:t>
            </w:r>
          </w:p>
        </w:tc>
        <w:tc>
          <w:tcPr>
            <w:tcW w:w="4252" w:type="dxa"/>
          </w:tcPr>
          <w:p w14:paraId="23CEC904" w14:textId="77777777" w:rsidR="006C38B8" w:rsidRDefault="00775393" w:rsidP="009B7053">
            <w:pPr>
              <w:ind w:firstLine="0"/>
              <w:rPr>
                <w:lang w:val="en-GB"/>
              </w:rPr>
            </w:pPr>
            <w:r>
              <w:rPr>
                <w:lang w:val="en-GB"/>
              </w:rPr>
              <w:t>1. Clearly specify and document membership eligibility criteria in the requirements documents.</w:t>
            </w:r>
          </w:p>
          <w:p w14:paraId="74BC421B" w14:textId="77777777" w:rsidR="00775393" w:rsidRDefault="00775393" w:rsidP="009B7053">
            <w:pPr>
              <w:ind w:firstLine="0"/>
              <w:rPr>
                <w:lang w:val="en-GB"/>
              </w:rPr>
            </w:pPr>
            <w:r>
              <w:rPr>
                <w:lang w:val="en-GB"/>
              </w:rPr>
              <w:t>2. Actively communicate with the stakeholders to refine the logic.</w:t>
            </w:r>
          </w:p>
          <w:p w14:paraId="53BEBD46" w14:textId="77777777" w:rsidR="00775393" w:rsidRDefault="00775393" w:rsidP="009B7053">
            <w:pPr>
              <w:ind w:firstLine="0"/>
              <w:rPr>
                <w:lang w:val="en-GB"/>
              </w:rPr>
            </w:pPr>
            <w:r>
              <w:rPr>
                <w:lang w:val="en-GB"/>
              </w:rPr>
              <w:t>3. Create separate use test and case test for eligibility logic.</w:t>
            </w:r>
          </w:p>
          <w:p w14:paraId="74D4A0D5" w14:textId="77777777" w:rsidR="00775393" w:rsidRDefault="00775393" w:rsidP="009B7053">
            <w:pPr>
              <w:ind w:firstLine="0"/>
              <w:rPr>
                <w:lang w:val="en-GB"/>
              </w:rPr>
            </w:pPr>
            <w:r>
              <w:rPr>
                <w:lang w:val="en-GB"/>
              </w:rPr>
              <w:t>4. Create prototype.</w:t>
            </w:r>
          </w:p>
          <w:p w14:paraId="4DD1A92E" w14:textId="596702CD" w:rsidR="00775393" w:rsidRDefault="00775393" w:rsidP="009B7053">
            <w:pPr>
              <w:ind w:firstLine="0"/>
              <w:rPr>
                <w:lang w:val="en-GB"/>
              </w:rPr>
            </w:pPr>
            <w:r>
              <w:rPr>
                <w:lang w:val="en-GB"/>
              </w:rPr>
              <w:t>5. Communicate membership eligibility logic to developers.</w:t>
            </w:r>
          </w:p>
        </w:tc>
        <w:tc>
          <w:tcPr>
            <w:tcW w:w="3686" w:type="dxa"/>
          </w:tcPr>
          <w:p w14:paraId="58499C63" w14:textId="57A5E60A" w:rsidR="006C38B8" w:rsidRPr="003B1E19" w:rsidRDefault="003B1E19" w:rsidP="009B7053">
            <w:pPr>
              <w:ind w:firstLine="0"/>
              <w:rPr>
                <w:lang w:val="en-IE"/>
              </w:rPr>
            </w:pPr>
            <w:r>
              <w:rPr>
                <w:lang w:val="en-IE"/>
              </w:rPr>
              <w:t xml:space="preserve">1. Ensure the airline </w:t>
            </w:r>
            <w:r w:rsidR="007A6A27">
              <w:rPr>
                <w:lang w:val="en-IE"/>
              </w:rPr>
              <w:t>representative presence on-site for consultation and fast feedback.</w:t>
            </w:r>
          </w:p>
        </w:tc>
      </w:tr>
      <w:tr w:rsidR="006C38B8" w14:paraId="0D4DC476" w14:textId="77777777" w:rsidTr="006C38B8">
        <w:tc>
          <w:tcPr>
            <w:tcW w:w="507" w:type="dxa"/>
          </w:tcPr>
          <w:p w14:paraId="2031283B" w14:textId="77777777" w:rsidR="006C38B8" w:rsidRDefault="006C38B8" w:rsidP="009B7053">
            <w:pPr>
              <w:ind w:firstLine="0"/>
              <w:rPr>
                <w:lang w:val="en-GB"/>
              </w:rPr>
            </w:pPr>
            <w:r>
              <w:rPr>
                <w:lang w:val="en-GB"/>
              </w:rPr>
              <w:t>10</w:t>
            </w:r>
          </w:p>
        </w:tc>
        <w:tc>
          <w:tcPr>
            <w:tcW w:w="2471" w:type="dxa"/>
          </w:tcPr>
          <w:p w14:paraId="18E12BF0" w14:textId="77777777" w:rsidR="006C38B8" w:rsidRDefault="006C38B8" w:rsidP="009B7053">
            <w:pPr>
              <w:ind w:firstLine="0"/>
              <w:rPr>
                <w:lang w:val="en-GB"/>
              </w:rPr>
            </w:pPr>
            <w:r>
              <w:rPr>
                <w:lang w:val="en-GB"/>
              </w:rPr>
              <w:t xml:space="preserve">AI access to sensitive data </w:t>
            </w:r>
          </w:p>
        </w:tc>
        <w:tc>
          <w:tcPr>
            <w:tcW w:w="4252" w:type="dxa"/>
          </w:tcPr>
          <w:p w14:paraId="33193C98" w14:textId="77777777" w:rsidR="006C38B8" w:rsidRDefault="007A6A27" w:rsidP="009B7053">
            <w:pPr>
              <w:ind w:firstLine="0"/>
              <w:rPr>
                <w:lang w:val="en-GB"/>
              </w:rPr>
            </w:pPr>
            <w:r>
              <w:rPr>
                <w:lang w:val="en-GB"/>
              </w:rPr>
              <w:t>1. Encrypt sensitive data.</w:t>
            </w:r>
          </w:p>
          <w:p w14:paraId="2F260FAA" w14:textId="77777777" w:rsidR="007A6A27" w:rsidRDefault="007A6A27" w:rsidP="009B7053">
            <w:pPr>
              <w:ind w:firstLine="0"/>
              <w:rPr>
                <w:lang w:val="en-GB"/>
              </w:rPr>
            </w:pPr>
            <w:r>
              <w:rPr>
                <w:lang w:val="en-GB"/>
              </w:rPr>
              <w:t>2. Implement role-based access control.</w:t>
            </w:r>
          </w:p>
          <w:p w14:paraId="78F445DF" w14:textId="1450195B" w:rsidR="007A6A27" w:rsidRDefault="007A6A27" w:rsidP="009B7053">
            <w:pPr>
              <w:ind w:firstLine="0"/>
              <w:rPr>
                <w:lang w:val="en-GB"/>
              </w:rPr>
            </w:pPr>
            <w:r>
              <w:rPr>
                <w:lang w:val="en-GB"/>
              </w:rPr>
              <w:t>3. Perform security audits.</w:t>
            </w:r>
          </w:p>
        </w:tc>
        <w:tc>
          <w:tcPr>
            <w:tcW w:w="3686" w:type="dxa"/>
          </w:tcPr>
          <w:p w14:paraId="2866DD8A" w14:textId="2D414830" w:rsidR="006C38B8" w:rsidRDefault="007A6A27" w:rsidP="009B7053">
            <w:pPr>
              <w:ind w:firstLine="0"/>
              <w:rPr>
                <w:lang w:val="en-GB"/>
              </w:rPr>
            </w:pPr>
            <w:r>
              <w:rPr>
                <w:lang w:val="en-GB"/>
              </w:rPr>
              <w:t>1. Cut AI access and investigate problem to find root cause.</w:t>
            </w:r>
          </w:p>
        </w:tc>
      </w:tr>
      <w:tr w:rsidR="006C38B8" w14:paraId="5C57507D" w14:textId="77777777" w:rsidTr="006C38B8">
        <w:tc>
          <w:tcPr>
            <w:tcW w:w="507" w:type="dxa"/>
          </w:tcPr>
          <w:p w14:paraId="7B76A7B9" w14:textId="77777777" w:rsidR="006C38B8" w:rsidRDefault="006C38B8" w:rsidP="009B7053">
            <w:pPr>
              <w:ind w:firstLine="0"/>
              <w:rPr>
                <w:lang w:val="en-GB"/>
              </w:rPr>
            </w:pPr>
            <w:r>
              <w:rPr>
                <w:lang w:val="en-GB"/>
              </w:rPr>
              <w:t>11</w:t>
            </w:r>
          </w:p>
        </w:tc>
        <w:tc>
          <w:tcPr>
            <w:tcW w:w="2471" w:type="dxa"/>
          </w:tcPr>
          <w:p w14:paraId="120D61A4" w14:textId="77777777" w:rsidR="006C38B8" w:rsidRDefault="006C38B8" w:rsidP="009B7053">
            <w:pPr>
              <w:ind w:firstLine="0"/>
              <w:rPr>
                <w:lang w:val="en-GB"/>
              </w:rPr>
            </w:pPr>
            <w:r>
              <w:rPr>
                <w:lang w:val="en-GB"/>
              </w:rPr>
              <w:t>Biased AI algorithms</w:t>
            </w:r>
          </w:p>
        </w:tc>
        <w:tc>
          <w:tcPr>
            <w:tcW w:w="4252" w:type="dxa"/>
          </w:tcPr>
          <w:p w14:paraId="46594A17" w14:textId="7FF97DC9" w:rsidR="006C38B8" w:rsidRDefault="007A6A27" w:rsidP="009B7053">
            <w:pPr>
              <w:ind w:firstLine="0"/>
              <w:rPr>
                <w:lang w:val="en-GB"/>
              </w:rPr>
            </w:pPr>
            <w:r>
              <w:rPr>
                <w:lang w:val="en-GB"/>
              </w:rPr>
              <w:t>1. Carefully choose AI API provider, analyse how AI is trained, how it makes decisions.</w:t>
            </w:r>
          </w:p>
          <w:p w14:paraId="4C7DA75F" w14:textId="43D30C91" w:rsidR="007A6A27" w:rsidRDefault="007A6A27" w:rsidP="009B7053">
            <w:pPr>
              <w:ind w:firstLine="0"/>
              <w:rPr>
                <w:lang w:val="en-GB"/>
              </w:rPr>
            </w:pPr>
            <w:r>
              <w:rPr>
                <w:lang w:val="en-GB"/>
              </w:rPr>
              <w:t>2. Create special tests to identify bias.</w:t>
            </w:r>
          </w:p>
          <w:p w14:paraId="37F275EE" w14:textId="77B4D459" w:rsidR="007A6A27" w:rsidRDefault="007A6A27" w:rsidP="007A6A27">
            <w:pPr>
              <w:ind w:firstLine="0"/>
              <w:rPr>
                <w:lang w:val="en-GB"/>
              </w:rPr>
            </w:pPr>
            <w:r>
              <w:rPr>
                <w:lang w:val="en-GB"/>
              </w:rPr>
              <w:t>3. Consider hiring consultant for AI usage.</w:t>
            </w:r>
          </w:p>
        </w:tc>
        <w:tc>
          <w:tcPr>
            <w:tcW w:w="3686" w:type="dxa"/>
          </w:tcPr>
          <w:p w14:paraId="6859E948" w14:textId="0FBA496F" w:rsidR="006C38B8" w:rsidRDefault="007A6A27" w:rsidP="009B7053">
            <w:pPr>
              <w:ind w:firstLine="0"/>
              <w:rPr>
                <w:lang w:val="en-GB"/>
              </w:rPr>
            </w:pPr>
            <w:r>
              <w:rPr>
                <w:lang w:val="en-GB"/>
              </w:rPr>
              <w:t>1. Change AI API.</w:t>
            </w:r>
          </w:p>
        </w:tc>
      </w:tr>
      <w:tr w:rsidR="006C38B8" w14:paraId="6C779893" w14:textId="77777777" w:rsidTr="006C38B8">
        <w:tc>
          <w:tcPr>
            <w:tcW w:w="507" w:type="dxa"/>
          </w:tcPr>
          <w:p w14:paraId="1CB7A361" w14:textId="77777777" w:rsidR="006C38B8" w:rsidRDefault="006C38B8" w:rsidP="009B7053">
            <w:pPr>
              <w:ind w:firstLine="0"/>
              <w:rPr>
                <w:lang w:val="en-GB"/>
              </w:rPr>
            </w:pPr>
            <w:r>
              <w:rPr>
                <w:lang w:val="en-GB"/>
              </w:rPr>
              <w:t>12</w:t>
            </w:r>
          </w:p>
        </w:tc>
        <w:tc>
          <w:tcPr>
            <w:tcW w:w="2471" w:type="dxa"/>
          </w:tcPr>
          <w:p w14:paraId="4C037D28" w14:textId="77777777" w:rsidR="006C38B8" w:rsidRDefault="006C38B8" w:rsidP="009B7053">
            <w:pPr>
              <w:ind w:firstLine="0"/>
              <w:rPr>
                <w:lang w:val="en-GB"/>
              </w:rPr>
            </w:pPr>
            <w:r>
              <w:rPr>
                <w:lang w:val="en-GB"/>
              </w:rPr>
              <w:t>Lack of expertise in cybersecurity</w:t>
            </w:r>
          </w:p>
        </w:tc>
        <w:tc>
          <w:tcPr>
            <w:tcW w:w="4252" w:type="dxa"/>
          </w:tcPr>
          <w:p w14:paraId="1E02F677" w14:textId="77777777" w:rsidR="006C38B8" w:rsidRDefault="007A6A27" w:rsidP="009B7053">
            <w:pPr>
              <w:ind w:firstLine="0"/>
              <w:rPr>
                <w:lang w:val="en-GB"/>
              </w:rPr>
            </w:pPr>
            <w:r>
              <w:rPr>
                <w:lang w:val="en-GB"/>
              </w:rPr>
              <w:t>1. Provide training in cybersecurity for developers.</w:t>
            </w:r>
          </w:p>
          <w:p w14:paraId="1809EFBA" w14:textId="7B7474D5" w:rsidR="007A6A27" w:rsidRDefault="007A6A27" w:rsidP="009B7053">
            <w:pPr>
              <w:ind w:firstLine="0"/>
              <w:rPr>
                <w:lang w:val="en-GB"/>
              </w:rPr>
            </w:pPr>
            <w:r>
              <w:rPr>
                <w:lang w:val="en-GB"/>
              </w:rPr>
              <w:lastRenderedPageBreak/>
              <w:t xml:space="preserve">2. </w:t>
            </w:r>
            <w:r w:rsidR="00DE3E40">
              <w:rPr>
                <w:lang w:val="en-GB"/>
              </w:rPr>
              <w:t>Follow cybersecurity standards.</w:t>
            </w:r>
          </w:p>
        </w:tc>
        <w:tc>
          <w:tcPr>
            <w:tcW w:w="3686" w:type="dxa"/>
          </w:tcPr>
          <w:p w14:paraId="053F67A3" w14:textId="4CD107BB" w:rsidR="006C38B8" w:rsidRDefault="007A6A27" w:rsidP="009B7053">
            <w:pPr>
              <w:ind w:firstLine="0"/>
              <w:rPr>
                <w:lang w:val="en-GB"/>
              </w:rPr>
            </w:pPr>
            <w:r>
              <w:rPr>
                <w:lang w:val="en-GB"/>
              </w:rPr>
              <w:lastRenderedPageBreak/>
              <w:t>1. Hire highly qualified cybersecurity specialist.</w:t>
            </w:r>
          </w:p>
        </w:tc>
      </w:tr>
      <w:tr w:rsidR="006C38B8" w14:paraId="48C6965F" w14:textId="77777777" w:rsidTr="006C38B8">
        <w:tc>
          <w:tcPr>
            <w:tcW w:w="507" w:type="dxa"/>
          </w:tcPr>
          <w:p w14:paraId="432540BB" w14:textId="77777777" w:rsidR="006C38B8" w:rsidRDefault="006C38B8" w:rsidP="009B7053">
            <w:pPr>
              <w:ind w:firstLine="0"/>
              <w:rPr>
                <w:lang w:val="en-GB"/>
              </w:rPr>
            </w:pPr>
            <w:r>
              <w:rPr>
                <w:lang w:val="en-GB"/>
              </w:rPr>
              <w:t>13</w:t>
            </w:r>
          </w:p>
        </w:tc>
        <w:tc>
          <w:tcPr>
            <w:tcW w:w="2471" w:type="dxa"/>
          </w:tcPr>
          <w:p w14:paraId="07310D32" w14:textId="77777777" w:rsidR="006C38B8" w:rsidRDefault="006C38B8" w:rsidP="009B7053">
            <w:pPr>
              <w:ind w:firstLine="0"/>
              <w:rPr>
                <w:lang w:val="en-GB"/>
              </w:rPr>
            </w:pPr>
            <w:r>
              <w:rPr>
                <w:lang w:val="en-GB"/>
              </w:rPr>
              <w:t xml:space="preserve">Regulatory non-compliance </w:t>
            </w:r>
          </w:p>
        </w:tc>
        <w:tc>
          <w:tcPr>
            <w:tcW w:w="4252" w:type="dxa"/>
          </w:tcPr>
          <w:p w14:paraId="344D6053" w14:textId="77777777" w:rsidR="006C38B8" w:rsidRDefault="00DE3E40" w:rsidP="009B7053">
            <w:pPr>
              <w:ind w:firstLine="0"/>
              <w:rPr>
                <w:lang w:val="en-GB"/>
              </w:rPr>
            </w:pPr>
            <w:r>
              <w:rPr>
                <w:lang w:val="en-GB"/>
              </w:rPr>
              <w:t xml:space="preserve">1. Thoroughly document regulatory requirements. </w:t>
            </w:r>
          </w:p>
          <w:p w14:paraId="5353E525" w14:textId="77777777" w:rsidR="00DE3E40" w:rsidRDefault="00DE3E40" w:rsidP="009B7053">
            <w:pPr>
              <w:ind w:firstLine="0"/>
              <w:rPr>
                <w:lang w:val="en-GB"/>
              </w:rPr>
            </w:pPr>
            <w:r>
              <w:rPr>
                <w:lang w:val="en-GB"/>
              </w:rPr>
              <w:t>2. Provide regular audit.</w:t>
            </w:r>
          </w:p>
          <w:p w14:paraId="2139D842" w14:textId="1B60C1AC" w:rsidR="00DE3E40" w:rsidRDefault="00DE3E40" w:rsidP="009B7053">
            <w:pPr>
              <w:ind w:firstLine="0"/>
              <w:rPr>
                <w:lang w:val="en-GB"/>
              </w:rPr>
            </w:pPr>
            <w:r>
              <w:rPr>
                <w:lang w:val="en-GB"/>
              </w:rPr>
              <w:t>3. Engage legal consultant and regulatory advisor.</w:t>
            </w:r>
          </w:p>
        </w:tc>
        <w:tc>
          <w:tcPr>
            <w:tcW w:w="3686" w:type="dxa"/>
          </w:tcPr>
          <w:p w14:paraId="21539BD2" w14:textId="77777777" w:rsidR="006C38B8" w:rsidRDefault="00DE3E40" w:rsidP="009B7053">
            <w:pPr>
              <w:ind w:firstLine="0"/>
              <w:rPr>
                <w:lang w:val="en-GB"/>
              </w:rPr>
            </w:pPr>
            <w:r>
              <w:rPr>
                <w:lang w:val="en-GB"/>
              </w:rPr>
              <w:t>1. Communicate problem to the client.</w:t>
            </w:r>
          </w:p>
          <w:p w14:paraId="42F84046" w14:textId="682EFE77" w:rsidR="00DE3E40" w:rsidRDefault="00DE3E40" w:rsidP="009B7053">
            <w:pPr>
              <w:ind w:firstLine="0"/>
              <w:rPr>
                <w:lang w:val="en-GB"/>
              </w:rPr>
            </w:pPr>
            <w:r>
              <w:rPr>
                <w:lang w:val="en-GB"/>
              </w:rPr>
              <w:t>2. Invest in fixing problems.</w:t>
            </w:r>
          </w:p>
        </w:tc>
      </w:tr>
      <w:tr w:rsidR="006C38B8" w14:paraId="10345940" w14:textId="77777777" w:rsidTr="006C38B8">
        <w:tc>
          <w:tcPr>
            <w:tcW w:w="507" w:type="dxa"/>
          </w:tcPr>
          <w:p w14:paraId="0583854B" w14:textId="77777777" w:rsidR="006C38B8" w:rsidRDefault="006C38B8" w:rsidP="009B7053">
            <w:pPr>
              <w:ind w:firstLine="0"/>
              <w:rPr>
                <w:lang w:val="en-GB"/>
              </w:rPr>
            </w:pPr>
            <w:r>
              <w:rPr>
                <w:lang w:val="en-GB"/>
              </w:rPr>
              <w:t>14</w:t>
            </w:r>
          </w:p>
        </w:tc>
        <w:tc>
          <w:tcPr>
            <w:tcW w:w="2471" w:type="dxa"/>
          </w:tcPr>
          <w:p w14:paraId="219D4C5D" w14:textId="77777777" w:rsidR="006C38B8" w:rsidRDefault="006C38B8" w:rsidP="009B7053">
            <w:pPr>
              <w:ind w:firstLine="0"/>
              <w:rPr>
                <w:lang w:val="en-GB"/>
              </w:rPr>
            </w:pPr>
            <w:r>
              <w:rPr>
                <w:lang w:val="en-GB"/>
              </w:rPr>
              <w:t xml:space="preserve">Third-party systems are not fully duplicated in the testing environment </w:t>
            </w:r>
          </w:p>
        </w:tc>
        <w:tc>
          <w:tcPr>
            <w:tcW w:w="4252" w:type="dxa"/>
          </w:tcPr>
          <w:p w14:paraId="77E45697" w14:textId="77777777" w:rsidR="006C38B8" w:rsidRDefault="00DE3E40" w:rsidP="00DE3E40">
            <w:pPr>
              <w:ind w:firstLine="0"/>
              <w:rPr>
                <w:lang w:val="en-GB"/>
              </w:rPr>
            </w:pPr>
            <w:r>
              <w:rPr>
                <w:lang w:val="en-GB"/>
              </w:rPr>
              <w:t>1. Collaborate with third-party IT team to get testing environment that copies their systems’ behaviour.</w:t>
            </w:r>
          </w:p>
          <w:p w14:paraId="05678903" w14:textId="4B8E5153" w:rsidR="00DE3E40" w:rsidRPr="00DE3E40" w:rsidRDefault="00DE3E40" w:rsidP="00DE3E40">
            <w:pPr>
              <w:ind w:firstLine="0"/>
              <w:rPr>
                <w:lang w:val="en-GB"/>
              </w:rPr>
            </w:pPr>
            <w:r>
              <w:rPr>
                <w:lang w:val="en-GB"/>
              </w:rPr>
              <w:t>2. Focus on testing high-risk modules.</w:t>
            </w:r>
          </w:p>
        </w:tc>
        <w:tc>
          <w:tcPr>
            <w:tcW w:w="3686" w:type="dxa"/>
          </w:tcPr>
          <w:p w14:paraId="51311745" w14:textId="77777777" w:rsidR="00DE3E40" w:rsidRDefault="00DE3E40" w:rsidP="00DE3E40">
            <w:pPr>
              <w:ind w:firstLine="0"/>
              <w:rPr>
                <w:lang w:val="en-GB"/>
              </w:rPr>
            </w:pPr>
            <w:r>
              <w:rPr>
                <w:lang w:val="en-GB"/>
              </w:rPr>
              <w:t>1. Communicate problem to the client.</w:t>
            </w:r>
          </w:p>
          <w:p w14:paraId="45ACC5FD" w14:textId="59B06AE0" w:rsidR="006C38B8" w:rsidRDefault="00DE3E40" w:rsidP="009B7053">
            <w:pPr>
              <w:ind w:firstLine="0"/>
              <w:rPr>
                <w:lang w:val="en-GB"/>
              </w:rPr>
            </w:pPr>
            <w:r>
              <w:rPr>
                <w:lang w:val="en-GB"/>
              </w:rPr>
              <w:t>2. Find missed parts and dependencies, fix gaps.</w:t>
            </w:r>
          </w:p>
        </w:tc>
      </w:tr>
      <w:tr w:rsidR="006C38B8" w14:paraId="0F88C0D4" w14:textId="77777777" w:rsidTr="006C38B8">
        <w:tc>
          <w:tcPr>
            <w:tcW w:w="507" w:type="dxa"/>
          </w:tcPr>
          <w:p w14:paraId="435093AA" w14:textId="77777777" w:rsidR="006C38B8" w:rsidRDefault="006C38B8" w:rsidP="009B7053">
            <w:pPr>
              <w:ind w:firstLine="0"/>
              <w:rPr>
                <w:lang w:val="en-GB"/>
              </w:rPr>
            </w:pPr>
            <w:r>
              <w:rPr>
                <w:lang w:val="en-GB"/>
              </w:rPr>
              <w:t>15</w:t>
            </w:r>
          </w:p>
        </w:tc>
        <w:tc>
          <w:tcPr>
            <w:tcW w:w="2471" w:type="dxa"/>
          </w:tcPr>
          <w:p w14:paraId="053DA911" w14:textId="77777777" w:rsidR="006C38B8" w:rsidRDefault="006C38B8" w:rsidP="009B7053">
            <w:pPr>
              <w:ind w:firstLine="0"/>
              <w:rPr>
                <w:lang w:val="en-GB"/>
              </w:rPr>
            </w:pPr>
            <w:r>
              <w:rPr>
                <w:lang w:val="en-GB"/>
              </w:rPr>
              <w:t>Different dependencies and configurations in production environment as opposite to testing environment</w:t>
            </w:r>
          </w:p>
        </w:tc>
        <w:tc>
          <w:tcPr>
            <w:tcW w:w="4252" w:type="dxa"/>
          </w:tcPr>
          <w:p w14:paraId="047501C4" w14:textId="22820CCF" w:rsidR="006C38B8" w:rsidRDefault="00C129F1" w:rsidP="009B7053">
            <w:pPr>
              <w:ind w:firstLine="0"/>
              <w:rPr>
                <w:lang w:val="en-GB"/>
              </w:rPr>
            </w:pPr>
            <w:r>
              <w:rPr>
                <w:lang w:val="en-GB"/>
              </w:rPr>
              <w:t xml:space="preserve">1. Copy production environment as </w:t>
            </w:r>
            <w:r w:rsidR="00060BD9">
              <w:rPr>
                <w:lang w:val="en-GB"/>
              </w:rPr>
              <w:t>much</w:t>
            </w:r>
            <w:r>
              <w:rPr>
                <w:lang w:val="en-GB"/>
              </w:rPr>
              <w:t xml:space="preserve"> as possible.</w:t>
            </w:r>
          </w:p>
          <w:p w14:paraId="0652109D" w14:textId="77777777" w:rsidR="00C129F1" w:rsidRDefault="00C129F1" w:rsidP="009B7053">
            <w:pPr>
              <w:ind w:firstLine="0"/>
              <w:rPr>
                <w:lang w:val="en-GB"/>
              </w:rPr>
            </w:pPr>
            <w:r>
              <w:rPr>
                <w:lang w:val="en-GB"/>
              </w:rPr>
              <w:t>2. Practice continuous integration and deployment to catch issues as early as possible.</w:t>
            </w:r>
          </w:p>
          <w:p w14:paraId="1E831925" w14:textId="5AB2C1DD" w:rsidR="00C129F1" w:rsidRDefault="00C129F1" w:rsidP="009B7053">
            <w:pPr>
              <w:ind w:firstLine="0"/>
              <w:rPr>
                <w:lang w:val="en-GB"/>
              </w:rPr>
            </w:pPr>
            <w:r>
              <w:rPr>
                <w:lang w:val="en-GB"/>
              </w:rPr>
              <w:t xml:space="preserve">3. Use CASE tools to make sure that testing and production environments are similar. </w:t>
            </w:r>
          </w:p>
        </w:tc>
        <w:tc>
          <w:tcPr>
            <w:tcW w:w="3686" w:type="dxa"/>
          </w:tcPr>
          <w:p w14:paraId="5D49431F" w14:textId="27661CA0" w:rsidR="00C129F1" w:rsidRDefault="00C129F1" w:rsidP="00C129F1">
            <w:pPr>
              <w:ind w:firstLine="0"/>
              <w:rPr>
                <w:lang w:val="en-GB"/>
              </w:rPr>
            </w:pPr>
            <w:r>
              <w:rPr>
                <w:lang w:val="en-GB"/>
              </w:rPr>
              <w:t>1. Communicate problem to the client.</w:t>
            </w:r>
          </w:p>
          <w:p w14:paraId="2407608D" w14:textId="228F42B8" w:rsidR="00C129F1" w:rsidRDefault="00C129F1" w:rsidP="00C129F1">
            <w:pPr>
              <w:ind w:firstLine="0"/>
              <w:rPr>
                <w:lang w:val="en-GB"/>
              </w:rPr>
            </w:pPr>
            <w:r>
              <w:rPr>
                <w:lang w:val="en-GB"/>
              </w:rPr>
              <w:t>2. Find differences between testing and production environments.</w:t>
            </w:r>
          </w:p>
          <w:p w14:paraId="186D1D2D" w14:textId="7B9C7508" w:rsidR="00C129F1" w:rsidRDefault="00C129F1" w:rsidP="00C129F1">
            <w:pPr>
              <w:ind w:firstLine="0"/>
              <w:rPr>
                <w:lang w:val="en-GB"/>
              </w:rPr>
            </w:pPr>
            <w:r>
              <w:rPr>
                <w:lang w:val="en-GB"/>
              </w:rPr>
              <w:t>3. Rework to fix the problem.</w:t>
            </w:r>
          </w:p>
          <w:p w14:paraId="0C14A849" w14:textId="5EA0D859" w:rsidR="006C38B8" w:rsidRDefault="006C38B8" w:rsidP="009B7053">
            <w:pPr>
              <w:ind w:firstLine="0"/>
              <w:rPr>
                <w:lang w:val="en-GB"/>
              </w:rPr>
            </w:pPr>
          </w:p>
        </w:tc>
      </w:tr>
    </w:tbl>
    <w:p w14:paraId="150104E4" w14:textId="77777777" w:rsidR="004450CA" w:rsidRDefault="004450CA" w:rsidP="004450CA">
      <w:pPr>
        <w:jc w:val="both"/>
        <w:rPr>
          <w:lang w:val="en-GB"/>
        </w:rPr>
      </w:pPr>
    </w:p>
    <w:p w14:paraId="5995DA34" w14:textId="732C5529" w:rsidR="00C31B21" w:rsidRDefault="00C31B21" w:rsidP="00C31B21">
      <w:pPr>
        <w:pStyle w:val="Heading2"/>
        <w:rPr>
          <w:lang w:val="en-GB"/>
        </w:rPr>
      </w:pPr>
      <w:bookmarkStart w:id="42" w:name="_Toc160906056"/>
      <w:r>
        <w:rPr>
          <w:lang w:val="en-GB"/>
        </w:rPr>
        <w:t xml:space="preserve">4. </w:t>
      </w:r>
      <w:r w:rsidRPr="00C31B21">
        <w:rPr>
          <w:lang w:val="en-GB"/>
        </w:rPr>
        <w:t>Key Risk Information Sheets</w:t>
      </w:r>
      <w:bookmarkEnd w:id="42"/>
    </w:p>
    <w:p w14:paraId="0E3F6A97" w14:textId="4643DBA4" w:rsidR="00BF11B3" w:rsidRDefault="00C31B21" w:rsidP="0019522E">
      <w:pPr>
        <w:jc w:val="both"/>
        <w:rPr>
          <w:lang w:val="en-GB"/>
        </w:rPr>
      </w:pPr>
      <w:r>
        <w:rPr>
          <w:lang w:val="en-GB"/>
        </w:rPr>
        <w:t xml:space="preserve">In my opinion, API and AI present the biggest risk to the AeroRewards system when implemented and used incorrectly. Mistakes in API and AI implementation </w:t>
      </w:r>
      <w:r w:rsidR="00BF11B3">
        <w:rPr>
          <w:lang w:val="en-GB"/>
        </w:rPr>
        <w:t xml:space="preserve">lead to security issues. And security is considered one of the most important non-technical requirements towards the AeroRewards system. Another issue with the software that I see is complex </w:t>
      </w:r>
      <w:r w:rsidR="00BF11B3" w:rsidRPr="00BF11B3">
        <w:rPr>
          <w:lang w:val="en-GB"/>
        </w:rPr>
        <w:t>membership eligibility logic</w:t>
      </w:r>
      <w:r w:rsidR="00BF11B3">
        <w:rPr>
          <w:lang w:val="en-GB"/>
        </w:rPr>
        <w:t xml:space="preserve">. Also, the experience of the project team shows that a situation where thoroughly tested and perfectly working in testing environment software does not work in production environment is </w:t>
      </w:r>
      <w:r w:rsidR="0019522E">
        <w:rPr>
          <w:lang w:val="en-GB"/>
        </w:rPr>
        <w:t>not un</w:t>
      </w:r>
      <w:r w:rsidR="00BF11B3">
        <w:rPr>
          <w:lang w:val="en-GB"/>
        </w:rPr>
        <w:t>common. Thus, I decided to present the following three risk information sheets:</w:t>
      </w:r>
    </w:p>
    <w:p w14:paraId="31AD3A60" w14:textId="0723C82E" w:rsidR="00BF11B3" w:rsidRPr="00BF11B3" w:rsidRDefault="00BF11B3">
      <w:pPr>
        <w:pStyle w:val="ListParagraph"/>
        <w:numPr>
          <w:ilvl w:val="0"/>
          <w:numId w:val="29"/>
        </w:numPr>
        <w:jc w:val="both"/>
        <w:rPr>
          <w:lang w:val="en-GB"/>
        </w:rPr>
      </w:pPr>
      <w:r w:rsidRPr="00BF11B3">
        <w:rPr>
          <w:lang w:val="en-GB"/>
        </w:rPr>
        <w:t>Increased data vulnerability due to API usage.</w:t>
      </w:r>
    </w:p>
    <w:p w14:paraId="2ADB35E5" w14:textId="164010FC" w:rsidR="00BF11B3" w:rsidRPr="00BF11B3" w:rsidRDefault="00BF11B3">
      <w:pPr>
        <w:pStyle w:val="ListParagraph"/>
        <w:numPr>
          <w:ilvl w:val="0"/>
          <w:numId w:val="29"/>
        </w:numPr>
        <w:jc w:val="both"/>
        <w:rPr>
          <w:lang w:val="en-GB"/>
        </w:rPr>
      </w:pPr>
      <w:r w:rsidRPr="00BF11B3">
        <w:rPr>
          <w:lang w:val="en-GB"/>
        </w:rPr>
        <w:t>Misinterpretation of membership eligibility logic due to its complexity.</w:t>
      </w:r>
    </w:p>
    <w:p w14:paraId="14A5D6E1" w14:textId="5DA5365C" w:rsidR="00C31B21" w:rsidRPr="00BF11B3" w:rsidRDefault="00BF11B3">
      <w:pPr>
        <w:pStyle w:val="ListParagraph"/>
        <w:numPr>
          <w:ilvl w:val="0"/>
          <w:numId w:val="29"/>
        </w:numPr>
        <w:jc w:val="both"/>
        <w:rPr>
          <w:lang w:val="en-GB"/>
        </w:rPr>
      </w:pPr>
      <w:r w:rsidRPr="00BF11B3">
        <w:rPr>
          <w:lang w:val="en-GB"/>
        </w:rPr>
        <w:t>Different dependencies and configurations in production environment as opposite to testing environment.</w:t>
      </w:r>
    </w:p>
    <w:p w14:paraId="1B6F57D3" w14:textId="77777777" w:rsidR="00D35AB7" w:rsidRDefault="00D35AB7" w:rsidP="00D35AB7">
      <w:pPr>
        <w:ind w:firstLine="0"/>
        <w:rPr>
          <w:lang w:val="en-GB"/>
        </w:rPr>
      </w:pPr>
      <w:r w:rsidRPr="00D35AB7">
        <w:rPr>
          <w:noProof/>
        </w:rPr>
        <w:lastRenderedPageBreak/>
        <w:drawing>
          <wp:inline distT="0" distB="0" distL="0" distR="0" wp14:anchorId="1AFAA953" wp14:editId="4B8C7114">
            <wp:extent cx="5943600" cy="3140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p>
    <w:p w14:paraId="459F9FA3" w14:textId="4F2B4EA2" w:rsidR="00D35AB7" w:rsidRDefault="00D35AB7" w:rsidP="00D35AB7">
      <w:pPr>
        <w:ind w:firstLine="0"/>
        <w:jc w:val="center"/>
        <w:rPr>
          <w:i/>
          <w:iCs/>
          <w:lang w:val="en-GB"/>
        </w:rPr>
      </w:pPr>
      <w:r w:rsidRPr="00D35AB7">
        <w:rPr>
          <w:i/>
          <w:iCs/>
          <w:lang w:val="en-GB"/>
        </w:rPr>
        <w:t xml:space="preserve">Figure </w:t>
      </w:r>
      <w:r w:rsidR="004F7DC9">
        <w:rPr>
          <w:i/>
          <w:iCs/>
          <w:lang w:val="en-GB"/>
        </w:rPr>
        <w:t>6</w:t>
      </w:r>
      <w:r w:rsidRPr="00D35AB7">
        <w:rPr>
          <w:i/>
          <w:iCs/>
          <w:lang w:val="en-GB"/>
        </w:rPr>
        <w:t>. RIS 1</w:t>
      </w:r>
    </w:p>
    <w:p w14:paraId="6D7BAE7A" w14:textId="274D0F90" w:rsidR="00AC2C70" w:rsidRPr="00AC2C70" w:rsidRDefault="00AC2C70" w:rsidP="00AC2C70">
      <w:pPr>
        <w:ind w:firstLine="0"/>
        <w:jc w:val="both"/>
        <w:rPr>
          <w:lang w:val="en-GB"/>
        </w:rPr>
      </w:pPr>
      <w:r w:rsidRPr="00AC2C70">
        <w:rPr>
          <w:noProof/>
        </w:rPr>
        <w:drawing>
          <wp:inline distT="0" distB="0" distL="0" distR="0" wp14:anchorId="453BA602" wp14:editId="127B93FB">
            <wp:extent cx="5943600" cy="2983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83865"/>
                    </a:xfrm>
                    <a:prstGeom prst="rect">
                      <a:avLst/>
                    </a:prstGeom>
                    <a:noFill/>
                    <a:ln>
                      <a:noFill/>
                    </a:ln>
                  </pic:spPr>
                </pic:pic>
              </a:graphicData>
            </a:graphic>
          </wp:inline>
        </w:drawing>
      </w:r>
    </w:p>
    <w:p w14:paraId="69E52477" w14:textId="4CF4A1BE" w:rsidR="004B1052" w:rsidRDefault="00AC2C70" w:rsidP="00AC2C70">
      <w:pPr>
        <w:ind w:firstLine="0"/>
        <w:jc w:val="center"/>
        <w:rPr>
          <w:i/>
          <w:iCs/>
          <w:lang w:val="en-GB"/>
        </w:rPr>
      </w:pPr>
      <w:r w:rsidRPr="00AC2C70">
        <w:rPr>
          <w:i/>
          <w:iCs/>
          <w:lang w:val="en-GB"/>
        </w:rPr>
        <w:t xml:space="preserve">Figure </w:t>
      </w:r>
      <w:r w:rsidR="004F7DC9">
        <w:rPr>
          <w:i/>
          <w:iCs/>
          <w:lang w:val="en-GB"/>
        </w:rPr>
        <w:t>7</w:t>
      </w:r>
      <w:r w:rsidRPr="00AC2C70">
        <w:rPr>
          <w:i/>
          <w:iCs/>
          <w:lang w:val="en-GB"/>
        </w:rPr>
        <w:t xml:space="preserve">. RIS </w:t>
      </w:r>
      <w:r>
        <w:rPr>
          <w:i/>
          <w:iCs/>
          <w:lang w:val="en-GB"/>
        </w:rPr>
        <w:t>2</w:t>
      </w:r>
    </w:p>
    <w:p w14:paraId="13145BA7" w14:textId="10F3C20E" w:rsidR="00060BD9" w:rsidRDefault="00060BD9" w:rsidP="00060BD9">
      <w:pPr>
        <w:ind w:firstLine="0"/>
        <w:rPr>
          <w:rFonts w:asciiTheme="majorHAnsi" w:eastAsiaTheme="majorEastAsia" w:hAnsiTheme="majorHAnsi" w:cstheme="majorBidi"/>
          <w:b/>
          <w:bCs/>
          <w:i/>
          <w:iCs/>
          <w:lang w:val="en-GB"/>
        </w:rPr>
      </w:pPr>
      <w:r w:rsidRPr="00060BD9">
        <w:rPr>
          <w:noProof/>
        </w:rPr>
        <w:lastRenderedPageBreak/>
        <w:drawing>
          <wp:inline distT="0" distB="0" distL="0" distR="0" wp14:anchorId="7D7F900B" wp14:editId="777C52CE">
            <wp:extent cx="5943600" cy="3212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42FFA4A9" w14:textId="204C0A62" w:rsidR="00060BD9" w:rsidRDefault="00060BD9" w:rsidP="00060BD9">
      <w:pPr>
        <w:ind w:firstLine="0"/>
        <w:jc w:val="center"/>
        <w:rPr>
          <w:i/>
          <w:iCs/>
          <w:lang w:val="en-GB"/>
        </w:rPr>
      </w:pPr>
      <w:r w:rsidRPr="00AC2C70">
        <w:rPr>
          <w:i/>
          <w:iCs/>
          <w:lang w:val="en-GB"/>
        </w:rPr>
        <w:t xml:space="preserve">Figure </w:t>
      </w:r>
      <w:r w:rsidR="004F7DC9">
        <w:rPr>
          <w:i/>
          <w:iCs/>
          <w:lang w:val="en-GB"/>
        </w:rPr>
        <w:t>8</w:t>
      </w:r>
      <w:r w:rsidRPr="00AC2C70">
        <w:rPr>
          <w:i/>
          <w:iCs/>
          <w:lang w:val="en-GB"/>
        </w:rPr>
        <w:t xml:space="preserve">. RIS </w:t>
      </w:r>
      <w:r>
        <w:rPr>
          <w:i/>
          <w:iCs/>
          <w:lang w:val="en-GB"/>
        </w:rPr>
        <w:t>3</w:t>
      </w:r>
    </w:p>
    <w:p w14:paraId="067C67AD" w14:textId="0D905D11" w:rsidR="005856ED" w:rsidRDefault="005856ED">
      <w:pPr>
        <w:rPr>
          <w:rFonts w:asciiTheme="majorHAnsi" w:eastAsiaTheme="majorEastAsia" w:hAnsiTheme="majorHAnsi" w:cstheme="majorBidi"/>
          <w:b/>
          <w:bCs/>
          <w:lang w:val="en-GB"/>
        </w:rPr>
      </w:pPr>
      <w:r>
        <w:rPr>
          <w:rFonts w:asciiTheme="majorHAnsi" w:eastAsiaTheme="majorEastAsia" w:hAnsiTheme="majorHAnsi" w:cstheme="majorBidi"/>
          <w:b/>
          <w:bCs/>
          <w:lang w:val="en-GB"/>
        </w:rPr>
        <w:br w:type="page"/>
      </w:r>
    </w:p>
    <w:p w14:paraId="764EFFE2" w14:textId="27962319" w:rsidR="00AC2C70" w:rsidRPr="00DA202F" w:rsidRDefault="005856ED" w:rsidP="00DA202F">
      <w:pPr>
        <w:pStyle w:val="Heading1"/>
        <w:rPr>
          <w:sz w:val="28"/>
          <w:szCs w:val="28"/>
          <w:lang w:val="en-GB"/>
        </w:rPr>
      </w:pPr>
      <w:bookmarkStart w:id="43" w:name="_Toc160906057"/>
      <w:r w:rsidRPr="00DA202F">
        <w:rPr>
          <w:sz w:val="28"/>
          <w:szCs w:val="28"/>
          <w:lang w:val="en-GB"/>
        </w:rPr>
        <w:lastRenderedPageBreak/>
        <w:t>Conclusion</w:t>
      </w:r>
      <w:bookmarkEnd w:id="43"/>
    </w:p>
    <w:p w14:paraId="461D0372" w14:textId="65B60EAE" w:rsidR="005856ED" w:rsidRPr="005856ED" w:rsidRDefault="003640AC" w:rsidP="00FB75A6">
      <w:pPr>
        <w:jc w:val="both"/>
        <w:rPr>
          <w:lang w:val="en-GB"/>
        </w:rPr>
      </w:pPr>
      <w:r>
        <w:rPr>
          <w:lang w:val="en-GB"/>
        </w:rPr>
        <w:t xml:space="preserve">Thorough project planning with careful consideration of functional and non-functional requirements, validation and verification techniques, and possible risks is crucial for any project success. In this paper I as a software engineer have outlined </w:t>
      </w:r>
      <w:r w:rsidR="00FB75A6">
        <w:rPr>
          <w:lang w:val="en-GB"/>
        </w:rPr>
        <w:t>all</w:t>
      </w:r>
      <w:r>
        <w:rPr>
          <w:lang w:val="en-GB"/>
        </w:rPr>
        <w:t xml:space="preserve"> these aspects</w:t>
      </w:r>
      <w:r w:rsidR="00FB75A6">
        <w:rPr>
          <w:lang w:val="en-GB"/>
        </w:rPr>
        <w:t xml:space="preserve"> for the AeroRewards project. I’ve created a draft of a requirements specification document for further discussion with the stakeholders, listed non-functional requirements and project constraints, modelled the AeroRewards system use case diagram for discussion with the development team, described the project test strategy and test activities, specified two test cases, and developed a risk management plan </w:t>
      </w:r>
      <w:r w:rsidR="00FB75A6" w:rsidRPr="00FB75A6">
        <w:rPr>
          <w:lang w:val="en-GB"/>
        </w:rPr>
        <w:t>for the design and implementation of the</w:t>
      </w:r>
      <w:r w:rsidR="00FB75A6">
        <w:rPr>
          <w:lang w:val="en-GB"/>
        </w:rPr>
        <w:t xml:space="preserve"> software. In my opinion, these activities and documents will be important for </w:t>
      </w:r>
      <w:r w:rsidR="00214C6F">
        <w:rPr>
          <w:lang w:val="en-GB"/>
        </w:rPr>
        <w:t>beginning</w:t>
      </w:r>
      <w:r w:rsidR="00FB75A6">
        <w:rPr>
          <w:lang w:val="en-GB"/>
        </w:rPr>
        <w:t xml:space="preserve"> successful project execution.</w:t>
      </w:r>
    </w:p>
    <w:p w14:paraId="06577523" w14:textId="77777777" w:rsidR="00060BD9" w:rsidRDefault="00060BD9">
      <w:pPr>
        <w:rPr>
          <w:rFonts w:asciiTheme="majorHAnsi" w:eastAsiaTheme="majorEastAsia" w:hAnsiTheme="majorHAnsi" w:cstheme="majorBidi"/>
          <w:b/>
          <w:bCs/>
          <w:lang w:val="en-GB"/>
        </w:rPr>
      </w:pPr>
      <w:r>
        <w:rPr>
          <w:lang w:val="en-GB"/>
        </w:rPr>
        <w:br w:type="page"/>
      </w:r>
    </w:p>
    <w:p w14:paraId="4A7876E3" w14:textId="23A83073" w:rsidR="007A21A8" w:rsidRPr="00DA202F" w:rsidRDefault="009F1E4B" w:rsidP="00DA202F">
      <w:pPr>
        <w:pStyle w:val="Heading1"/>
        <w:rPr>
          <w:sz w:val="28"/>
          <w:szCs w:val="28"/>
          <w:lang w:val="en-GB"/>
        </w:rPr>
      </w:pPr>
      <w:bookmarkStart w:id="44" w:name="_Toc160906058"/>
      <w:r w:rsidRPr="00DA202F">
        <w:rPr>
          <w:sz w:val="28"/>
          <w:szCs w:val="28"/>
          <w:lang w:val="en-GB"/>
        </w:rPr>
        <w:lastRenderedPageBreak/>
        <w:t>References</w:t>
      </w:r>
      <w:bookmarkEnd w:id="44"/>
    </w:p>
    <w:p w14:paraId="69692862" w14:textId="7598F77B" w:rsidR="00F05D7A" w:rsidRDefault="00F05D7A" w:rsidP="009F1E4B">
      <w:pPr>
        <w:spacing w:line="276" w:lineRule="auto"/>
        <w:rPr>
          <w:lang w:val="en-GB"/>
        </w:rPr>
      </w:pPr>
      <w:r>
        <w:rPr>
          <w:lang w:val="en-GB"/>
        </w:rPr>
        <w:t>AltexSoft (2022) ‘</w:t>
      </w:r>
      <w:r w:rsidRPr="00BF5C14">
        <w:rPr>
          <w:i/>
          <w:iCs/>
          <w:lang w:val="en-GB"/>
        </w:rPr>
        <w:t>Airline Loyalty Programs: Main Aspects, Types, and a Technological Perspective</w:t>
      </w:r>
      <w:r>
        <w:rPr>
          <w:lang w:val="en-GB"/>
        </w:rPr>
        <w:t xml:space="preserve">’, available: </w:t>
      </w:r>
      <w:hyperlink r:id="rId28" w:history="1">
        <w:r w:rsidRPr="00E10115">
          <w:rPr>
            <w:rStyle w:val="Hyperlink"/>
            <w:lang w:val="en-GB"/>
          </w:rPr>
          <w:t>https://www.altexsoft.com/blog/airline-loyalty-program/</w:t>
        </w:r>
      </w:hyperlink>
      <w:r>
        <w:rPr>
          <w:lang w:val="en-GB"/>
        </w:rPr>
        <w:t xml:space="preserve"> [accessed 07 Mar 2024] </w:t>
      </w:r>
    </w:p>
    <w:p w14:paraId="4B9ACA8C" w14:textId="77777777" w:rsidR="00F05D7A" w:rsidRDefault="00F05D7A" w:rsidP="009F1E4B">
      <w:pPr>
        <w:spacing w:line="276" w:lineRule="auto"/>
        <w:rPr>
          <w:lang w:val="en-GB"/>
        </w:rPr>
      </w:pPr>
    </w:p>
    <w:p w14:paraId="4C074108" w14:textId="7991CCC2" w:rsidR="00A87BFF" w:rsidRDefault="00A87BFF" w:rsidP="009F1E4B">
      <w:pPr>
        <w:spacing w:line="276" w:lineRule="auto"/>
        <w:rPr>
          <w:lang w:val="en-GB"/>
        </w:rPr>
      </w:pPr>
      <w:r>
        <w:rPr>
          <w:lang w:val="en-GB"/>
        </w:rPr>
        <w:t>AltexSoft (2022) ‘</w:t>
      </w:r>
      <w:r w:rsidRPr="00A87BFF">
        <w:rPr>
          <w:lang w:val="en-GB"/>
        </w:rPr>
        <w:t>Website Localization in Travel: Key Aspects and Best Practices</w:t>
      </w:r>
      <w:r>
        <w:rPr>
          <w:lang w:val="en-GB"/>
        </w:rPr>
        <w:t xml:space="preserve">’, available: </w:t>
      </w:r>
      <w:hyperlink r:id="rId29" w:history="1">
        <w:r w:rsidRPr="00E10115">
          <w:rPr>
            <w:rStyle w:val="Hyperlink"/>
            <w:lang w:val="en-GB"/>
          </w:rPr>
          <w:t>https://www.altexsoft.com/blog/localization-travel-website/</w:t>
        </w:r>
      </w:hyperlink>
      <w:r>
        <w:rPr>
          <w:lang w:val="en-GB"/>
        </w:rPr>
        <w:t xml:space="preserve"> [accessed 06 Mar 2024]</w:t>
      </w:r>
    </w:p>
    <w:p w14:paraId="649DB57C" w14:textId="77777777" w:rsidR="00A87BFF" w:rsidRDefault="00A87BFF" w:rsidP="009F1E4B">
      <w:pPr>
        <w:spacing w:line="276" w:lineRule="auto"/>
        <w:rPr>
          <w:lang w:val="en-GB"/>
        </w:rPr>
      </w:pPr>
    </w:p>
    <w:p w14:paraId="0423E93D" w14:textId="715459D5" w:rsidR="007B04D4" w:rsidRDefault="007B04D4" w:rsidP="009F1E4B">
      <w:pPr>
        <w:spacing w:line="276" w:lineRule="auto"/>
        <w:rPr>
          <w:lang w:val="en-GB"/>
        </w:rPr>
      </w:pPr>
      <w:r>
        <w:rPr>
          <w:lang w:val="en-GB"/>
        </w:rPr>
        <w:t>AltexSoft (</w:t>
      </w:r>
      <w:r w:rsidR="00A87BFF">
        <w:rPr>
          <w:lang w:val="en-GB"/>
        </w:rPr>
        <w:t>2022</w:t>
      </w:r>
      <w:r>
        <w:rPr>
          <w:lang w:val="en-GB"/>
        </w:rPr>
        <w:t>) ‘</w:t>
      </w:r>
      <w:r w:rsidRPr="007B04D4">
        <w:rPr>
          <w:i/>
          <w:iCs/>
          <w:lang w:val="en-GB"/>
        </w:rPr>
        <w:t>What is an API: Definition, Types, Specifications, Documentation</w:t>
      </w:r>
      <w:r>
        <w:rPr>
          <w:lang w:val="en-GB"/>
        </w:rPr>
        <w:t xml:space="preserve">’, available: </w:t>
      </w:r>
      <w:hyperlink r:id="rId30" w:history="1">
        <w:r w:rsidRPr="00E10115">
          <w:rPr>
            <w:rStyle w:val="Hyperlink"/>
            <w:lang w:val="en-GB"/>
          </w:rPr>
          <w:t>https://www.altexsoft.com/blog/what-is-api-definition-types-specifications-documentation/</w:t>
        </w:r>
      </w:hyperlink>
      <w:r>
        <w:rPr>
          <w:lang w:val="en-GB"/>
        </w:rPr>
        <w:t xml:space="preserve"> [accessed 07 Mar 2024]</w:t>
      </w:r>
    </w:p>
    <w:p w14:paraId="71E65E02" w14:textId="77777777" w:rsidR="004309CA" w:rsidRDefault="004309CA" w:rsidP="009F1E4B">
      <w:pPr>
        <w:spacing w:line="276" w:lineRule="auto"/>
        <w:rPr>
          <w:lang w:val="en-GB"/>
        </w:rPr>
      </w:pPr>
    </w:p>
    <w:p w14:paraId="0B8D2678" w14:textId="2DFD2A03" w:rsidR="004309CA" w:rsidRDefault="004309CA" w:rsidP="009F1E4B">
      <w:pPr>
        <w:spacing w:line="276" w:lineRule="auto"/>
        <w:rPr>
          <w:lang w:val="en-GB"/>
        </w:rPr>
      </w:pPr>
      <w:r w:rsidRPr="004309CA">
        <w:rPr>
          <w:lang w:val="en-GB"/>
        </w:rPr>
        <w:t>American Society for Quality</w:t>
      </w:r>
      <w:r>
        <w:rPr>
          <w:lang w:val="en-GB"/>
        </w:rPr>
        <w:t xml:space="preserve"> (n.d.) ‘</w:t>
      </w:r>
      <w:r w:rsidRPr="004309CA">
        <w:rPr>
          <w:i/>
          <w:iCs/>
          <w:lang w:val="en-GB"/>
        </w:rPr>
        <w:t>Failure mode effects analysis (FMEA)</w:t>
      </w:r>
      <w:r>
        <w:rPr>
          <w:lang w:val="en-GB"/>
        </w:rPr>
        <w:t xml:space="preserve">’, available: </w:t>
      </w:r>
      <w:hyperlink r:id="rId31" w:history="1">
        <w:r w:rsidRPr="00E10115">
          <w:rPr>
            <w:rStyle w:val="Hyperlink"/>
            <w:lang w:val="en-GB"/>
          </w:rPr>
          <w:t>https://asq.org/quality-resources/fmea</w:t>
        </w:r>
      </w:hyperlink>
      <w:r>
        <w:rPr>
          <w:lang w:val="en-GB"/>
        </w:rPr>
        <w:t xml:space="preserve"> [accessed 09 Mar 2024]</w:t>
      </w:r>
    </w:p>
    <w:p w14:paraId="3DB2A219" w14:textId="77777777" w:rsidR="00277EAF" w:rsidRDefault="00277EAF" w:rsidP="009F1E4B">
      <w:pPr>
        <w:spacing w:line="276" w:lineRule="auto"/>
        <w:rPr>
          <w:lang w:val="en-GB"/>
        </w:rPr>
      </w:pPr>
    </w:p>
    <w:p w14:paraId="144CDFD2" w14:textId="66F53A59" w:rsidR="00277EAF" w:rsidRDefault="00277EAF" w:rsidP="009F1E4B">
      <w:pPr>
        <w:spacing w:line="276" w:lineRule="auto"/>
        <w:rPr>
          <w:lang w:val="en-GB"/>
        </w:rPr>
      </w:pPr>
      <w:r>
        <w:rPr>
          <w:lang w:val="en-GB"/>
        </w:rPr>
        <w:t>Devi, K. (2023) ‘</w:t>
      </w:r>
      <w:r w:rsidRPr="00277EAF">
        <w:rPr>
          <w:i/>
          <w:iCs/>
          <w:lang w:val="en-GB"/>
        </w:rPr>
        <w:t>What is Static Testing?</w:t>
      </w:r>
      <w:r>
        <w:rPr>
          <w:lang w:val="en-GB"/>
        </w:rPr>
        <w:t xml:space="preserve">’, Browser Stack, available: </w:t>
      </w:r>
      <w:hyperlink r:id="rId32" w:history="1">
        <w:r w:rsidRPr="00E10115">
          <w:rPr>
            <w:rStyle w:val="Hyperlink"/>
            <w:lang w:val="en-GB"/>
          </w:rPr>
          <w:t>https://www.browserstack.com/guide/static-testing</w:t>
        </w:r>
      </w:hyperlink>
      <w:r>
        <w:rPr>
          <w:lang w:val="en-GB"/>
        </w:rPr>
        <w:t xml:space="preserve"> [accessed 03 Mar 2024]</w:t>
      </w:r>
    </w:p>
    <w:p w14:paraId="4943D5C0" w14:textId="77777777" w:rsidR="007B04D4" w:rsidRDefault="007B04D4" w:rsidP="009F1E4B">
      <w:pPr>
        <w:spacing w:line="276" w:lineRule="auto"/>
        <w:rPr>
          <w:lang w:val="en-GB"/>
        </w:rPr>
      </w:pPr>
    </w:p>
    <w:p w14:paraId="051FCCB3" w14:textId="6AE59221" w:rsidR="009F1E4B" w:rsidRDefault="009F1E4B" w:rsidP="009F1E4B">
      <w:pPr>
        <w:spacing w:line="276" w:lineRule="auto"/>
        <w:rPr>
          <w:lang w:val="en-GB"/>
        </w:rPr>
      </w:pPr>
      <w:r w:rsidRPr="009F1E4B">
        <w:rPr>
          <w:lang w:val="en-GB"/>
        </w:rPr>
        <w:t>Fernandes, T. (2023) ‘</w:t>
      </w:r>
      <w:r w:rsidRPr="009F1E4B">
        <w:rPr>
          <w:i/>
          <w:iCs/>
          <w:lang w:val="en-GB"/>
        </w:rPr>
        <w:t>MoSCoW Prioritization: A Guide to Managing Requirements</w:t>
      </w:r>
      <w:r w:rsidRPr="009F1E4B">
        <w:rPr>
          <w:lang w:val="en-GB"/>
        </w:rPr>
        <w:t xml:space="preserve">’, Medium, available: </w:t>
      </w:r>
      <w:hyperlink r:id="rId33" w:history="1">
        <w:r w:rsidRPr="00E10115">
          <w:rPr>
            <w:rStyle w:val="Hyperlink"/>
            <w:lang w:val="en-GB"/>
          </w:rPr>
          <w:t>https://medium.com/pm101/moscow-prioritization-a-guide-to-managing-requirements-413c5adef1cb</w:t>
        </w:r>
      </w:hyperlink>
      <w:r>
        <w:rPr>
          <w:lang w:val="en-GB"/>
        </w:rPr>
        <w:t xml:space="preserve"> </w:t>
      </w:r>
      <w:r w:rsidRPr="009F1E4B">
        <w:rPr>
          <w:lang w:val="en-GB"/>
        </w:rPr>
        <w:t>[accessed 0</w:t>
      </w:r>
      <w:r>
        <w:rPr>
          <w:lang w:val="en-GB"/>
        </w:rPr>
        <w:t>5</w:t>
      </w:r>
      <w:r w:rsidRPr="009F1E4B">
        <w:rPr>
          <w:lang w:val="en-GB"/>
        </w:rPr>
        <w:t xml:space="preserve"> </w:t>
      </w:r>
      <w:r>
        <w:rPr>
          <w:lang w:val="en-GB"/>
        </w:rPr>
        <w:t>Mar</w:t>
      </w:r>
      <w:r w:rsidRPr="009F1E4B">
        <w:rPr>
          <w:lang w:val="en-GB"/>
        </w:rPr>
        <w:t xml:space="preserve"> 202</w:t>
      </w:r>
      <w:r>
        <w:rPr>
          <w:lang w:val="en-GB"/>
        </w:rPr>
        <w:t>4</w:t>
      </w:r>
      <w:r w:rsidRPr="009F1E4B">
        <w:rPr>
          <w:lang w:val="en-GB"/>
        </w:rPr>
        <w:t>]</w:t>
      </w:r>
    </w:p>
    <w:p w14:paraId="0957511C" w14:textId="77777777" w:rsidR="007F057A" w:rsidRDefault="007F057A" w:rsidP="009F1E4B">
      <w:pPr>
        <w:spacing w:line="276" w:lineRule="auto"/>
        <w:rPr>
          <w:lang w:val="en-GB"/>
        </w:rPr>
      </w:pPr>
    </w:p>
    <w:p w14:paraId="2B1BB914" w14:textId="0AFED29C" w:rsidR="007F057A" w:rsidRDefault="007F057A" w:rsidP="009F1E4B">
      <w:pPr>
        <w:spacing w:line="276" w:lineRule="auto"/>
        <w:rPr>
          <w:lang w:val="en-GB"/>
        </w:rPr>
      </w:pPr>
      <w:r>
        <w:rPr>
          <w:lang w:val="en-GB"/>
        </w:rPr>
        <w:t>GeeksforGeeks (2023) ‘</w:t>
      </w:r>
      <w:r w:rsidRPr="005B4E80">
        <w:rPr>
          <w:i/>
          <w:iCs/>
          <w:lang w:val="en-GB"/>
        </w:rPr>
        <w:t>Reliability Testing – Software Testing’</w:t>
      </w:r>
      <w:r>
        <w:rPr>
          <w:lang w:val="en-GB"/>
        </w:rPr>
        <w:t xml:space="preserve">, available: </w:t>
      </w:r>
      <w:hyperlink r:id="rId34" w:history="1">
        <w:r w:rsidRPr="00E10115">
          <w:rPr>
            <w:rStyle w:val="Hyperlink"/>
            <w:lang w:val="en-GB"/>
          </w:rPr>
          <w:t>https://www.geeksforgeeks.org/software-testing-reliability-testing/</w:t>
        </w:r>
      </w:hyperlink>
      <w:r>
        <w:rPr>
          <w:lang w:val="en-GB"/>
        </w:rPr>
        <w:t xml:space="preserve"> [accessed 07 Mar 2024]</w:t>
      </w:r>
    </w:p>
    <w:p w14:paraId="0C11AC18" w14:textId="77777777" w:rsidR="00E25913" w:rsidRDefault="00E25913" w:rsidP="009F1E4B">
      <w:pPr>
        <w:spacing w:line="276" w:lineRule="auto"/>
        <w:rPr>
          <w:lang w:val="en-GB"/>
        </w:rPr>
      </w:pPr>
    </w:p>
    <w:p w14:paraId="37D0190F" w14:textId="258F708B" w:rsidR="00E25913" w:rsidRDefault="00E25913" w:rsidP="009F1E4B">
      <w:pPr>
        <w:spacing w:line="276" w:lineRule="auto"/>
        <w:rPr>
          <w:lang w:val="en-GB"/>
        </w:rPr>
      </w:pPr>
      <w:r>
        <w:rPr>
          <w:lang w:val="en-GB"/>
        </w:rPr>
        <w:t>Hamilton, T. (2023) ‘</w:t>
      </w:r>
      <w:r w:rsidRPr="001949D5">
        <w:rPr>
          <w:i/>
          <w:iCs/>
          <w:lang w:val="en-GB"/>
        </w:rPr>
        <w:t>What is Security Testing? Example’</w:t>
      </w:r>
      <w:r>
        <w:rPr>
          <w:lang w:val="en-GB"/>
        </w:rPr>
        <w:t xml:space="preserve">, Guru99, available: </w:t>
      </w:r>
      <w:hyperlink r:id="rId35" w:history="1">
        <w:r w:rsidRPr="00E10115">
          <w:rPr>
            <w:rStyle w:val="Hyperlink"/>
            <w:lang w:val="en-GB"/>
          </w:rPr>
          <w:t>https://www.guru99.com/what-is-security-testing.html</w:t>
        </w:r>
      </w:hyperlink>
      <w:r>
        <w:rPr>
          <w:lang w:val="en-GB"/>
        </w:rPr>
        <w:t xml:space="preserve"> [accessed 07 Mar 2024]</w:t>
      </w:r>
    </w:p>
    <w:p w14:paraId="3BA45219" w14:textId="494F7AF3" w:rsidR="00F37405" w:rsidRDefault="00E25913" w:rsidP="009F1E4B">
      <w:pPr>
        <w:spacing w:line="276" w:lineRule="auto"/>
        <w:rPr>
          <w:lang w:val="en-GB"/>
        </w:rPr>
      </w:pPr>
      <w:r>
        <w:rPr>
          <w:lang w:val="en-GB"/>
        </w:rPr>
        <w:t xml:space="preserve"> </w:t>
      </w:r>
    </w:p>
    <w:p w14:paraId="36C946C4" w14:textId="77AFD21E" w:rsidR="00F37405" w:rsidRDefault="00F37405" w:rsidP="009F1E4B">
      <w:pPr>
        <w:spacing w:line="276" w:lineRule="auto"/>
        <w:rPr>
          <w:lang w:val="en-GB"/>
        </w:rPr>
      </w:pPr>
      <w:r>
        <w:rPr>
          <w:lang w:val="en-GB"/>
        </w:rPr>
        <w:t>Hamilton, T. (2024) ‘</w:t>
      </w:r>
      <w:r w:rsidRPr="00175B27">
        <w:rPr>
          <w:i/>
          <w:iCs/>
          <w:lang w:val="en-GB"/>
        </w:rPr>
        <w:t>Test Strategy Document in Software Testing (Sample Template)’</w:t>
      </w:r>
      <w:r>
        <w:rPr>
          <w:lang w:val="en-GB"/>
        </w:rPr>
        <w:t xml:space="preserve">, Guru99, available: </w:t>
      </w:r>
      <w:hyperlink r:id="rId36" w:history="1">
        <w:r w:rsidRPr="00E10115">
          <w:rPr>
            <w:rStyle w:val="Hyperlink"/>
            <w:lang w:val="en-GB"/>
          </w:rPr>
          <w:t>https://www.guru99.com/how-to-create-test-strategy-document.html</w:t>
        </w:r>
      </w:hyperlink>
      <w:r>
        <w:rPr>
          <w:lang w:val="en-GB"/>
        </w:rPr>
        <w:t xml:space="preserve"> [accessed 07 Mar 2024]</w:t>
      </w:r>
    </w:p>
    <w:p w14:paraId="2A55053B" w14:textId="77777777" w:rsidR="00CF37A7" w:rsidRDefault="00CF37A7" w:rsidP="009F1E4B">
      <w:pPr>
        <w:spacing w:line="276" w:lineRule="auto"/>
        <w:rPr>
          <w:lang w:val="en-GB"/>
        </w:rPr>
      </w:pPr>
    </w:p>
    <w:p w14:paraId="66B648D7" w14:textId="3E531E5F" w:rsidR="00CF37A7" w:rsidRDefault="00CF37A7" w:rsidP="009F1E4B">
      <w:pPr>
        <w:spacing w:line="276" w:lineRule="auto"/>
        <w:rPr>
          <w:lang w:val="en-GB"/>
        </w:rPr>
      </w:pPr>
      <w:r w:rsidRPr="00CF37A7">
        <w:rPr>
          <w:lang w:val="en-GB"/>
        </w:rPr>
        <w:t>Hartwell, J. (2022) ‘</w:t>
      </w:r>
      <w:r w:rsidRPr="004B1052">
        <w:rPr>
          <w:i/>
          <w:iCs/>
          <w:lang w:val="en-GB"/>
        </w:rPr>
        <w:t>FMEA RPN – Risk Priority Number. How to Calculate and Evaluate?’</w:t>
      </w:r>
      <w:r w:rsidRPr="00CF37A7">
        <w:rPr>
          <w:lang w:val="en-GB"/>
        </w:rPr>
        <w:t xml:space="preserve">, iQA system, available: </w:t>
      </w:r>
      <w:hyperlink r:id="rId37" w:history="1">
        <w:r w:rsidR="004B1052" w:rsidRPr="00E10115">
          <w:rPr>
            <w:rStyle w:val="Hyperlink"/>
            <w:lang w:val="en-GB"/>
          </w:rPr>
          <w:t>https://www.iqasystem.com/news/risk-priority-number/</w:t>
        </w:r>
      </w:hyperlink>
      <w:r w:rsidR="004B1052">
        <w:rPr>
          <w:lang w:val="en-GB"/>
        </w:rPr>
        <w:t xml:space="preserve"> </w:t>
      </w:r>
      <w:r w:rsidRPr="00CF37A7">
        <w:rPr>
          <w:lang w:val="en-GB"/>
        </w:rPr>
        <w:t>[accessed 0</w:t>
      </w:r>
      <w:r w:rsidR="004B1052">
        <w:rPr>
          <w:lang w:val="en-GB"/>
        </w:rPr>
        <w:t>9</w:t>
      </w:r>
      <w:r w:rsidRPr="00CF37A7">
        <w:rPr>
          <w:lang w:val="en-GB"/>
        </w:rPr>
        <w:t xml:space="preserve"> Mar 2024]</w:t>
      </w:r>
    </w:p>
    <w:p w14:paraId="3831EA6A" w14:textId="77777777" w:rsidR="00A65D6D" w:rsidRDefault="00A65D6D" w:rsidP="009F1E4B">
      <w:pPr>
        <w:spacing w:line="276" w:lineRule="auto"/>
        <w:rPr>
          <w:lang w:val="en-GB"/>
        </w:rPr>
      </w:pPr>
    </w:p>
    <w:p w14:paraId="47093224" w14:textId="602C59F5" w:rsidR="00A65D6D" w:rsidRDefault="00A65D6D" w:rsidP="009F1E4B">
      <w:pPr>
        <w:spacing w:line="276" w:lineRule="auto"/>
        <w:rPr>
          <w:lang w:val="en-GB"/>
        </w:rPr>
      </w:pPr>
      <w:r>
        <w:rPr>
          <w:lang w:val="en-GB"/>
        </w:rPr>
        <w:t>IT Governance (n.d.) ‘</w:t>
      </w:r>
      <w:r w:rsidRPr="00A65D6D">
        <w:rPr>
          <w:i/>
          <w:iCs/>
          <w:lang w:val="en-GB"/>
        </w:rPr>
        <w:t>PCI DSS | What It Is and How to Comply’</w:t>
      </w:r>
      <w:r>
        <w:rPr>
          <w:lang w:val="en-GB"/>
        </w:rPr>
        <w:t xml:space="preserve">, available: </w:t>
      </w:r>
      <w:hyperlink r:id="rId38" w:history="1">
        <w:r w:rsidRPr="00E10115">
          <w:rPr>
            <w:rStyle w:val="Hyperlink"/>
            <w:lang w:val="en-GB"/>
          </w:rPr>
          <w:t>https://www.itgovernance.co.uk/pci_dss</w:t>
        </w:r>
      </w:hyperlink>
      <w:r>
        <w:rPr>
          <w:lang w:val="en-GB"/>
        </w:rPr>
        <w:t xml:space="preserve"> [accessed 06 Mar 2024]</w:t>
      </w:r>
    </w:p>
    <w:p w14:paraId="7A95AB43" w14:textId="77777777" w:rsidR="00A97027" w:rsidRDefault="00A97027" w:rsidP="009F1E4B">
      <w:pPr>
        <w:spacing w:line="276" w:lineRule="auto"/>
        <w:rPr>
          <w:lang w:val="en-GB"/>
        </w:rPr>
      </w:pPr>
    </w:p>
    <w:p w14:paraId="326823B0" w14:textId="48352E70" w:rsidR="00A97027" w:rsidRDefault="00A97027" w:rsidP="009F1E4B">
      <w:pPr>
        <w:spacing w:line="276" w:lineRule="auto"/>
        <w:rPr>
          <w:lang w:val="en-GB"/>
        </w:rPr>
      </w:pPr>
      <w:r>
        <w:rPr>
          <w:lang w:val="en-GB"/>
        </w:rPr>
        <w:lastRenderedPageBreak/>
        <w:t>Katalon (n.d.) ‘</w:t>
      </w:r>
      <w:r w:rsidRPr="00A97027">
        <w:rPr>
          <w:i/>
          <w:iCs/>
          <w:lang w:val="en-GB"/>
        </w:rPr>
        <w:t xml:space="preserve">Top 15 Automation Testing </w:t>
      </w:r>
      <w:r w:rsidRPr="00C018CD">
        <w:rPr>
          <w:i/>
          <w:iCs/>
          <w:lang w:val="en-GB"/>
        </w:rPr>
        <w:t>Tools’</w:t>
      </w:r>
      <w:r>
        <w:rPr>
          <w:lang w:val="en-GB"/>
        </w:rPr>
        <w:t xml:space="preserve">, available: </w:t>
      </w:r>
      <w:hyperlink r:id="rId39" w:history="1">
        <w:r w:rsidRPr="00E10115">
          <w:rPr>
            <w:rStyle w:val="Hyperlink"/>
            <w:lang w:val="en-GB"/>
          </w:rPr>
          <w:t>https://katalon.com/resources-center/blog/automation-testing-tools</w:t>
        </w:r>
      </w:hyperlink>
      <w:r>
        <w:rPr>
          <w:lang w:val="en-GB"/>
        </w:rPr>
        <w:t xml:space="preserve"> [accessed 07 Mar 2024]</w:t>
      </w:r>
    </w:p>
    <w:p w14:paraId="2660A76F" w14:textId="77777777" w:rsidR="00F94780" w:rsidRDefault="00F94780" w:rsidP="009F1E4B">
      <w:pPr>
        <w:spacing w:line="276" w:lineRule="auto"/>
        <w:rPr>
          <w:lang w:val="en-GB"/>
        </w:rPr>
      </w:pPr>
    </w:p>
    <w:p w14:paraId="6A5C9391" w14:textId="201397D7" w:rsidR="00F94780" w:rsidRDefault="00F94780" w:rsidP="009F1E4B">
      <w:pPr>
        <w:spacing w:line="276" w:lineRule="auto"/>
        <w:rPr>
          <w:lang w:val="en-GB"/>
        </w:rPr>
      </w:pPr>
      <w:r>
        <w:rPr>
          <w:lang w:val="en-GB"/>
        </w:rPr>
        <w:t>Microsoft Security (n.d.) ‘</w:t>
      </w:r>
      <w:r w:rsidRPr="00F94780">
        <w:rPr>
          <w:i/>
          <w:iCs/>
          <w:lang w:val="en-GB"/>
        </w:rPr>
        <w:t>What is two-factor authentication?</w:t>
      </w:r>
      <w:r>
        <w:rPr>
          <w:lang w:val="en-GB"/>
        </w:rPr>
        <w:t xml:space="preserve">’, Microsoft, available: </w:t>
      </w:r>
      <w:hyperlink r:id="rId40" w:anchor="faqs" w:history="1">
        <w:r w:rsidRPr="00E10115">
          <w:rPr>
            <w:rStyle w:val="Hyperlink"/>
            <w:lang w:val="en-GB"/>
          </w:rPr>
          <w:t>https://www.microsoft.com/en-us/security/business/security-101/what-is-two-factor-authentication-2fa#faqs</w:t>
        </w:r>
      </w:hyperlink>
      <w:r>
        <w:rPr>
          <w:lang w:val="en-GB"/>
        </w:rPr>
        <w:t xml:space="preserve"> [accessed 07 Mar 2024]</w:t>
      </w:r>
    </w:p>
    <w:p w14:paraId="68FA3B8C" w14:textId="77777777" w:rsidR="00CF37A7" w:rsidRDefault="00CF37A7" w:rsidP="009F1E4B">
      <w:pPr>
        <w:spacing w:line="276" w:lineRule="auto"/>
        <w:rPr>
          <w:lang w:val="en-GB"/>
        </w:rPr>
      </w:pPr>
    </w:p>
    <w:p w14:paraId="30BF18D7" w14:textId="5E7ADCE7" w:rsidR="00CF37A7" w:rsidRPr="00CF37A7" w:rsidRDefault="00CF37A7" w:rsidP="00CF37A7">
      <w:pPr>
        <w:spacing w:line="276" w:lineRule="auto"/>
        <w:rPr>
          <w:lang w:val="en-GB"/>
        </w:rPr>
      </w:pPr>
      <w:r w:rsidRPr="00CF37A7">
        <w:rPr>
          <w:lang w:val="en-GB"/>
        </w:rPr>
        <w:t>Nizhebetskyi, D. (2023) ‘</w:t>
      </w:r>
      <w:r w:rsidRPr="00CF37A7">
        <w:rPr>
          <w:i/>
          <w:iCs/>
          <w:lang w:val="en-GB"/>
        </w:rPr>
        <w:t>Risk Management Plan Example from Real Project (+Template)</w:t>
      </w:r>
      <w:r w:rsidRPr="00CF37A7">
        <w:rPr>
          <w:lang w:val="en-GB"/>
        </w:rPr>
        <w:t>’, IT PM School, available:</w:t>
      </w:r>
      <w:r>
        <w:rPr>
          <w:lang w:val="en-GB"/>
        </w:rPr>
        <w:t xml:space="preserve"> </w:t>
      </w:r>
      <w:hyperlink r:id="rId41" w:history="1">
        <w:r w:rsidRPr="00E10115">
          <w:rPr>
            <w:rStyle w:val="Hyperlink"/>
          </w:rPr>
          <w:t>https://itpmschool.com/project-risk-management-plan/</w:t>
        </w:r>
      </w:hyperlink>
      <w:r w:rsidRPr="00CF37A7">
        <w:rPr>
          <w:lang w:val="en-GB"/>
        </w:rPr>
        <w:t xml:space="preserve"> [accessed 0</w:t>
      </w:r>
      <w:r>
        <w:rPr>
          <w:lang w:val="en-GB"/>
        </w:rPr>
        <w:t>9</w:t>
      </w:r>
      <w:r w:rsidRPr="00CF37A7">
        <w:rPr>
          <w:lang w:val="en-GB"/>
        </w:rPr>
        <w:t xml:space="preserve"> Mar 2024]</w:t>
      </w:r>
    </w:p>
    <w:p w14:paraId="5B4F5A40" w14:textId="77777777" w:rsidR="009F1E4B" w:rsidRDefault="009F1E4B" w:rsidP="009F1E4B">
      <w:pPr>
        <w:spacing w:line="276" w:lineRule="auto"/>
        <w:rPr>
          <w:lang w:val="en-GB"/>
        </w:rPr>
      </w:pPr>
    </w:p>
    <w:p w14:paraId="03CE1908" w14:textId="5A7F9DB9" w:rsidR="00EC0BF2" w:rsidRDefault="00EC0BF2" w:rsidP="009F1E4B">
      <w:pPr>
        <w:spacing w:line="276" w:lineRule="auto"/>
        <w:rPr>
          <w:lang w:val="en-GB"/>
        </w:rPr>
      </w:pPr>
      <w:r>
        <w:rPr>
          <w:lang w:val="en-GB"/>
        </w:rPr>
        <w:t xml:space="preserve">Sommerville, I. (2016) </w:t>
      </w:r>
      <w:r w:rsidRPr="00EC0BF2">
        <w:rPr>
          <w:i/>
          <w:iCs/>
          <w:lang w:val="en-GB"/>
        </w:rPr>
        <w:t>Software Engineering</w:t>
      </w:r>
      <w:r w:rsidRPr="00EC0BF2">
        <w:rPr>
          <w:lang w:val="en-GB"/>
        </w:rPr>
        <w:t>, 10th ed. Harlow: Pearson Education Limited.</w:t>
      </w:r>
    </w:p>
    <w:p w14:paraId="381D53DA" w14:textId="77777777" w:rsidR="00C018CD" w:rsidRDefault="00C018CD" w:rsidP="009F1E4B">
      <w:pPr>
        <w:spacing w:line="276" w:lineRule="auto"/>
        <w:rPr>
          <w:lang w:val="en-GB"/>
        </w:rPr>
      </w:pPr>
    </w:p>
    <w:p w14:paraId="5DB131CE" w14:textId="13C981D2" w:rsidR="00C018CD" w:rsidRDefault="00C018CD" w:rsidP="009F1E4B">
      <w:pPr>
        <w:spacing w:line="276" w:lineRule="auto"/>
        <w:rPr>
          <w:lang w:val="en-GB"/>
        </w:rPr>
      </w:pPr>
      <w:r>
        <w:rPr>
          <w:lang w:val="en-GB"/>
        </w:rPr>
        <w:t>Testigma (n.d.) ‘</w:t>
      </w:r>
      <w:r w:rsidRPr="00C018CD">
        <w:rPr>
          <w:i/>
          <w:iCs/>
          <w:lang w:val="en-GB"/>
        </w:rPr>
        <w:t>System Testing | What is it, Why, Types &amp; How to Perform?</w:t>
      </w:r>
      <w:r>
        <w:rPr>
          <w:lang w:val="en-GB"/>
        </w:rPr>
        <w:t xml:space="preserve">’, available: </w:t>
      </w:r>
      <w:hyperlink r:id="rId42" w:history="1">
        <w:r w:rsidRPr="00E10115">
          <w:rPr>
            <w:rStyle w:val="Hyperlink"/>
            <w:lang w:val="en-GB"/>
          </w:rPr>
          <w:t>https://testsigma.com/guides/system-testing/</w:t>
        </w:r>
      </w:hyperlink>
      <w:r>
        <w:rPr>
          <w:lang w:val="en-GB"/>
        </w:rPr>
        <w:t xml:space="preserve"> [accessed 07 Mar 2024]</w:t>
      </w:r>
    </w:p>
    <w:p w14:paraId="0E12A393" w14:textId="77777777" w:rsidR="00FC053C" w:rsidRDefault="00FC053C" w:rsidP="009F1E4B">
      <w:pPr>
        <w:spacing w:line="276" w:lineRule="auto"/>
        <w:rPr>
          <w:lang w:val="en-GB"/>
        </w:rPr>
      </w:pPr>
    </w:p>
    <w:p w14:paraId="36D37777" w14:textId="3CF8284A" w:rsidR="009F1E4B" w:rsidRDefault="00FC053C" w:rsidP="00762643">
      <w:pPr>
        <w:spacing w:line="276" w:lineRule="auto"/>
        <w:rPr>
          <w:lang w:val="en-GB"/>
        </w:rPr>
      </w:pPr>
      <w:r>
        <w:rPr>
          <w:lang w:val="en-GB"/>
        </w:rPr>
        <w:t>University of Galway (2024) ‘</w:t>
      </w:r>
      <w:r w:rsidR="00762643" w:rsidRPr="00762643">
        <w:rPr>
          <w:i/>
          <w:iCs/>
          <w:lang w:val="en-GB"/>
        </w:rPr>
        <w:t>Week 8 - CT610 Final Exam’</w:t>
      </w:r>
      <w:r w:rsidR="00762643">
        <w:rPr>
          <w:lang w:val="en-GB"/>
        </w:rPr>
        <w:t xml:space="preserve">, available: </w:t>
      </w:r>
      <w:hyperlink r:id="rId43" w:history="1">
        <w:r w:rsidR="00762643" w:rsidRPr="00E10115">
          <w:rPr>
            <w:rStyle w:val="Hyperlink"/>
            <w:lang w:val="en-GB"/>
          </w:rPr>
          <w:t>https://universityofgalway.instructure.com/courses/11586/discussion_topics/94866</w:t>
        </w:r>
      </w:hyperlink>
      <w:r w:rsidR="00762643">
        <w:rPr>
          <w:lang w:val="en-GB"/>
        </w:rPr>
        <w:t xml:space="preserve"> [accessed 0</w:t>
      </w:r>
      <w:r w:rsidR="00330DB5">
        <w:rPr>
          <w:lang w:val="en-GB"/>
        </w:rPr>
        <w:t>5</w:t>
      </w:r>
      <w:r w:rsidR="00762643">
        <w:rPr>
          <w:lang w:val="en-GB"/>
        </w:rPr>
        <w:t xml:space="preserve"> Mar 2024]</w:t>
      </w:r>
    </w:p>
    <w:p w14:paraId="171FC2F7" w14:textId="77777777" w:rsidR="000E4AEE" w:rsidRDefault="000E4AEE" w:rsidP="00762643">
      <w:pPr>
        <w:spacing w:line="276" w:lineRule="auto"/>
        <w:rPr>
          <w:lang w:val="en-GB"/>
        </w:rPr>
      </w:pPr>
    </w:p>
    <w:p w14:paraId="3B600373" w14:textId="77777777" w:rsidR="00A84277" w:rsidRDefault="000E4AEE" w:rsidP="00A84277">
      <w:pPr>
        <w:spacing w:line="276" w:lineRule="auto"/>
        <w:rPr>
          <w:lang w:val="en-GB"/>
        </w:rPr>
      </w:pPr>
      <w:r w:rsidRPr="000E4AEE">
        <w:rPr>
          <w:lang w:val="en-GB"/>
        </w:rPr>
        <w:t>World Wide Web Consortium</w:t>
      </w:r>
      <w:r>
        <w:rPr>
          <w:lang w:val="en-GB"/>
        </w:rPr>
        <w:t xml:space="preserve"> (2023) ‘</w:t>
      </w:r>
      <w:r w:rsidRPr="000E4AEE">
        <w:rPr>
          <w:i/>
          <w:iCs/>
          <w:lang w:val="en-GB"/>
        </w:rPr>
        <w:t>WCAG 2 Overview</w:t>
      </w:r>
      <w:r>
        <w:rPr>
          <w:lang w:val="en-GB"/>
        </w:rPr>
        <w:t xml:space="preserve">’, available: </w:t>
      </w:r>
      <w:hyperlink r:id="rId44" w:history="1">
        <w:r w:rsidRPr="00E10115">
          <w:rPr>
            <w:rStyle w:val="Hyperlink"/>
            <w:lang w:val="en-GB"/>
          </w:rPr>
          <w:t>https://www.w3.org/WAI/standards-guidelines/wcag/</w:t>
        </w:r>
      </w:hyperlink>
      <w:r>
        <w:rPr>
          <w:lang w:val="en-GB"/>
        </w:rPr>
        <w:t xml:space="preserve"> [accessed 06 Mar 2024</w:t>
      </w:r>
      <w:r w:rsidR="00A84277">
        <w:rPr>
          <w:lang w:val="en-GB"/>
        </w:rPr>
        <w:t xml:space="preserve">]  </w:t>
      </w:r>
    </w:p>
    <w:p w14:paraId="29E07A0A" w14:textId="77777777" w:rsidR="00A84277" w:rsidRDefault="00A84277" w:rsidP="00A84277">
      <w:pPr>
        <w:spacing w:line="276" w:lineRule="auto"/>
        <w:rPr>
          <w:lang w:val="en-GB"/>
        </w:rPr>
      </w:pPr>
    </w:p>
    <w:p w14:paraId="1526AB7A" w14:textId="77777777" w:rsidR="00A84277" w:rsidRDefault="00A84277" w:rsidP="00A84277">
      <w:pPr>
        <w:spacing w:line="276" w:lineRule="auto"/>
        <w:rPr>
          <w:lang w:val="en-GB"/>
        </w:rPr>
      </w:pPr>
    </w:p>
    <w:p w14:paraId="12C76CF4" w14:textId="64B0B650" w:rsidR="00E05D4E" w:rsidRPr="00E5578C" w:rsidRDefault="00E05D4E" w:rsidP="00A84277">
      <w:pPr>
        <w:pStyle w:val="Heading1"/>
        <w:jc w:val="left"/>
        <w:rPr>
          <w:lang w:val="en-GB"/>
        </w:rPr>
      </w:pPr>
    </w:p>
    <w:sectPr w:rsidR="00E05D4E" w:rsidRPr="00E5578C" w:rsidSect="00C05696">
      <w:footnotePr>
        <w:pos w:val="beneathText"/>
      </w:footnotePr>
      <w:pgSz w:w="12240" w:h="15840" w:code="1"/>
      <w:pgMar w:top="1440" w:right="1440" w:bottom="993"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A1A0" w14:textId="77777777" w:rsidR="007F5617" w:rsidRDefault="007F5617">
      <w:pPr>
        <w:spacing w:line="240" w:lineRule="auto"/>
      </w:pPr>
      <w:r>
        <w:separator/>
      </w:r>
    </w:p>
    <w:p w14:paraId="1821735C" w14:textId="77777777" w:rsidR="007F5617" w:rsidRDefault="007F5617"/>
  </w:endnote>
  <w:endnote w:type="continuationSeparator" w:id="0">
    <w:p w14:paraId="5452155D" w14:textId="77777777" w:rsidR="007F5617" w:rsidRDefault="007F5617">
      <w:pPr>
        <w:spacing w:line="240" w:lineRule="auto"/>
      </w:pPr>
      <w:r>
        <w:continuationSeparator/>
      </w:r>
    </w:p>
    <w:p w14:paraId="6C0A6946" w14:textId="77777777" w:rsidR="007F5617" w:rsidRDefault="007F5617"/>
  </w:endnote>
  <w:endnote w:type="continuationNotice" w:id="1">
    <w:p w14:paraId="4726F277" w14:textId="77777777" w:rsidR="007F5617" w:rsidRDefault="007F56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Times New Roman"/>
    <w:charset w:val="01"/>
    <w:family w:val="auto"/>
    <w:pitch w:val="variable"/>
  </w:font>
  <w:font w:name="CIDFont+F1">
    <w:altName w:val="Cambria"/>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156935"/>
      <w:docPartObj>
        <w:docPartGallery w:val="Page Numbers (Bottom of Page)"/>
        <w:docPartUnique/>
      </w:docPartObj>
    </w:sdtPr>
    <w:sdtEndPr>
      <w:rPr>
        <w:color w:val="7F7F7F" w:themeColor="background1" w:themeShade="7F"/>
        <w:spacing w:val="60"/>
      </w:rPr>
    </w:sdtEndPr>
    <w:sdtContent>
      <w:p w14:paraId="4E0AB7F3" w14:textId="77777777" w:rsidR="009E2320" w:rsidRDefault="009E23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6C4B">
          <w:rPr>
            <w:noProof/>
          </w:rPr>
          <w:t>10</w:t>
        </w:r>
        <w:r>
          <w:rPr>
            <w:noProof/>
          </w:rPr>
          <w:fldChar w:fldCharType="end"/>
        </w:r>
        <w:r>
          <w:t xml:space="preserve"> | </w:t>
        </w:r>
        <w:r>
          <w:rPr>
            <w:color w:val="7F7F7F" w:themeColor="background1" w:themeShade="7F"/>
            <w:spacing w:val="60"/>
          </w:rPr>
          <w:t>Page</w:t>
        </w:r>
      </w:p>
    </w:sdtContent>
  </w:sdt>
  <w:p w14:paraId="0C3FCD5B" w14:textId="77777777" w:rsidR="00836DC4" w:rsidRDefault="00836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904092"/>
      <w:docPartObj>
        <w:docPartGallery w:val="Page Numbers (Bottom of Page)"/>
        <w:docPartUnique/>
      </w:docPartObj>
    </w:sdtPr>
    <w:sdtEndPr>
      <w:rPr>
        <w:color w:val="7F7F7F" w:themeColor="background1" w:themeShade="7F"/>
        <w:spacing w:val="60"/>
      </w:rPr>
    </w:sdtEndPr>
    <w:sdtContent>
      <w:p w14:paraId="764AE2E4" w14:textId="77777777" w:rsidR="009E2320" w:rsidRDefault="009E23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6C4B">
          <w:rPr>
            <w:noProof/>
          </w:rPr>
          <w:t>1</w:t>
        </w:r>
        <w:r>
          <w:rPr>
            <w:noProof/>
          </w:rPr>
          <w:fldChar w:fldCharType="end"/>
        </w:r>
        <w:r>
          <w:t xml:space="preserve"> | </w:t>
        </w:r>
        <w:r>
          <w:rPr>
            <w:color w:val="7F7F7F" w:themeColor="background1" w:themeShade="7F"/>
            <w:spacing w:val="60"/>
          </w:rPr>
          <w:t>Page</w:t>
        </w:r>
      </w:p>
    </w:sdtContent>
  </w:sdt>
  <w:p w14:paraId="31EF48EE" w14:textId="77777777" w:rsidR="009E2320" w:rsidRDefault="009E2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02F6" w14:textId="77777777" w:rsidR="007F5617" w:rsidRDefault="007F5617">
      <w:pPr>
        <w:spacing w:line="240" w:lineRule="auto"/>
      </w:pPr>
      <w:r>
        <w:separator/>
      </w:r>
    </w:p>
    <w:p w14:paraId="1B829300" w14:textId="77777777" w:rsidR="007F5617" w:rsidRDefault="007F5617"/>
  </w:footnote>
  <w:footnote w:type="continuationSeparator" w:id="0">
    <w:p w14:paraId="0270DCEC" w14:textId="77777777" w:rsidR="007F5617" w:rsidRDefault="007F5617">
      <w:pPr>
        <w:spacing w:line="240" w:lineRule="auto"/>
      </w:pPr>
      <w:r>
        <w:continuationSeparator/>
      </w:r>
    </w:p>
    <w:p w14:paraId="3ED7F904" w14:textId="77777777" w:rsidR="007F5617" w:rsidRDefault="007F5617"/>
  </w:footnote>
  <w:footnote w:type="continuationNotice" w:id="1">
    <w:p w14:paraId="7D3E2765" w14:textId="77777777" w:rsidR="007F5617" w:rsidRDefault="007F56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0C9AB" w14:textId="77777777" w:rsidR="005A141E" w:rsidRPr="00292233" w:rsidRDefault="005A141E" w:rsidP="005A141E">
    <w:pPr>
      <w:pStyle w:val="Heading"/>
      <w:jc w:val="left"/>
      <w:rPr>
        <w:rFonts w:cs="Times New Roman"/>
        <w:szCs w:val="24"/>
      </w:rPr>
    </w:pPr>
    <w:r>
      <w:t>Yevheniia Tychynska, Final Exam</w:t>
    </w:r>
    <w:r>
      <w:tab/>
    </w:r>
    <w:r>
      <w:tab/>
    </w:r>
    <w:r>
      <w:tab/>
    </w:r>
    <w:r>
      <w:tab/>
      <w:t>CT610 Software Engineering</w:t>
    </w:r>
  </w:p>
  <w:p w14:paraId="63355337" w14:textId="77777777" w:rsidR="00E81978" w:rsidRPr="005A141E" w:rsidRDefault="00E81978" w:rsidP="00E0590D">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58A8" w14:textId="4BD9FBC3" w:rsidR="005F6E63" w:rsidRPr="00292233" w:rsidRDefault="00AF20FC" w:rsidP="00230E8A">
    <w:pPr>
      <w:pStyle w:val="Heading"/>
      <w:jc w:val="left"/>
      <w:rPr>
        <w:rFonts w:cs="Times New Roman"/>
        <w:szCs w:val="24"/>
      </w:rPr>
    </w:pPr>
    <w:r>
      <w:t>Yevheniia Tychynska</w:t>
    </w:r>
    <w:r w:rsidR="00230E8A">
      <w:t xml:space="preserve">, </w:t>
    </w:r>
    <w:r w:rsidR="003649CF">
      <w:t>Final Exam</w:t>
    </w:r>
    <w:r w:rsidR="00735087">
      <w:tab/>
    </w:r>
    <w:r w:rsidR="00735087">
      <w:tab/>
    </w:r>
    <w:r w:rsidR="00735087">
      <w:tab/>
    </w:r>
    <w:r w:rsidR="00C94B7E">
      <w:tab/>
    </w:r>
    <w:r w:rsidR="001F6815">
      <w:t>CT6</w:t>
    </w:r>
    <w:r w:rsidR="008046F6">
      <w:t>10</w:t>
    </w:r>
    <w:r w:rsidR="00230E8A">
      <w:t xml:space="preserve"> </w:t>
    </w:r>
    <w:r w:rsidR="008046F6">
      <w:t>Software Engineering</w:t>
    </w:r>
  </w:p>
  <w:p w14:paraId="4118EDB6" w14:textId="77777777" w:rsidR="00E81978" w:rsidRPr="005F6E63" w:rsidRDefault="00E81978" w:rsidP="005F6E63">
    <w:pPr>
      <w:pStyle w:val="Header"/>
      <w:rPr>
        <w:rStyle w:val="Strong"/>
        <w:cap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C4F" w14:textId="77777777" w:rsidR="00A84277" w:rsidRPr="00292233" w:rsidRDefault="00A84277" w:rsidP="00230E8A">
    <w:pPr>
      <w:pStyle w:val="Heading"/>
      <w:jc w:val="left"/>
      <w:rPr>
        <w:rFonts w:cs="Times New Roman"/>
        <w:szCs w:val="24"/>
      </w:rPr>
    </w:pPr>
    <w:r>
      <w:t>Yevheniia Tychynska, Final Exam</w:t>
    </w:r>
    <w:r>
      <w:tab/>
    </w:r>
    <w:r>
      <w:tab/>
    </w:r>
    <w:r>
      <w:tab/>
    </w:r>
    <w:r>
      <w:tab/>
      <w:t>CT610 Software Engineering</w:t>
    </w:r>
  </w:p>
  <w:p w14:paraId="0DAD107A" w14:textId="77777777" w:rsidR="00A84277" w:rsidRPr="005F6E63" w:rsidRDefault="00A84277" w:rsidP="005F6E63">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B3A6C"/>
    <w:multiLevelType w:val="hybridMultilevel"/>
    <w:tmpl w:val="2534A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25C205B"/>
    <w:multiLevelType w:val="hybridMultilevel"/>
    <w:tmpl w:val="07D00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D55C3B"/>
    <w:multiLevelType w:val="hybridMultilevel"/>
    <w:tmpl w:val="13E240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C1917EE"/>
    <w:multiLevelType w:val="hybridMultilevel"/>
    <w:tmpl w:val="68DE7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368031C"/>
    <w:multiLevelType w:val="hybridMultilevel"/>
    <w:tmpl w:val="64C8A56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5" w15:restartNumberingAfterBreak="0">
    <w:nsid w:val="2A8B5FD1"/>
    <w:multiLevelType w:val="multilevel"/>
    <w:tmpl w:val="D348F29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31151F8F"/>
    <w:multiLevelType w:val="hybridMultilevel"/>
    <w:tmpl w:val="F7843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3D4EB0"/>
    <w:multiLevelType w:val="hybridMultilevel"/>
    <w:tmpl w:val="9D64874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7037CC"/>
    <w:multiLevelType w:val="hybridMultilevel"/>
    <w:tmpl w:val="ADC61C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EB10F19"/>
    <w:multiLevelType w:val="hybridMultilevel"/>
    <w:tmpl w:val="CD246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474519"/>
    <w:multiLevelType w:val="hybridMultilevel"/>
    <w:tmpl w:val="C0065436"/>
    <w:lvl w:ilvl="0" w:tplc="996A06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2F44D6"/>
    <w:multiLevelType w:val="hybridMultilevel"/>
    <w:tmpl w:val="25F45E06"/>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22" w15:restartNumberingAfterBreak="0">
    <w:nsid w:val="61942408"/>
    <w:multiLevelType w:val="hybridMultilevel"/>
    <w:tmpl w:val="0C102B02"/>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23" w15:restartNumberingAfterBreak="0">
    <w:nsid w:val="687B13D6"/>
    <w:multiLevelType w:val="hybridMultilevel"/>
    <w:tmpl w:val="7670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AB0DC0"/>
    <w:multiLevelType w:val="hybridMultilevel"/>
    <w:tmpl w:val="686ED136"/>
    <w:lvl w:ilvl="0" w:tplc="996A06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9954E2"/>
    <w:multiLevelType w:val="hybridMultilevel"/>
    <w:tmpl w:val="5D562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AC60AD"/>
    <w:multiLevelType w:val="hybridMultilevel"/>
    <w:tmpl w:val="487056A6"/>
    <w:lvl w:ilvl="0" w:tplc="D97601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61274FF"/>
    <w:multiLevelType w:val="hybridMultilevel"/>
    <w:tmpl w:val="7BA259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A3F0F5F"/>
    <w:multiLevelType w:val="hybridMultilevel"/>
    <w:tmpl w:val="77E65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4D5713"/>
    <w:multiLevelType w:val="hybridMultilevel"/>
    <w:tmpl w:val="78142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831986">
    <w:abstractNumId w:val="9"/>
  </w:num>
  <w:num w:numId="2" w16cid:durableId="1194884478">
    <w:abstractNumId w:val="7"/>
  </w:num>
  <w:num w:numId="3" w16cid:durableId="650598382">
    <w:abstractNumId w:val="6"/>
  </w:num>
  <w:num w:numId="4" w16cid:durableId="575168722">
    <w:abstractNumId w:val="5"/>
  </w:num>
  <w:num w:numId="5" w16cid:durableId="513879414">
    <w:abstractNumId w:val="4"/>
  </w:num>
  <w:num w:numId="6" w16cid:durableId="1083799348">
    <w:abstractNumId w:val="8"/>
  </w:num>
  <w:num w:numId="7" w16cid:durableId="873615378">
    <w:abstractNumId w:val="3"/>
  </w:num>
  <w:num w:numId="8" w16cid:durableId="485785577">
    <w:abstractNumId w:val="2"/>
  </w:num>
  <w:num w:numId="9" w16cid:durableId="917516252">
    <w:abstractNumId w:val="1"/>
  </w:num>
  <w:num w:numId="10" w16cid:durableId="1950812739">
    <w:abstractNumId w:val="0"/>
  </w:num>
  <w:num w:numId="11" w16cid:durableId="617836667">
    <w:abstractNumId w:val="23"/>
  </w:num>
  <w:num w:numId="12" w16cid:durableId="2074157102">
    <w:abstractNumId w:val="16"/>
  </w:num>
  <w:num w:numId="13" w16cid:durableId="779641418">
    <w:abstractNumId w:val="11"/>
  </w:num>
  <w:num w:numId="14" w16cid:durableId="833954653">
    <w:abstractNumId w:val="22"/>
  </w:num>
  <w:num w:numId="15" w16cid:durableId="1422683348">
    <w:abstractNumId w:val="18"/>
  </w:num>
  <w:num w:numId="16" w16cid:durableId="1649506488">
    <w:abstractNumId w:val="25"/>
  </w:num>
  <w:num w:numId="17" w16cid:durableId="2076582410">
    <w:abstractNumId w:val="13"/>
  </w:num>
  <w:num w:numId="18" w16cid:durableId="1877622161">
    <w:abstractNumId w:val="14"/>
  </w:num>
  <w:num w:numId="19" w16cid:durableId="1044524979">
    <w:abstractNumId w:val="12"/>
  </w:num>
  <w:num w:numId="20" w16cid:durableId="740756533">
    <w:abstractNumId w:val="26"/>
  </w:num>
  <w:num w:numId="21" w16cid:durableId="1761634131">
    <w:abstractNumId w:val="15"/>
  </w:num>
  <w:num w:numId="22" w16cid:durableId="474642945">
    <w:abstractNumId w:val="21"/>
  </w:num>
  <w:num w:numId="23" w16cid:durableId="954288993">
    <w:abstractNumId w:val="29"/>
  </w:num>
  <w:num w:numId="24" w16cid:durableId="21828019">
    <w:abstractNumId w:val="28"/>
  </w:num>
  <w:num w:numId="25" w16cid:durableId="670253851">
    <w:abstractNumId w:val="19"/>
  </w:num>
  <w:num w:numId="26" w16cid:durableId="387802076">
    <w:abstractNumId w:val="20"/>
  </w:num>
  <w:num w:numId="27" w16cid:durableId="752048178">
    <w:abstractNumId w:val="17"/>
  </w:num>
  <w:num w:numId="28" w16cid:durableId="1483081217">
    <w:abstractNumId w:val="24"/>
  </w:num>
  <w:num w:numId="29" w16cid:durableId="2096894112">
    <w:abstractNumId w:val="27"/>
  </w:num>
  <w:num w:numId="30" w16cid:durableId="1623144678">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C5"/>
    <w:rsid w:val="000006A3"/>
    <w:rsid w:val="00002828"/>
    <w:rsid w:val="00006AED"/>
    <w:rsid w:val="00006CCB"/>
    <w:rsid w:val="0000711F"/>
    <w:rsid w:val="000136AD"/>
    <w:rsid w:val="00015FD3"/>
    <w:rsid w:val="00017533"/>
    <w:rsid w:val="00017955"/>
    <w:rsid w:val="00020472"/>
    <w:rsid w:val="00022791"/>
    <w:rsid w:val="00022FF4"/>
    <w:rsid w:val="000232E4"/>
    <w:rsid w:val="00024551"/>
    <w:rsid w:val="00024F3A"/>
    <w:rsid w:val="00025250"/>
    <w:rsid w:val="0003092E"/>
    <w:rsid w:val="0003105A"/>
    <w:rsid w:val="00031CE1"/>
    <w:rsid w:val="00033A6C"/>
    <w:rsid w:val="00033DC9"/>
    <w:rsid w:val="00034251"/>
    <w:rsid w:val="000342FF"/>
    <w:rsid w:val="00042123"/>
    <w:rsid w:val="00044F0C"/>
    <w:rsid w:val="00046F03"/>
    <w:rsid w:val="00046F74"/>
    <w:rsid w:val="00047A14"/>
    <w:rsid w:val="00054FBA"/>
    <w:rsid w:val="00056BF4"/>
    <w:rsid w:val="00060BD9"/>
    <w:rsid w:val="00061331"/>
    <w:rsid w:val="000631F4"/>
    <w:rsid w:val="00065960"/>
    <w:rsid w:val="00067F74"/>
    <w:rsid w:val="00071754"/>
    <w:rsid w:val="000723A2"/>
    <w:rsid w:val="00075DFC"/>
    <w:rsid w:val="00077889"/>
    <w:rsid w:val="00081001"/>
    <w:rsid w:val="000830B3"/>
    <w:rsid w:val="000834EB"/>
    <w:rsid w:val="000834FB"/>
    <w:rsid w:val="00085D9D"/>
    <w:rsid w:val="00087362"/>
    <w:rsid w:val="000902E8"/>
    <w:rsid w:val="00091CB9"/>
    <w:rsid w:val="00092940"/>
    <w:rsid w:val="00094407"/>
    <w:rsid w:val="00094E58"/>
    <w:rsid w:val="00095024"/>
    <w:rsid w:val="00095C96"/>
    <w:rsid w:val="00096558"/>
    <w:rsid w:val="00096634"/>
    <w:rsid w:val="00096DF2"/>
    <w:rsid w:val="000A02DD"/>
    <w:rsid w:val="000A1FFC"/>
    <w:rsid w:val="000A287E"/>
    <w:rsid w:val="000A6789"/>
    <w:rsid w:val="000A6C4B"/>
    <w:rsid w:val="000A71E1"/>
    <w:rsid w:val="000B415B"/>
    <w:rsid w:val="000B43FC"/>
    <w:rsid w:val="000B6783"/>
    <w:rsid w:val="000C3CE4"/>
    <w:rsid w:val="000C45AD"/>
    <w:rsid w:val="000C5083"/>
    <w:rsid w:val="000C66A4"/>
    <w:rsid w:val="000C6CFE"/>
    <w:rsid w:val="000C6D33"/>
    <w:rsid w:val="000D07E7"/>
    <w:rsid w:val="000D11BB"/>
    <w:rsid w:val="000D3040"/>
    <w:rsid w:val="000D3626"/>
    <w:rsid w:val="000D3918"/>
    <w:rsid w:val="000D3F41"/>
    <w:rsid w:val="000E11AC"/>
    <w:rsid w:val="000E369A"/>
    <w:rsid w:val="000E4180"/>
    <w:rsid w:val="000E4799"/>
    <w:rsid w:val="000E4AEE"/>
    <w:rsid w:val="000E7DBA"/>
    <w:rsid w:val="000F04BE"/>
    <w:rsid w:val="000F06DB"/>
    <w:rsid w:val="000F0C9A"/>
    <w:rsid w:val="000F1402"/>
    <w:rsid w:val="000F2531"/>
    <w:rsid w:val="000F2F3A"/>
    <w:rsid w:val="000F324F"/>
    <w:rsid w:val="000F413A"/>
    <w:rsid w:val="000F4AE7"/>
    <w:rsid w:val="000F4D10"/>
    <w:rsid w:val="000F5571"/>
    <w:rsid w:val="000F7935"/>
    <w:rsid w:val="0010048F"/>
    <w:rsid w:val="001016BF"/>
    <w:rsid w:val="00101B74"/>
    <w:rsid w:val="00101E33"/>
    <w:rsid w:val="001048C3"/>
    <w:rsid w:val="001054D5"/>
    <w:rsid w:val="00107536"/>
    <w:rsid w:val="00107ED1"/>
    <w:rsid w:val="001117B2"/>
    <w:rsid w:val="00111ED5"/>
    <w:rsid w:val="0011255D"/>
    <w:rsid w:val="00113E6A"/>
    <w:rsid w:val="001202EC"/>
    <w:rsid w:val="001205AA"/>
    <w:rsid w:val="00121E60"/>
    <w:rsid w:val="0012221A"/>
    <w:rsid w:val="00123505"/>
    <w:rsid w:val="00123C59"/>
    <w:rsid w:val="00123C7B"/>
    <w:rsid w:val="00123E7A"/>
    <w:rsid w:val="001259D9"/>
    <w:rsid w:val="001303AA"/>
    <w:rsid w:val="001304CB"/>
    <w:rsid w:val="00135C86"/>
    <w:rsid w:val="001363F9"/>
    <w:rsid w:val="0013794C"/>
    <w:rsid w:val="00140D2E"/>
    <w:rsid w:val="00143F95"/>
    <w:rsid w:val="00145990"/>
    <w:rsid w:val="00150250"/>
    <w:rsid w:val="00150EDA"/>
    <w:rsid w:val="00150F3D"/>
    <w:rsid w:val="001516F7"/>
    <w:rsid w:val="00152CFA"/>
    <w:rsid w:val="0015505F"/>
    <w:rsid w:val="00155420"/>
    <w:rsid w:val="00157D67"/>
    <w:rsid w:val="00162CEC"/>
    <w:rsid w:val="00163CE3"/>
    <w:rsid w:val="001651A2"/>
    <w:rsid w:val="0016664B"/>
    <w:rsid w:val="00170828"/>
    <w:rsid w:val="00171BB9"/>
    <w:rsid w:val="001759A6"/>
    <w:rsid w:val="00175B27"/>
    <w:rsid w:val="00177698"/>
    <w:rsid w:val="00180956"/>
    <w:rsid w:val="00181BDF"/>
    <w:rsid w:val="00184DDB"/>
    <w:rsid w:val="001860E0"/>
    <w:rsid w:val="00186B8B"/>
    <w:rsid w:val="00190372"/>
    <w:rsid w:val="001911EB"/>
    <w:rsid w:val="00192485"/>
    <w:rsid w:val="0019253D"/>
    <w:rsid w:val="001949D5"/>
    <w:rsid w:val="00194C5F"/>
    <w:rsid w:val="0019522E"/>
    <w:rsid w:val="00195295"/>
    <w:rsid w:val="00196E90"/>
    <w:rsid w:val="00197FF6"/>
    <w:rsid w:val="001A1EA4"/>
    <w:rsid w:val="001A2A04"/>
    <w:rsid w:val="001A3640"/>
    <w:rsid w:val="001A41A7"/>
    <w:rsid w:val="001A5715"/>
    <w:rsid w:val="001B33C9"/>
    <w:rsid w:val="001B5C13"/>
    <w:rsid w:val="001B782D"/>
    <w:rsid w:val="001C0093"/>
    <w:rsid w:val="001C192B"/>
    <w:rsid w:val="001C254E"/>
    <w:rsid w:val="001C303F"/>
    <w:rsid w:val="001C409E"/>
    <w:rsid w:val="001C5405"/>
    <w:rsid w:val="001C7D12"/>
    <w:rsid w:val="001D13EB"/>
    <w:rsid w:val="001D15ED"/>
    <w:rsid w:val="001D2C33"/>
    <w:rsid w:val="001D5CC1"/>
    <w:rsid w:val="001D6369"/>
    <w:rsid w:val="001D71CE"/>
    <w:rsid w:val="001D75DB"/>
    <w:rsid w:val="001E0AEC"/>
    <w:rsid w:val="001E0F9E"/>
    <w:rsid w:val="001E1C4C"/>
    <w:rsid w:val="001E2316"/>
    <w:rsid w:val="001E2CB6"/>
    <w:rsid w:val="001E4C9E"/>
    <w:rsid w:val="001E62F3"/>
    <w:rsid w:val="001E67EB"/>
    <w:rsid w:val="001E6C7C"/>
    <w:rsid w:val="001E7213"/>
    <w:rsid w:val="001E766C"/>
    <w:rsid w:val="001E7F7B"/>
    <w:rsid w:val="001F5320"/>
    <w:rsid w:val="001F5516"/>
    <w:rsid w:val="001F5CF7"/>
    <w:rsid w:val="001F6815"/>
    <w:rsid w:val="001F7602"/>
    <w:rsid w:val="002002EE"/>
    <w:rsid w:val="002033F8"/>
    <w:rsid w:val="0020342B"/>
    <w:rsid w:val="002046F3"/>
    <w:rsid w:val="0020666C"/>
    <w:rsid w:val="0020788E"/>
    <w:rsid w:val="00214327"/>
    <w:rsid w:val="00214C6F"/>
    <w:rsid w:val="00216124"/>
    <w:rsid w:val="002165E3"/>
    <w:rsid w:val="002166E4"/>
    <w:rsid w:val="00220C17"/>
    <w:rsid w:val="00221707"/>
    <w:rsid w:val="002221A8"/>
    <w:rsid w:val="00222B92"/>
    <w:rsid w:val="00224FD3"/>
    <w:rsid w:val="00225AE3"/>
    <w:rsid w:val="002264AA"/>
    <w:rsid w:val="002271FC"/>
    <w:rsid w:val="0022752A"/>
    <w:rsid w:val="00230E8A"/>
    <w:rsid w:val="00231B44"/>
    <w:rsid w:val="00232D79"/>
    <w:rsid w:val="00233BE7"/>
    <w:rsid w:val="00233D57"/>
    <w:rsid w:val="00233F6D"/>
    <w:rsid w:val="0023527C"/>
    <w:rsid w:val="00236334"/>
    <w:rsid w:val="002366A1"/>
    <w:rsid w:val="00240748"/>
    <w:rsid w:val="00241861"/>
    <w:rsid w:val="00241C9C"/>
    <w:rsid w:val="002420B9"/>
    <w:rsid w:val="002421EC"/>
    <w:rsid w:val="00242469"/>
    <w:rsid w:val="002426B4"/>
    <w:rsid w:val="00245885"/>
    <w:rsid w:val="002465D2"/>
    <w:rsid w:val="00247C69"/>
    <w:rsid w:val="002515B9"/>
    <w:rsid w:val="00252365"/>
    <w:rsid w:val="00253FC6"/>
    <w:rsid w:val="002563B3"/>
    <w:rsid w:val="00257BDB"/>
    <w:rsid w:val="002649E9"/>
    <w:rsid w:val="0026699E"/>
    <w:rsid w:val="00267377"/>
    <w:rsid w:val="00267CDC"/>
    <w:rsid w:val="00267F0C"/>
    <w:rsid w:val="00270011"/>
    <w:rsid w:val="002709A7"/>
    <w:rsid w:val="00270D07"/>
    <w:rsid w:val="0027184E"/>
    <w:rsid w:val="00271AA0"/>
    <w:rsid w:val="0027268E"/>
    <w:rsid w:val="00277019"/>
    <w:rsid w:val="00277EAF"/>
    <w:rsid w:val="0028009B"/>
    <w:rsid w:val="0028491A"/>
    <w:rsid w:val="00285184"/>
    <w:rsid w:val="00285974"/>
    <w:rsid w:val="00285C72"/>
    <w:rsid w:val="0029005B"/>
    <w:rsid w:val="00294E50"/>
    <w:rsid w:val="00295565"/>
    <w:rsid w:val="00296BE5"/>
    <w:rsid w:val="00296C9C"/>
    <w:rsid w:val="00297DAF"/>
    <w:rsid w:val="002A0E31"/>
    <w:rsid w:val="002A0F60"/>
    <w:rsid w:val="002A10AA"/>
    <w:rsid w:val="002A5879"/>
    <w:rsid w:val="002A75A4"/>
    <w:rsid w:val="002A7F6C"/>
    <w:rsid w:val="002B1BD6"/>
    <w:rsid w:val="002B2D3B"/>
    <w:rsid w:val="002B3B65"/>
    <w:rsid w:val="002C057E"/>
    <w:rsid w:val="002C31C0"/>
    <w:rsid w:val="002C3894"/>
    <w:rsid w:val="002C3F05"/>
    <w:rsid w:val="002C42D3"/>
    <w:rsid w:val="002C4D22"/>
    <w:rsid w:val="002C5A88"/>
    <w:rsid w:val="002C63BC"/>
    <w:rsid w:val="002C692F"/>
    <w:rsid w:val="002D0225"/>
    <w:rsid w:val="002D071F"/>
    <w:rsid w:val="002D0BD7"/>
    <w:rsid w:val="002D155B"/>
    <w:rsid w:val="002D1AD5"/>
    <w:rsid w:val="002D3DED"/>
    <w:rsid w:val="002D46B1"/>
    <w:rsid w:val="002D4F81"/>
    <w:rsid w:val="002D5688"/>
    <w:rsid w:val="002D628A"/>
    <w:rsid w:val="002D62EB"/>
    <w:rsid w:val="002D6DE3"/>
    <w:rsid w:val="002D73C3"/>
    <w:rsid w:val="002E0F16"/>
    <w:rsid w:val="002E1FF6"/>
    <w:rsid w:val="002E2BBE"/>
    <w:rsid w:val="002E363B"/>
    <w:rsid w:val="002E44CF"/>
    <w:rsid w:val="002E49FF"/>
    <w:rsid w:val="002E59D4"/>
    <w:rsid w:val="002E6572"/>
    <w:rsid w:val="002E68CE"/>
    <w:rsid w:val="002F045E"/>
    <w:rsid w:val="002F378C"/>
    <w:rsid w:val="002F3D8F"/>
    <w:rsid w:val="002F7CD6"/>
    <w:rsid w:val="00300AA7"/>
    <w:rsid w:val="00302E0F"/>
    <w:rsid w:val="0030426A"/>
    <w:rsid w:val="00305D8F"/>
    <w:rsid w:val="0030644F"/>
    <w:rsid w:val="00311649"/>
    <w:rsid w:val="003140ED"/>
    <w:rsid w:val="00315856"/>
    <w:rsid w:val="00316273"/>
    <w:rsid w:val="0031640F"/>
    <w:rsid w:val="003213A9"/>
    <w:rsid w:val="0032154C"/>
    <w:rsid w:val="003218BF"/>
    <w:rsid w:val="003225AF"/>
    <w:rsid w:val="003239F1"/>
    <w:rsid w:val="003242E1"/>
    <w:rsid w:val="0032518F"/>
    <w:rsid w:val="003277E3"/>
    <w:rsid w:val="00330887"/>
    <w:rsid w:val="00330890"/>
    <w:rsid w:val="00330DB5"/>
    <w:rsid w:val="00330FDA"/>
    <w:rsid w:val="00332B4E"/>
    <w:rsid w:val="00333715"/>
    <w:rsid w:val="0033383A"/>
    <w:rsid w:val="0033554B"/>
    <w:rsid w:val="00336A96"/>
    <w:rsid w:val="00337297"/>
    <w:rsid w:val="00340E97"/>
    <w:rsid w:val="0034141B"/>
    <w:rsid w:val="0034255C"/>
    <w:rsid w:val="00343092"/>
    <w:rsid w:val="003436B4"/>
    <w:rsid w:val="0034373F"/>
    <w:rsid w:val="003440B3"/>
    <w:rsid w:val="00345063"/>
    <w:rsid w:val="00347846"/>
    <w:rsid w:val="00347CD2"/>
    <w:rsid w:val="00352886"/>
    <w:rsid w:val="00352E2D"/>
    <w:rsid w:val="00353958"/>
    <w:rsid w:val="00353AFA"/>
    <w:rsid w:val="00355DCA"/>
    <w:rsid w:val="003570AC"/>
    <w:rsid w:val="003570CB"/>
    <w:rsid w:val="00357C36"/>
    <w:rsid w:val="00360CDA"/>
    <w:rsid w:val="00360F23"/>
    <w:rsid w:val="003612D0"/>
    <w:rsid w:val="0036341A"/>
    <w:rsid w:val="003640AC"/>
    <w:rsid w:val="003649CF"/>
    <w:rsid w:val="00370311"/>
    <w:rsid w:val="00371F72"/>
    <w:rsid w:val="00372BA5"/>
    <w:rsid w:val="00373B8B"/>
    <w:rsid w:val="003750AB"/>
    <w:rsid w:val="00377D63"/>
    <w:rsid w:val="0038016E"/>
    <w:rsid w:val="00380CB9"/>
    <w:rsid w:val="00380D12"/>
    <w:rsid w:val="00380E13"/>
    <w:rsid w:val="00381C96"/>
    <w:rsid w:val="00381DFF"/>
    <w:rsid w:val="00383A14"/>
    <w:rsid w:val="003866D7"/>
    <w:rsid w:val="00386A82"/>
    <w:rsid w:val="00386F2F"/>
    <w:rsid w:val="00387BC9"/>
    <w:rsid w:val="00390DF2"/>
    <w:rsid w:val="00391CE4"/>
    <w:rsid w:val="00392918"/>
    <w:rsid w:val="003933DA"/>
    <w:rsid w:val="00394614"/>
    <w:rsid w:val="00395A87"/>
    <w:rsid w:val="00397003"/>
    <w:rsid w:val="003971D5"/>
    <w:rsid w:val="003A206B"/>
    <w:rsid w:val="003A3DC3"/>
    <w:rsid w:val="003A4BE3"/>
    <w:rsid w:val="003A4FA9"/>
    <w:rsid w:val="003A7243"/>
    <w:rsid w:val="003B1E19"/>
    <w:rsid w:val="003B234F"/>
    <w:rsid w:val="003B5743"/>
    <w:rsid w:val="003B6574"/>
    <w:rsid w:val="003B6F44"/>
    <w:rsid w:val="003C0C33"/>
    <w:rsid w:val="003C0FA9"/>
    <w:rsid w:val="003C2737"/>
    <w:rsid w:val="003C28C0"/>
    <w:rsid w:val="003C48B3"/>
    <w:rsid w:val="003C54C0"/>
    <w:rsid w:val="003C6257"/>
    <w:rsid w:val="003C6ADD"/>
    <w:rsid w:val="003C6CFB"/>
    <w:rsid w:val="003C748C"/>
    <w:rsid w:val="003D37B9"/>
    <w:rsid w:val="003D42BA"/>
    <w:rsid w:val="003D4CE9"/>
    <w:rsid w:val="003D5D99"/>
    <w:rsid w:val="003D5F7B"/>
    <w:rsid w:val="003D7700"/>
    <w:rsid w:val="003D7B93"/>
    <w:rsid w:val="003E0050"/>
    <w:rsid w:val="003E16EF"/>
    <w:rsid w:val="003E1A40"/>
    <w:rsid w:val="003E29DF"/>
    <w:rsid w:val="003E2A6B"/>
    <w:rsid w:val="003E4C97"/>
    <w:rsid w:val="003E548C"/>
    <w:rsid w:val="003E6F98"/>
    <w:rsid w:val="003E7ACF"/>
    <w:rsid w:val="003F0A4A"/>
    <w:rsid w:val="003F0BDE"/>
    <w:rsid w:val="003F0E74"/>
    <w:rsid w:val="003F1064"/>
    <w:rsid w:val="003F1E64"/>
    <w:rsid w:val="003F4BC8"/>
    <w:rsid w:val="003F785C"/>
    <w:rsid w:val="00406DF8"/>
    <w:rsid w:val="00407C00"/>
    <w:rsid w:val="00412E4B"/>
    <w:rsid w:val="00412E96"/>
    <w:rsid w:val="004140B4"/>
    <w:rsid w:val="004145E5"/>
    <w:rsid w:val="004150B4"/>
    <w:rsid w:val="004202FC"/>
    <w:rsid w:val="00422BC1"/>
    <w:rsid w:val="0042381B"/>
    <w:rsid w:val="00424EC8"/>
    <w:rsid w:val="004253E4"/>
    <w:rsid w:val="00427E85"/>
    <w:rsid w:val="004305E8"/>
    <w:rsid w:val="004309CA"/>
    <w:rsid w:val="00432941"/>
    <w:rsid w:val="00433FD0"/>
    <w:rsid w:val="0043479F"/>
    <w:rsid w:val="00436E9B"/>
    <w:rsid w:val="00441708"/>
    <w:rsid w:val="00441DD1"/>
    <w:rsid w:val="004430A8"/>
    <w:rsid w:val="00443BAA"/>
    <w:rsid w:val="004450CA"/>
    <w:rsid w:val="00450ABB"/>
    <w:rsid w:val="004514CA"/>
    <w:rsid w:val="0045284C"/>
    <w:rsid w:val="0045356E"/>
    <w:rsid w:val="004566C7"/>
    <w:rsid w:val="00460479"/>
    <w:rsid w:val="00460E1C"/>
    <w:rsid w:val="004610B2"/>
    <w:rsid w:val="00461C0A"/>
    <w:rsid w:val="00462F81"/>
    <w:rsid w:val="00463A12"/>
    <w:rsid w:val="0046452F"/>
    <w:rsid w:val="004653BF"/>
    <w:rsid w:val="00465A5A"/>
    <w:rsid w:val="00465C0B"/>
    <w:rsid w:val="0046628D"/>
    <w:rsid w:val="0046747D"/>
    <w:rsid w:val="00467D80"/>
    <w:rsid w:val="004702B8"/>
    <w:rsid w:val="004714A1"/>
    <w:rsid w:val="00472E18"/>
    <w:rsid w:val="0047451A"/>
    <w:rsid w:val="00474EB3"/>
    <w:rsid w:val="0047719E"/>
    <w:rsid w:val="0048390B"/>
    <w:rsid w:val="00486F9A"/>
    <w:rsid w:val="00487E12"/>
    <w:rsid w:val="00490E8F"/>
    <w:rsid w:val="00491C18"/>
    <w:rsid w:val="00492799"/>
    <w:rsid w:val="00494B6C"/>
    <w:rsid w:val="004A04F7"/>
    <w:rsid w:val="004A0B0C"/>
    <w:rsid w:val="004A11B3"/>
    <w:rsid w:val="004A1D1B"/>
    <w:rsid w:val="004A2C6A"/>
    <w:rsid w:val="004A5DC2"/>
    <w:rsid w:val="004A7734"/>
    <w:rsid w:val="004B0CD7"/>
    <w:rsid w:val="004B1052"/>
    <w:rsid w:val="004B27B8"/>
    <w:rsid w:val="004B2937"/>
    <w:rsid w:val="004B3072"/>
    <w:rsid w:val="004B42B5"/>
    <w:rsid w:val="004B444D"/>
    <w:rsid w:val="004B5507"/>
    <w:rsid w:val="004B6E79"/>
    <w:rsid w:val="004B7D4F"/>
    <w:rsid w:val="004C0EEC"/>
    <w:rsid w:val="004C15FF"/>
    <w:rsid w:val="004C1C9D"/>
    <w:rsid w:val="004C22FA"/>
    <w:rsid w:val="004C2F1A"/>
    <w:rsid w:val="004D008C"/>
    <w:rsid w:val="004D0204"/>
    <w:rsid w:val="004D20BB"/>
    <w:rsid w:val="004D27B7"/>
    <w:rsid w:val="004D456A"/>
    <w:rsid w:val="004D5D97"/>
    <w:rsid w:val="004D6127"/>
    <w:rsid w:val="004E05A0"/>
    <w:rsid w:val="004E18DD"/>
    <w:rsid w:val="004E1B89"/>
    <w:rsid w:val="004E272D"/>
    <w:rsid w:val="004E2FAC"/>
    <w:rsid w:val="004E3C6D"/>
    <w:rsid w:val="004E4538"/>
    <w:rsid w:val="004E4DAB"/>
    <w:rsid w:val="004E4ED1"/>
    <w:rsid w:val="004E5AAB"/>
    <w:rsid w:val="004E6575"/>
    <w:rsid w:val="004E6B49"/>
    <w:rsid w:val="004E78F6"/>
    <w:rsid w:val="004E7979"/>
    <w:rsid w:val="004F14BB"/>
    <w:rsid w:val="004F1B32"/>
    <w:rsid w:val="004F3633"/>
    <w:rsid w:val="004F41ED"/>
    <w:rsid w:val="004F5B5A"/>
    <w:rsid w:val="004F66C6"/>
    <w:rsid w:val="004F7DC9"/>
    <w:rsid w:val="005009D5"/>
    <w:rsid w:val="00501E4B"/>
    <w:rsid w:val="005028E3"/>
    <w:rsid w:val="00503D67"/>
    <w:rsid w:val="0050483E"/>
    <w:rsid w:val="00506CAB"/>
    <w:rsid w:val="00511859"/>
    <w:rsid w:val="00516706"/>
    <w:rsid w:val="00516D11"/>
    <w:rsid w:val="0051758D"/>
    <w:rsid w:val="00522421"/>
    <w:rsid w:val="00522BDE"/>
    <w:rsid w:val="005243F2"/>
    <w:rsid w:val="00527379"/>
    <w:rsid w:val="00530096"/>
    <w:rsid w:val="005303A3"/>
    <w:rsid w:val="0053150D"/>
    <w:rsid w:val="00531C78"/>
    <w:rsid w:val="00532845"/>
    <w:rsid w:val="00532970"/>
    <w:rsid w:val="00532DF6"/>
    <w:rsid w:val="00533353"/>
    <w:rsid w:val="00536941"/>
    <w:rsid w:val="00536A3C"/>
    <w:rsid w:val="005376DA"/>
    <w:rsid w:val="005428CB"/>
    <w:rsid w:val="005429B2"/>
    <w:rsid w:val="005433F3"/>
    <w:rsid w:val="00543DDD"/>
    <w:rsid w:val="0054434E"/>
    <w:rsid w:val="005460FD"/>
    <w:rsid w:val="00546DDD"/>
    <w:rsid w:val="0055020E"/>
    <w:rsid w:val="00551143"/>
    <w:rsid w:val="00551371"/>
    <w:rsid w:val="0055185E"/>
    <w:rsid w:val="005519C6"/>
    <w:rsid w:val="00551A02"/>
    <w:rsid w:val="005534FA"/>
    <w:rsid w:val="00554AAC"/>
    <w:rsid w:val="00554DA2"/>
    <w:rsid w:val="005553EB"/>
    <w:rsid w:val="00555951"/>
    <w:rsid w:val="00557B16"/>
    <w:rsid w:val="00560B17"/>
    <w:rsid w:val="00564481"/>
    <w:rsid w:val="00564D68"/>
    <w:rsid w:val="00564D78"/>
    <w:rsid w:val="00566D7E"/>
    <w:rsid w:val="005671F1"/>
    <w:rsid w:val="00567468"/>
    <w:rsid w:val="00567B7F"/>
    <w:rsid w:val="0057090C"/>
    <w:rsid w:val="005741FD"/>
    <w:rsid w:val="00575A0A"/>
    <w:rsid w:val="00576B3D"/>
    <w:rsid w:val="00576E60"/>
    <w:rsid w:val="005776B0"/>
    <w:rsid w:val="00580758"/>
    <w:rsid w:val="00581B4A"/>
    <w:rsid w:val="00581FFF"/>
    <w:rsid w:val="00582BFC"/>
    <w:rsid w:val="00583B94"/>
    <w:rsid w:val="005845C6"/>
    <w:rsid w:val="005856ED"/>
    <w:rsid w:val="00586B6C"/>
    <w:rsid w:val="00587973"/>
    <w:rsid w:val="00587B6C"/>
    <w:rsid w:val="00587CD8"/>
    <w:rsid w:val="00590B94"/>
    <w:rsid w:val="00590DCF"/>
    <w:rsid w:val="005918DC"/>
    <w:rsid w:val="0059460C"/>
    <w:rsid w:val="00595194"/>
    <w:rsid w:val="005A12A8"/>
    <w:rsid w:val="005A141E"/>
    <w:rsid w:val="005A18E2"/>
    <w:rsid w:val="005A2F8C"/>
    <w:rsid w:val="005A3C0F"/>
    <w:rsid w:val="005A40AB"/>
    <w:rsid w:val="005A5C2D"/>
    <w:rsid w:val="005A6EF7"/>
    <w:rsid w:val="005B1A04"/>
    <w:rsid w:val="005B21F4"/>
    <w:rsid w:val="005B23E2"/>
    <w:rsid w:val="005B26B2"/>
    <w:rsid w:val="005B3D9D"/>
    <w:rsid w:val="005B4C3D"/>
    <w:rsid w:val="005B4DB8"/>
    <w:rsid w:val="005B4E80"/>
    <w:rsid w:val="005B5CE4"/>
    <w:rsid w:val="005C0E1D"/>
    <w:rsid w:val="005C1005"/>
    <w:rsid w:val="005C1DC9"/>
    <w:rsid w:val="005C226C"/>
    <w:rsid w:val="005C3024"/>
    <w:rsid w:val="005C40F3"/>
    <w:rsid w:val="005C433A"/>
    <w:rsid w:val="005C5550"/>
    <w:rsid w:val="005C5AC1"/>
    <w:rsid w:val="005C648F"/>
    <w:rsid w:val="005C7506"/>
    <w:rsid w:val="005D00B2"/>
    <w:rsid w:val="005D101F"/>
    <w:rsid w:val="005D23D0"/>
    <w:rsid w:val="005D2649"/>
    <w:rsid w:val="005D311E"/>
    <w:rsid w:val="005D3A03"/>
    <w:rsid w:val="005D3F1F"/>
    <w:rsid w:val="005D5120"/>
    <w:rsid w:val="005D6094"/>
    <w:rsid w:val="005D6F37"/>
    <w:rsid w:val="005E0107"/>
    <w:rsid w:val="005E2860"/>
    <w:rsid w:val="005E2EFC"/>
    <w:rsid w:val="005E3FC8"/>
    <w:rsid w:val="005E419A"/>
    <w:rsid w:val="005E5C59"/>
    <w:rsid w:val="005E5E55"/>
    <w:rsid w:val="005E6A3C"/>
    <w:rsid w:val="005F0E80"/>
    <w:rsid w:val="005F1050"/>
    <w:rsid w:val="005F166B"/>
    <w:rsid w:val="005F40DE"/>
    <w:rsid w:val="005F5A7C"/>
    <w:rsid w:val="005F6D7B"/>
    <w:rsid w:val="005F6E63"/>
    <w:rsid w:val="00600486"/>
    <w:rsid w:val="0060085D"/>
    <w:rsid w:val="006017F2"/>
    <w:rsid w:val="00604EFF"/>
    <w:rsid w:val="00605200"/>
    <w:rsid w:val="00612B68"/>
    <w:rsid w:val="00616487"/>
    <w:rsid w:val="0061731E"/>
    <w:rsid w:val="006179BA"/>
    <w:rsid w:val="00620652"/>
    <w:rsid w:val="006208D6"/>
    <w:rsid w:val="00621BA6"/>
    <w:rsid w:val="00621D10"/>
    <w:rsid w:val="00621EE0"/>
    <w:rsid w:val="00624E8D"/>
    <w:rsid w:val="006264EF"/>
    <w:rsid w:val="00626A2A"/>
    <w:rsid w:val="006303F7"/>
    <w:rsid w:val="006308E0"/>
    <w:rsid w:val="00630D19"/>
    <w:rsid w:val="006311C6"/>
    <w:rsid w:val="0063136C"/>
    <w:rsid w:val="0063160E"/>
    <w:rsid w:val="00631679"/>
    <w:rsid w:val="00632D78"/>
    <w:rsid w:val="00632E84"/>
    <w:rsid w:val="00634A7D"/>
    <w:rsid w:val="00635016"/>
    <w:rsid w:val="00636E64"/>
    <w:rsid w:val="0063766A"/>
    <w:rsid w:val="0063789A"/>
    <w:rsid w:val="00637C00"/>
    <w:rsid w:val="006401D0"/>
    <w:rsid w:val="00640A65"/>
    <w:rsid w:val="00640F72"/>
    <w:rsid w:val="0064210E"/>
    <w:rsid w:val="0064375D"/>
    <w:rsid w:val="00643897"/>
    <w:rsid w:val="00643A24"/>
    <w:rsid w:val="006448C6"/>
    <w:rsid w:val="00644A51"/>
    <w:rsid w:val="00644CC5"/>
    <w:rsid w:val="006470E7"/>
    <w:rsid w:val="00647FFD"/>
    <w:rsid w:val="00650826"/>
    <w:rsid w:val="00651866"/>
    <w:rsid w:val="006526AB"/>
    <w:rsid w:val="00653313"/>
    <w:rsid w:val="00654A82"/>
    <w:rsid w:val="00654C7A"/>
    <w:rsid w:val="00655188"/>
    <w:rsid w:val="00656744"/>
    <w:rsid w:val="00657300"/>
    <w:rsid w:val="006575BF"/>
    <w:rsid w:val="00657D7D"/>
    <w:rsid w:val="00660024"/>
    <w:rsid w:val="00662250"/>
    <w:rsid w:val="00663249"/>
    <w:rsid w:val="00664048"/>
    <w:rsid w:val="006656CB"/>
    <w:rsid w:val="006711AF"/>
    <w:rsid w:val="00672349"/>
    <w:rsid w:val="00672EAD"/>
    <w:rsid w:val="0068155C"/>
    <w:rsid w:val="006829E0"/>
    <w:rsid w:val="00683C94"/>
    <w:rsid w:val="0068483E"/>
    <w:rsid w:val="00684C2B"/>
    <w:rsid w:val="00684E8C"/>
    <w:rsid w:val="00685152"/>
    <w:rsid w:val="00685494"/>
    <w:rsid w:val="0068577E"/>
    <w:rsid w:val="00685856"/>
    <w:rsid w:val="006860C3"/>
    <w:rsid w:val="00691174"/>
    <w:rsid w:val="00692484"/>
    <w:rsid w:val="00692AF4"/>
    <w:rsid w:val="006931EF"/>
    <w:rsid w:val="006932FB"/>
    <w:rsid w:val="006945ED"/>
    <w:rsid w:val="006A0BD9"/>
    <w:rsid w:val="006A167E"/>
    <w:rsid w:val="006A23DA"/>
    <w:rsid w:val="006A3375"/>
    <w:rsid w:val="006B2C8A"/>
    <w:rsid w:val="006B37D9"/>
    <w:rsid w:val="006B530D"/>
    <w:rsid w:val="006B6618"/>
    <w:rsid w:val="006B78B2"/>
    <w:rsid w:val="006B7AD1"/>
    <w:rsid w:val="006B7BCD"/>
    <w:rsid w:val="006C00D0"/>
    <w:rsid w:val="006C065A"/>
    <w:rsid w:val="006C0E36"/>
    <w:rsid w:val="006C1614"/>
    <w:rsid w:val="006C167D"/>
    <w:rsid w:val="006C1932"/>
    <w:rsid w:val="006C1DA8"/>
    <w:rsid w:val="006C2B84"/>
    <w:rsid w:val="006C30EE"/>
    <w:rsid w:val="006C37F2"/>
    <w:rsid w:val="006C38B8"/>
    <w:rsid w:val="006C59B5"/>
    <w:rsid w:val="006C617C"/>
    <w:rsid w:val="006C6C08"/>
    <w:rsid w:val="006C78B0"/>
    <w:rsid w:val="006D0113"/>
    <w:rsid w:val="006D0C3B"/>
    <w:rsid w:val="006D2142"/>
    <w:rsid w:val="006D26B4"/>
    <w:rsid w:val="006D48D4"/>
    <w:rsid w:val="006D5E03"/>
    <w:rsid w:val="006D7E15"/>
    <w:rsid w:val="006D7F0D"/>
    <w:rsid w:val="006E2493"/>
    <w:rsid w:val="006E2494"/>
    <w:rsid w:val="006E3A1A"/>
    <w:rsid w:val="006E542D"/>
    <w:rsid w:val="006E625D"/>
    <w:rsid w:val="006E632E"/>
    <w:rsid w:val="006E795A"/>
    <w:rsid w:val="006E799B"/>
    <w:rsid w:val="006F0906"/>
    <w:rsid w:val="006F2ED2"/>
    <w:rsid w:val="006F2EE8"/>
    <w:rsid w:val="006F3D67"/>
    <w:rsid w:val="006F4004"/>
    <w:rsid w:val="006F548D"/>
    <w:rsid w:val="00702878"/>
    <w:rsid w:val="007031C9"/>
    <w:rsid w:val="007032A4"/>
    <w:rsid w:val="00704CC0"/>
    <w:rsid w:val="0070619D"/>
    <w:rsid w:val="0070643A"/>
    <w:rsid w:val="00706614"/>
    <w:rsid w:val="007077C9"/>
    <w:rsid w:val="007107CF"/>
    <w:rsid w:val="00711271"/>
    <w:rsid w:val="00711C57"/>
    <w:rsid w:val="00713B81"/>
    <w:rsid w:val="007142F8"/>
    <w:rsid w:val="00714A96"/>
    <w:rsid w:val="00715F80"/>
    <w:rsid w:val="00716366"/>
    <w:rsid w:val="00723053"/>
    <w:rsid w:val="0072339B"/>
    <w:rsid w:val="00724747"/>
    <w:rsid w:val="007249B8"/>
    <w:rsid w:val="00730822"/>
    <w:rsid w:val="007319DD"/>
    <w:rsid w:val="00731D27"/>
    <w:rsid w:val="007323D9"/>
    <w:rsid w:val="00733562"/>
    <w:rsid w:val="00733C53"/>
    <w:rsid w:val="00734DAB"/>
    <w:rsid w:val="00735087"/>
    <w:rsid w:val="007436DA"/>
    <w:rsid w:val="0074389C"/>
    <w:rsid w:val="00744812"/>
    <w:rsid w:val="0074535F"/>
    <w:rsid w:val="0074722F"/>
    <w:rsid w:val="0075017E"/>
    <w:rsid w:val="0075092D"/>
    <w:rsid w:val="00752F15"/>
    <w:rsid w:val="007532FA"/>
    <w:rsid w:val="00753457"/>
    <w:rsid w:val="007536D9"/>
    <w:rsid w:val="00754019"/>
    <w:rsid w:val="00755834"/>
    <w:rsid w:val="007561C0"/>
    <w:rsid w:val="00756649"/>
    <w:rsid w:val="00756C24"/>
    <w:rsid w:val="00756ED5"/>
    <w:rsid w:val="007570B1"/>
    <w:rsid w:val="0076212B"/>
    <w:rsid w:val="007622AB"/>
    <w:rsid w:val="00762643"/>
    <w:rsid w:val="00762EE8"/>
    <w:rsid w:val="00763E52"/>
    <w:rsid w:val="00767642"/>
    <w:rsid w:val="00770562"/>
    <w:rsid w:val="007706B0"/>
    <w:rsid w:val="00770B0D"/>
    <w:rsid w:val="007710DE"/>
    <w:rsid w:val="00774F54"/>
    <w:rsid w:val="00775393"/>
    <w:rsid w:val="007757F6"/>
    <w:rsid w:val="00775DDB"/>
    <w:rsid w:val="007813CC"/>
    <w:rsid w:val="007814A5"/>
    <w:rsid w:val="00781A22"/>
    <w:rsid w:val="0078270E"/>
    <w:rsid w:val="0078283F"/>
    <w:rsid w:val="00782C39"/>
    <w:rsid w:val="00786820"/>
    <w:rsid w:val="007877BD"/>
    <w:rsid w:val="00790741"/>
    <w:rsid w:val="00792038"/>
    <w:rsid w:val="00792D6F"/>
    <w:rsid w:val="00792F24"/>
    <w:rsid w:val="0079317B"/>
    <w:rsid w:val="007936A5"/>
    <w:rsid w:val="0079581C"/>
    <w:rsid w:val="0079586D"/>
    <w:rsid w:val="00796DB1"/>
    <w:rsid w:val="007970B1"/>
    <w:rsid w:val="007A21A8"/>
    <w:rsid w:val="007A31DD"/>
    <w:rsid w:val="007A5D65"/>
    <w:rsid w:val="007A6091"/>
    <w:rsid w:val="007A6A27"/>
    <w:rsid w:val="007A7320"/>
    <w:rsid w:val="007B04D4"/>
    <w:rsid w:val="007B36E2"/>
    <w:rsid w:val="007B5C02"/>
    <w:rsid w:val="007B69C6"/>
    <w:rsid w:val="007B7957"/>
    <w:rsid w:val="007C16D2"/>
    <w:rsid w:val="007D06CC"/>
    <w:rsid w:val="007D0D0A"/>
    <w:rsid w:val="007D1CCB"/>
    <w:rsid w:val="007D573D"/>
    <w:rsid w:val="007E0D14"/>
    <w:rsid w:val="007E1F26"/>
    <w:rsid w:val="007E2ABF"/>
    <w:rsid w:val="007E2D9C"/>
    <w:rsid w:val="007E3887"/>
    <w:rsid w:val="007E3D79"/>
    <w:rsid w:val="007E4732"/>
    <w:rsid w:val="007E6262"/>
    <w:rsid w:val="007F052C"/>
    <w:rsid w:val="007F057A"/>
    <w:rsid w:val="007F1664"/>
    <w:rsid w:val="007F389C"/>
    <w:rsid w:val="007F4278"/>
    <w:rsid w:val="007F5617"/>
    <w:rsid w:val="007F59D1"/>
    <w:rsid w:val="007F7A10"/>
    <w:rsid w:val="008002C0"/>
    <w:rsid w:val="008046F6"/>
    <w:rsid w:val="008059CA"/>
    <w:rsid w:val="00810AB5"/>
    <w:rsid w:val="00810F70"/>
    <w:rsid w:val="008118B7"/>
    <w:rsid w:val="00811F36"/>
    <w:rsid w:val="00815BEA"/>
    <w:rsid w:val="00816C1E"/>
    <w:rsid w:val="0082167C"/>
    <w:rsid w:val="00822430"/>
    <w:rsid w:val="008227D8"/>
    <w:rsid w:val="00823AD4"/>
    <w:rsid w:val="008241BF"/>
    <w:rsid w:val="00824DCD"/>
    <w:rsid w:val="008254C9"/>
    <w:rsid w:val="00825784"/>
    <w:rsid w:val="00826B89"/>
    <w:rsid w:val="008312C2"/>
    <w:rsid w:val="00831E21"/>
    <w:rsid w:val="00832775"/>
    <w:rsid w:val="00833247"/>
    <w:rsid w:val="00835B8C"/>
    <w:rsid w:val="00835DA4"/>
    <w:rsid w:val="00835FCF"/>
    <w:rsid w:val="00836DC4"/>
    <w:rsid w:val="0083752D"/>
    <w:rsid w:val="00837B0E"/>
    <w:rsid w:val="008404C8"/>
    <w:rsid w:val="00841145"/>
    <w:rsid w:val="00841440"/>
    <w:rsid w:val="00841C03"/>
    <w:rsid w:val="00842257"/>
    <w:rsid w:val="008465AC"/>
    <w:rsid w:val="00850CC4"/>
    <w:rsid w:val="00850DE3"/>
    <w:rsid w:val="0085129E"/>
    <w:rsid w:val="0085309F"/>
    <w:rsid w:val="0085375A"/>
    <w:rsid w:val="008607C2"/>
    <w:rsid w:val="008621CB"/>
    <w:rsid w:val="00862D23"/>
    <w:rsid w:val="00863B65"/>
    <w:rsid w:val="008641BE"/>
    <w:rsid w:val="00864399"/>
    <w:rsid w:val="00865CDA"/>
    <w:rsid w:val="00872D36"/>
    <w:rsid w:val="008731DC"/>
    <w:rsid w:val="008748BE"/>
    <w:rsid w:val="00874C28"/>
    <w:rsid w:val="00875854"/>
    <w:rsid w:val="0087681F"/>
    <w:rsid w:val="00883CA0"/>
    <w:rsid w:val="00883D6A"/>
    <w:rsid w:val="008853AB"/>
    <w:rsid w:val="00886E05"/>
    <w:rsid w:val="00886F3D"/>
    <w:rsid w:val="0088712F"/>
    <w:rsid w:val="008908DA"/>
    <w:rsid w:val="0089194A"/>
    <w:rsid w:val="008919AE"/>
    <w:rsid w:val="00891A79"/>
    <w:rsid w:val="00891F2E"/>
    <w:rsid w:val="00892FC9"/>
    <w:rsid w:val="008945C9"/>
    <w:rsid w:val="00896F57"/>
    <w:rsid w:val="00897451"/>
    <w:rsid w:val="00897A46"/>
    <w:rsid w:val="008A069E"/>
    <w:rsid w:val="008A0BF1"/>
    <w:rsid w:val="008A232A"/>
    <w:rsid w:val="008A257D"/>
    <w:rsid w:val="008A2958"/>
    <w:rsid w:val="008A34E2"/>
    <w:rsid w:val="008A3666"/>
    <w:rsid w:val="008A3A6C"/>
    <w:rsid w:val="008A3EAC"/>
    <w:rsid w:val="008A72A5"/>
    <w:rsid w:val="008B0573"/>
    <w:rsid w:val="008B113B"/>
    <w:rsid w:val="008B13F9"/>
    <w:rsid w:val="008B65D5"/>
    <w:rsid w:val="008B69B2"/>
    <w:rsid w:val="008C05AE"/>
    <w:rsid w:val="008C2CF1"/>
    <w:rsid w:val="008C3A4B"/>
    <w:rsid w:val="008C5323"/>
    <w:rsid w:val="008C6177"/>
    <w:rsid w:val="008C61B4"/>
    <w:rsid w:val="008C6EFC"/>
    <w:rsid w:val="008C70D1"/>
    <w:rsid w:val="008C7B2B"/>
    <w:rsid w:val="008C7FFA"/>
    <w:rsid w:val="008D1643"/>
    <w:rsid w:val="008D3380"/>
    <w:rsid w:val="008D3525"/>
    <w:rsid w:val="008D3DF6"/>
    <w:rsid w:val="008D47FC"/>
    <w:rsid w:val="008D6049"/>
    <w:rsid w:val="008E32B3"/>
    <w:rsid w:val="008E33AA"/>
    <w:rsid w:val="008E5819"/>
    <w:rsid w:val="008E59CC"/>
    <w:rsid w:val="008E5B3C"/>
    <w:rsid w:val="008E6DF5"/>
    <w:rsid w:val="008F1D79"/>
    <w:rsid w:val="008F35FB"/>
    <w:rsid w:val="008F4C7B"/>
    <w:rsid w:val="008F5990"/>
    <w:rsid w:val="008F65A6"/>
    <w:rsid w:val="008F6FEB"/>
    <w:rsid w:val="008F7DAA"/>
    <w:rsid w:val="00903F59"/>
    <w:rsid w:val="0090638C"/>
    <w:rsid w:val="009100AF"/>
    <w:rsid w:val="009105F3"/>
    <w:rsid w:val="00911374"/>
    <w:rsid w:val="00913650"/>
    <w:rsid w:val="009151E4"/>
    <w:rsid w:val="00915459"/>
    <w:rsid w:val="0091588D"/>
    <w:rsid w:val="00915F57"/>
    <w:rsid w:val="00916279"/>
    <w:rsid w:val="00920BDE"/>
    <w:rsid w:val="00921223"/>
    <w:rsid w:val="00921AEE"/>
    <w:rsid w:val="009223C2"/>
    <w:rsid w:val="00923EF1"/>
    <w:rsid w:val="009241AC"/>
    <w:rsid w:val="00925432"/>
    <w:rsid w:val="009275FE"/>
    <w:rsid w:val="00927898"/>
    <w:rsid w:val="0093179D"/>
    <w:rsid w:val="00931D15"/>
    <w:rsid w:val="009363FD"/>
    <w:rsid w:val="0093744E"/>
    <w:rsid w:val="0094019F"/>
    <w:rsid w:val="0094202E"/>
    <w:rsid w:val="00944192"/>
    <w:rsid w:val="00945137"/>
    <w:rsid w:val="00946266"/>
    <w:rsid w:val="0094780B"/>
    <w:rsid w:val="00947DA7"/>
    <w:rsid w:val="009519AA"/>
    <w:rsid w:val="009536D4"/>
    <w:rsid w:val="00954B30"/>
    <w:rsid w:val="009561EC"/>
    <w:rsid w:val="009604E8"/>
    <w:rsid w:val="00962A03"/>
    <w:rsid w:val="00963686"/>
    <w:rsid w:val="00963E3D"/>
    <w:rsid w:val="00963EA1"/>
    <w:rsid w:val="00971600"/>
    <w:rsid w:val="00972FF3"/>
    <w:rsid w:val="00973167"/>
    <w:rsid w:val="0097514A"/>
    <w:rsid w:val="00975F58"/>
    <w:rsid w:val="0097707F"/>
    <w:rsid w:val="009773B4"/>
    <w:rsid w:val="00980864"/>
    <w:rsid w:val="00980CBB"/>
    <w:rsid w:val="009813F7"/>
    <w:rsid w:val="00981437"/>
    <w:rsid w:val="00981811"/>
    <w:rsid w:val="00981E04"/>
    <w:rsid w:val="0098257C"/>
    <w:rsid w:val="009851A4"/>
    <w:rsid w:val="009861BF"/>
    <w:rsid w:val="00986691"/>
    <w:rsid w:val="00990B58"/>
    <w:rsid w:val="00991EC7"/>
    <w:rsid w:val="00992180"/>
    <w:rsid w:val="00992AFD"/>
    <w:rsid w:val="00994EB3"/>
    <w:rsid w:val="00995029"/>
    <w:rsid w:val="0099506D"/>
    <w:rsid w:val="0099577B"/>
    <w:rsid w:val="009960D9"/>
    <w:rsid w:val="00996395"/>
    <w:rsid w:val="00996CC0"/>
    <w:rsid w:val="009A08C6"/>
    <w:rsid w:val="009A35BC"/>
    <w:rsid w:val="009A3B4B"/>
    <w:rsid w:val="009A4AA2"/>
    <w:rsid w:val="009A5331"/>
    <w:rsid w:val="009A6605"/>
    <w:rsid w:val="009A6A3B"/>
    <w:rsid w:val="009A7330"/>
    <w:rsid w:val="009A74B4"/>
    <w:rsid w:val="009A7C4F"/>
    <w:rsid w:val="009B0074"/>
    <w:rsid w:val="009B064B"/>
    <w:rsid w:val="009B1FB5"/>
    <w:rsid w:val="009B2DEB"/>
    <w:rsid w:val="009B3C75"/>
    <w:rsid w:val="009B3CCA"/>
    <w:rsid w:val="009B4E67"/>
    <w:rsid w:val="009B4FC8"/>
    <w:rsid w:val="009B66C1"/>
    <w:rsid w:val="009B7BD4"/>
    <w:rsid w:val="009B7D7D"/>
    <w:rsid w:val="009B7EE5"/>
    <w:rsid w:val="009C0061"/>
    <w:rsid w:val="009C0511"/>
    <w:rsid w:val="009C1797"/>
    <w:rsid w:val="009C1B5A"/>
    <w:rsid w:val="009C3C50"/>
    <w:rsid w:val="009C3DBF"/>
    <w:rsid w:val="009C4E67"/>
    <w:rsid w:val="009C6077"/>
    <w:rsid w:val="009C7ED1"/>
    <w:rsid w:val="009D016D"/>
    <w:rsid w:val="009D06C4"/>
    <w:rsid w:val="009D14C5"/>
    <w:rsid w:val="009D447F"/>
    <w:rsid w:val="009D4AFC"/>
    <w:rsid w:val="009D6276"/>
    <w:rsid w:val="009D6393"/>
    <w:rsid w:val="009D6410"/>
    <w:rsid w:val="009D73B7"/>
    <w:rsid w:val="009E0103"/>
    <w:rsid w:val="009E2320"/>
    <w:rsid w:val="009E3DEB"/>
    <w:rsid w:val="009E4037"/>
    <w:rsid w:val="009E4212"/>
    <w:rsid w:val="009E45F2"/>
    <w:rsid w:val="009E57E6"/>
    <w:rsid w:val="009E6C7F"/>
    <w:rsid w:val="009E76F0"/>
    <w:rsid w:val="009E7ADB"/>
    <w:rsid w:val="009F0024"/>
    <w:rsid w:val="009F05CA"/>
    <w:rsid w:val="009F1BA0"/>
    <w:rsid w:val="009F1E4B"/>
    <w:rsid w:val="009F42F8"/>
    <w:rsid w:val="009F4A0E"/>
    <w:rsid w:val="009F7505"/>
    <w:rsid w:val="00A0016F"/>
    <w:rsid w:val="00A00401"/>
    <w:rsid w:val="00A00C34"/>
    <w:rsid w:val="00A017B8"/>
    <w:rsid w:val="00A0217D"/>
    <w:rsid w:val="00A04492"/>
    <w:rsid w:val="00A05A49"/>
    <w:rsid w:val="00A075D0"/>
    <w:rsid w:val="00A106DC"/>
    <w:rsid w:val="00A109F0"/>
    <w:rsid w:val="00A12804"/>
    <w:rsid w:val="00A14AA7"/>
    <w:rsid w:val="00A16CEC"/>
    <w:rsid w:val="00A21C90"/>
    <w:rsid w:val="00A23EF3"/>
    <w:rsid w:val="00A24A13"/>
    <w:rsid w:val="00A24E40"/>
    <w:rsid w:val="00A24F7D"/>
    <w:rsid w:val="00A251BE"/>
    <w:rsid w:val="00A277BF"/>
    <w:rsid w:val="00A30D18"/>
    <w:rsid w:val="00A33DEA"/>
    <w:rsid w:val="00A34229"/>
    <w:rsid w:val="00A350EC"/>
    <w:rsid w:val="00A358FE"/>
    <w:rsid w:val="00A36D99"/>
    <w:rsid w:val="00A40725"/>
    <w:rsid w:val="00A407E4"/>
    <w:rsid w:val="00A40BCF"/>
    <w:rsid w:val="00A419E3"/>
    <w:rsid w:val="00A42299"/>
    <w:rsid w:val="00A425FB"/>
    <w:rsid w:val="00A43AAA"/>
    <w:rsid w:val="00A45916"/>
    <w:rsid w:val="00A469DF"/>
    <w:rsid w:val="00A475DF"/>
    <w:rsid w:val="00A47B06"/>
    <w:rsid w:val="00A52D0F"/>
    <w:rsid w:val="00A535CF"/>
    <w:rsid w:val="00A55649"/>
    <w:rsid w:val="00A563DC"/>
    <w:rsid w:val="00A56532"/>
    <w:rsid w:val="00A5728C"/>
    <w:rsid w:val="00A57FE8"/>
    <w:rsid w:val="00A62548"/>
    <w:rsid w:val="00A65D6D"/>
    <w:rsid w:val="00A66882"/>
    <w:rsid w:val="00A668FB"/>
    <w:rsid w:val="00A66BD3"/>
    <w:rsid w:val="00A710D0"/>
    <w:rsid w:val="00A72B3C"/>
    <w:rsid w:val="00A73A4C"/>
    <w:rsid w:val="00A750D1"/>
    <w:rsid w:val="00A75260"/>
    <w:rsid w:val="00A75B50"/>
    <w:rsid w:val="00A76614"/>
    <w:rsid w:val="00A775AE"/>
    <w:rsid w:val="00A77965"/>
    <w:rsid w:val="00A80443"/>
    <w:rsid w:val="00A81B29"/>
    <w:rsid w:val="00A81DC3"/>
    <w:rsid w:val="00A82682"/>
    <w:rsid w:val="00A82F19"/>
    <w:rsid w:val="00A83C7A"/>
    <w:rsid w:val="00A83FC1"/>
    <w:rsid w:val="00A84277"/>
    <w:rsid w:val="00A8470A"/>
    <w:rsid w:val="00A86656"/>
    <w:rsid w:val="00A86985"/>
    <w:rsid w:val="00A87BFF"/>
    <w:rsid w:val="00A9016B"/>
    <w:rsid w:val="00A91B2A"/>
    <w:rsid w:val="00A92CDA"/>
    <w:rsid w:val="00A947A9"/>
    <w:rsid w:val="00A94B2F"/>
    <w:rsid w:val="00A94F9E"/>
    <w:rsid w:val="00A963E4"/>
    <w:rsid w:val="00A97027"/>
    <w:rsid w:val="00A97B86"/>
    <w:rsid w:val="00A97E6A"/>
    <w:rsid w:val="00AA5804"/>
    <w:rsid w:val="00AA5B64"/>
    <w:rsid w:val="00AA612B"/>
    <w:rsid w:val="00AB242B"/>
    <w:rsid w:val="00AB273B"/>
    <w:rsid w:val="00AB50E7"/>
    <w:rsid w:val="00AC0628"/>
    <w:rsid w:val="00AC09F6"/>
    <w:rsid w:val="00AC2B77"/>
    <w:rsid w:val="00AC2C70"/>
    <w:rsid w:val="00AC4046"/>
    <w:rsid w:val="00AC46E9"/>
    <w:rsid w:val="00AC4BC9"/>
    <w:rsid w:val="00AC598B"/>
    <w:rsid w:val="00AC5F91"/>
    <w:rsid w:val="00AC6315"/>
    <w:rsid w:val="00AC6D00"/>
    <w:rsid w:val="00AC7D71"/>
    <w:rsid w:val="00AD0E05"/>
    <w:rsid w:val="00AD314F"/>
    <w:rsid w:val="00AD63B6"/>
    <w:rsid w:val="00AD63DC"/>
    <w:rsid w:val="00AD6AC4"/>
    <w:rsid w:val="00AD763D"/>
    <w:rsid w:val="00AE10CE"/>
    <w:rsid w:val="00AE1684"/>
    <w:rsid w:val="00AE17E9"/>
    <w:rsid w:val="00AE1856"/>
    <w:rsid w:val="00AE2EA5"/>
    <w:rsid w:val="00AE2F47"/>
    <w:rsid w:val="00AE3767"/>
    <w:rsid w:val="00AE3A9A"/>
    <w:rsid w:val="00AE4AED"/>
    <w:rsid w:val="00AE4E8E"/>
    <w:rsid w:val="00AE4E96"/>
    <w:rsid w:val="00AE6705"/>
    <w:rsid w:val="00AF0E21"/>
    <w:rsid w:val="00AF20FC"/>
    <w:rsid w:val="00AF2AA3"/>
    <w:rsid w:val="00AF76A6"/>
    <w:rsid w:val="00B007B1"/>
    <w:rsid w:val="00B00F50"/>
    <w:rsid w:val="00B026EC"/>
    <w:rsid w:val="00B03498"/>
    <w:rsid w:val="00B0362C"/>
    <w:rsid w:val="00B04AA7"/>
    <w:rsid w:val="00B074FD"/>
    <w:rsid w:val="00B078D5"/>
    <w:rsid w:val="00B10511"/>
    <w:rsid w:val="00B12FD5"/>
    <w:rsid w:val="00B17049"/>
    <w:rsid w:val="00B215DE"/>
    <w:rsid w:val="00B23B48"/>
    <w:rsid w:val="00B242B2"/>
    <w:rsid w:val="00B25874"/>
    <w:rsid w:val="00B279F7"/>
    <w:rsid w:val="00B30301"/>
    <w:rsid w:val="00B309EF"/>
    <w:rsid w:val="00B30EA1"/>
    <w:rsid w:val="00B3132C"/>
    <w:rsid w:val="00B31B84"/>
    <w:rsid w:val="00B3373B"/>
    <w:rsid w:val="00B34F44"/>
    <w:rsid w:val="00B3520B"/>
    <w:rsid w:val="00B36D1A"/>
    <w:rsid w:val="00B3769A"/>
    <w:rsid w:val="00B42A02"/>
    <w:rsid w:val="00B430B0"/>
    <w:rsid w:val="00B43CC2"/>
    <w:rsid w:val="00B4539A"/>
    <w:rsid w:val="00B46694"/>
    <w:rsid w:val="00B50E51"/>
    <w:rsid w:val="00B519E2"/>
    <w:rsid w:val="00B52C34"/>
    <w:rsid w:val="00B53480"/>
    <w:rsid w:val="00B555F5"/>
    <w:rsid w:val="00B57581"/>
    <w:rsid w:val="00B57F57"/>
    <w:rsid w:val="00B62E81"/>
    <w:rsid w:val="00B62FD3"/>
    <w:rsid w:val="00B63A7E"/>
    <w:rsid w:val="00B66D39"/>
    <w:rsid w:val="00B6716F"/>
    <w:rsid w:val="00B71154"/>
    <w:rsid w:val="00B71B88"/>
    <w:rsid w:val="00B71D15"/>
    <w:rsid w:val="00B74B1D"/>
    <w:rsid w:val="00B74C5E"/>
    <w:rsid w:val="00B751B8"/>
    <w:rsid w:val="00B80B19"/>
    <w:rsid w:val="00B80C11"/>
    <w:rsid w:val="00B81D3E"/>
    <w:rsid w:val="00B823AA"/>
    <w:rsid w:val="00B82452"/>
    <w:rsid w:val="00B83D44"/>
    <w:rsid w:val="00B84965"/>
    <w:rsid w:val="00B8684A"/>
    <w:rsid w:val="00B8686D"/>
    <w:rsid w:val="00B874A5"/>
    <w:rsid w:val="00B87DBB"/>
    <w:rsid w:val="00B900A1"/>
    <w:rsid w:val="00B901DB"/>
    <w:rsid w:val="00B92933"/>
    <w:rsid w:val="00B9303E"/>
    <w:rsid w:val="00BA2056"/>
    <w:rsid w:val="00BA3849"/>
    <w:rsid w:val="00BA44B7"/>
    <w:rsid w:val="00BA45DB"/>
    <w:rsid w:val="00BA4F2E"/>
    <w:rsid w:val="00BA60FD"/>
    <w:rsid w:val="00BA7744"/>
    <w:rsid w:val="00BA7BBC"/>
    <w:rsid w:val="00BB0E2D"/>
    <w:rsid w:val="00BB4394"/>
    <w:rsid w:val="00BB73EF"/>
    <w:rsid w:val="00BC0817"/>
    <w:rsid w:val="00BC106C"/>
    <w:rsid w:val="00BC1DD5"/>
    <w:rsid w:val="00BC6182"/>
    <w:rsid w:val="00BD3211"/>
    <w:rsid w:val="00BD476A"/>
    <w:rsid w:val="00BD5BD1"/>
    <w:rsid w:val="00BD70E0"/>
    <w:rsid w:val="00BD7F6C"/>
    <w:rsid w:val="00BE10BC"/>
    <w:rsid w:val="00BE31F1"/>
    <w:rsid w:val="00BE5635"/>
    <w:rsid w:val="00BE5982"/>
    <w:rsid w:val="00BE63C2"/>
    <w:rsid w:val="00BE79D6"/>
    <w:rsid w:val="00BE7FF1"/>
    <w:rsid w:val="00BF0757"/>
    <w:rsid w:val="00BF11B3"/>
    <w:rsid w:val="00BF243C"/>
    <w:rsid w:val="00BF3E85"/>
    <w:rsid w:val="00BF4184"/>
    <w:rsid w:val="00BF5C14"/>
    <w:rsid w:val="00BF66D2"/>
    <w:rsid w:val="00BF73BF"/>
    <w:rsid w:val="00BF7AF0"/>
    <w:rsid w:val="00C0095D"/>
    <w:rsid w:val="00C014E2"/>
    <w:rsid w:val="00C018CD"/>
    <w:rsid w:val="00C024EC"/>
    <w:rsid w:val="00C0407F"/>
    <w:rsid w:val="00C04310"/>
    <w:rsid w:val="00C046E7"/>
    <w:rsid w:val="00C04A22"/>
    <w:rsid w:val="00C05265"/>
    <w:rsid w:val="00C05696"/>
    <w:rsid w:val="00C05DFA"/>
    <w:rsid w:val="00C0601E"/>
    <w:rsid w:val="00C07D6C"/>
    <w:rsid w:val="00C07E40"/>
    <w:rsid w:val="00C11C2F"/>
    <w:rsid w:val="00C11E31"/>
    <w:rsid w:val="00C1232B"/>
    <w:rsid w:val="00C125F6"/>
    <w:rsid w:val="00C129F1"/>
    <w:rsid w:val="00C13330"/>
    <w:rsid w:val="00C14C97"/>
    <w:rsid w:val="00C15E8E"/>
    <w:rsid w:val="00C165DE"/>
    <w:rsid w:val="00C16A2F"/>
    <w:rsid w:val="00C16E4D"/>
    <w:rsid w:val="00C177B6"/>
    <w:rsid w:val="00C1780C"/>
    <w:rsid w:val="00C17829"/>
    <w:rsid w:val="00C20FA1"/>
    <w:rsid w:val="00C23337"/>
    <w:rsid w:val="00C23F18"/>
    <w:rsid w:val="00C25D70"/>
    <w:rsid w:val="00C27E70"/>
    <w:rsid w:val="00C3156C"/>
    <w:rsid w:val="00C31B21"/>
    <w:rsid w:val="00C31D30"/>
    <w:rsid w:val="00C32A4B"/>
    <w:rsid w:val="00C32E73"/>
    <w:rsid w:val="00C336C3"/>
    <w:rsid w:val="00C337F3"/>
    <w:rsid w:val="00C34182"/>
    <w:rsid w:val="00C34690"/>
    <w:rsid w:val="00C34B61"/>
    <w:rsid w:val="00C419AA"/>
    <w:rsid w:val="00C44031"/>
    <w:rsid w:val="00C44FB3"/>
    <w:rsid w:val="00C4529D"/>
    <w:rsid w:val="00C45310"/>
    <w:rsid w:val="00C45F55"/>
    <w:rsid w:val="00C46C23"/>
    <w:rsid w:val="00C476F1"/>
    <w:rsid w:val="00C47956"/>
    <w:rsid w:val="00C501E8"/>
    <w:rsid w:val="00C50C03"/>
    <w:rsid w:val="00C5146A"/>
    <w:rsid w:val="00C55FCA"/>
    <w:rsid w:val="00C561E8"/>
    <w:rsid w:val="00C60BD2"/>
    <w:rsid w:val="00C6302E"/>
    <w:rsid w:val="00C63075"/>
    <w:rsid w:val="00C65245"/>
    <w:rsid w:val="00C65BA8"/>
    <w:rsid w:val="00C67699"/>
    <w:rsid w:val="00C72944"/>
    <w:rsid w:val="00C73319"/>
    <w:rsid w:val="00C73D7A"/>
    <w:rsid w:val="00C75032"/>
    <w:rsid w:val="00C77F25"/>
    <w:rsid w:val="00C8072F"/>
    <w:rsid w:val="00C80B05"/>
    <w:rsid w:val="00C811C8"/>
    <w:rsid w:val="00C8132B"/>
    <w:rsid w:val="00C831EC"/>
    <w:rsid w:val="00C85921"/>
    <w:rsid w:val="00C86B24"/>
    <w:rsid w:val="00C8799F"/>
    <w:rsid w:val="00C87CF4"/>
    <w:rsid w:val="00C926B1"/>
    <w:rsid w:val="00C94B7E"/>
    <w:rsid w:val="00C9633C"/>
    <w:rsid w:val="00CA066B"/>
    <w:rsid w:val="00CA161D"/>
    <w:rsid w:val="00CA57C1"/>
    <w:rsid w:val="00CA646D"/>
    <w:rsid w:val="00CA685C"/>
    <w:rsid w:val="00CA78D2"/>
    <w:rsid w:val="00CB0BB8"/>
    <w:rsid w:val="00CB0E31"/>
    <w:rsid w:val="00CB1A2C"/>
    <w:rsid w:val="00CB1ABE"/>
    <w:rsid w:val="00CB1C0E"/>
    <w:rsid w:val="00CB1F6B"/>
    <w:rsid w:val="00CB2F2D"/>
    <w:rsid w:val="00CB305E"/>
    <w:rsid w:val="00CB3E1B"/>
    <w:rsid w:val="00CB4F32"/>
    <w:rsid w:val="00CC2BD0"/>
    <w:rsid w:val="00CC3807"/>
    <w:rsid w:val="00CC3BB2"/>
    <w:rsid w:val="00CC43BA"/>
    <w:rsid w:val="00CC55D2"/>
    <w:rsid w:val="00CC6C90"/>
    <w:rsid w:val="00CD0DE4"/>
    <w:rsid w:val="00CD3B5D"/>
    <w:rsid w:val="00CD46A8"/>
    <w:rsid w:val="00CD5B01"/>
    <w:rsid w:val="00CD667B"/>
    <w:rsid w:val="00CD6B8C"/>
    <w:rsid w:val="00CD6B9E"/>
    <w:rsid w:val="00CD6E39"/>
    <w:rsid w:val="00CE037E"/>
    <w:rsid w:val="00CE192E"/>
    <w:rsid w:val="00CE1CF2"/>
    <w:rsid w:val="00CE2E0A"/>
    <w:rsid w:val="00CE3FFD"/>
    <w:rsid w:val="00CE5885"/>
    <w:rsid w:val="00CE7B49"/>
    <w:rsid w:val="00CF1319"/>
    <w:rsid w:val="00CF20D4"/>
    <w:rsid w:val="00CF282A"/>
    <w:rsid w:val="00CF2833"/>
    <w:rsid w:val="00CF37A7"/>
    <w:rsid w:val="00CF6E91"/>
    <w:rsid w:val="00CF76E8"/>
    <w:rsid w:val="00D00828"/>
    <w:rsid w:val="00D02039"/>
    <w:rsid w:val="00D02833"/>
    <w:rsid w:val="00D04D8D"/>
    <w:rsid w:val="00D0691F"/>
    <w:rsid w:val="00D06A16"/>
    <w:rsid w:val="00D06B36"/>
    <w:rsid w:val="00D076E4"/>
    <w:rsid w:val="00D07823"/>
    <w:rsid w:val="00D07D17"/>
    <w:rsid w:val="00D105F9"/>
    <w:rsid w:val="00D10C78"/>
    <w:rsid w:val="00D11D1D"/>
    <w:rsid w:val="00D1292F"/>
    <w:rsid w:val="00D13465"/>
    <w:rsid w:val="00D15982"/>
    <w:rsid w:val="00D15AB2"/>
    <w:rsid w:val="00D1607E"/>
    <w:rsid w:val="00D1653B"/>
    <w:rsid w:val="00D17590"/>
    <w:rsid w:val="00D17A86"/>
    <w:rsid w:val="00D17B35"/>
    <w:rsid w:val="00D21B5C"/>
    <w:rsid w:val="00D23391"/>
    <w:rsid w:val="00D23BFB"/>
    <w:rsid w:val="00D24AB3"/>
    <w:rsid w:val="00D25E40"/>
    <w:rsid w:val="00D2622A"/>
    <w:rsid w:val="00D27A91"/>
    <w:rsid w:val="00D309E3"/>
    <w:rsid w:val="00D322B6"/>
    <w:rsid w:val="00D32773"/>
    <w:rsid w:val="00D35AB7"/>
    <w:rsid w:val="00D35C1C"/>
    <w:rsid w:val="00D36352"/>
    <w:rsid w:val="00D405B1"/>
    <w:rsid w:val="00D420A4"/>
    <w:rsid w:val="00D44657"/>
    <w:rsid w:val="00D4585A"/>
    <w:rsid w:val="00D45B31"/>
    <w:rsid w:val="00D45C19"/>
    <w:rsid w:val="00D47F8F"/>
    <w:rsid w:val="00D54DA8"/>
    <w:rsid w:val="00D563F7"/>
    <w:rsid w:val="00D56451"/>
    <w:rsid w:val="00D56858"/>
    <w:rsid w:val="00D6004D"/>
    <w:rsid w:val="00D61A9D"/>
    <w:rsid w:val="00D62F7E"/>
    <w:rsid w:val="00D641ED"/>
    <w:rsid w:val="00D645BD"/>
    <w:rsid w:val="00D66494"/>
    <w:rsid w:val="00D67842"/>
    <w:rsid w:val="00D67978"/>
    <w:rsid w:val="00D67B86"/>
    <w:rsid w:val="00D705AF"/>
    <w:rsid w:val="00D707B7"/>
    <w:rsid w:val="00D70E49"/>
    <w:rsid w:val="00D70FAE"/>
    <w:rsid w:val="00D72011"/>
    <w:rsid w:val="00D723E1"/>
    <w:rsid w:val="00D72A86"/>
    <w:rsid w:val="00D730DD"/>
    <w:rsid w:val="00D74645"/>
    <w:rsid w:val="00D74C53"/>
    <w:rsid w:val="00D75E91"/>
    <w:rsid w:val="00D777EA"/>
    <w:rsid w:val="00D80A9F"/>
    <w:rsid w:val="00D80BE9"/>
    <w:rsid w:val="00D812AE"/>
    <w:rsid w:val="00D8138D"/>
    <w:rsid w:val="00D8149C"/>
    <w:rsid w:val="00D8218C"/>
    <w:rsid w:val="00D830E5"/>
    <w:rsid w:val="00D835A9"/>
    <w:rsid w:val="00D84766"/>
    <w:rsid w:val="00D85B68"/>
    <w:rsid w:val="00D86610"/>
    <w:rsid w:val="00D91B2B"/>
    <w:rsid w:val="00D91B5D"/>
    <w:rsid w:val="00D93B2A"/>
    <w:rsid w:val="00D9440E"/>
    <w:rsid w:val="00D94B36"/>
    <w:rsid w:val="00D94CB7"/>
    <w:rsid w:val="00D973B5"/>
    <w:rsid w:val="00D97773"/>
    <w:rsid w:val="00DA02D7"/>
    <w:rsid w:val="00DA0930"/>
    <w:rsid w:val="00DA0D1C"/>
    <w:rsid w:val="00DA1157"/>
    <w:rsid w:val="00DA1E86"/>
    <w:rsid w:val="00DA202F"/>
    <w:rsid w:val="00DA2065"/>
    <w:rsid w:val="00DA3813"/>
    <w:rsid w:val="00DA39FE"/>
    <w:rsid w:val="00DA586F"/>
    <w:rsid w:val="00DA63B8"/>
    <w:rsid w:val="00DA7B90"/>
    <w:rsid w:val="00DB0015"/>
    <w:rsid w:val="00DB0169"/>
    <w:rsid w:val="00DB232A"/>
    <w:rsid w:val="00DB3C57"/>
    <w:rsid w:val="00DB5FB6"/>
    <w:rsid w:val="00DB65CB"/>
    <w:rsid w:val="00DC2581"/>
    <w:rsid w:val="00DC2596"/>
    <w:rsid w:val="00DC3EE4"/>
    <w:rsid w:val="00DC61DD"/>
    <w:rsid w:val="00DC6D67"/>
    <w:rsid w:val="00DD00E1"/>
    <w:rsid w:val="00DD057E"/>
    <w:rsid w:val="00DD2336"/>
    <w:rsid w:val="00DD28B1"/>
    <w:rsid w:val="00DD2A02"/>
    <w:rsid w:val="00DD3940"/>
    <w:rsid w:val="00DD407E"/>
    <w:rsid w:val="00DD44F6"/>
    <w:rsid w:val="00DD541C"/>
    <w:rsid w:val="00DD6B6D"/>
    <w:rsid w:val="00DE2055"/>
    <w:rsid w:val="00DE3E40"/>
    <w:rsid w:val="00DE44B8"/>
    <w:rsid w:val="00DE5061"/>
    <w:rsid w:val="00DE6B75"/>
    <w:rsid w:val="00DE72B5"/>
    <w:rsid w:val="00DE78AD"/>
    <w:rsid w:val="00DE7BA6"/>
    <w:rsid w:val="00DF0ECB"/>
    <w:rsid w:val="00DF3193"/>
    <w:rsid w:val="00DF404D"/>
    <w:rsid w:val="00DF487F"/>
    <w:rsid w:val="00DF7131"/>
    <w:rsid w:val="00E0121C"/>
    <w:rsid w:val="00E01FE2"/>
    <w:rsid w:val="00E0590D"/>
    <w:rsid w:val="00E05914"/>
    <w:rsid w:val="00E05D4E"/>
    <w:rsid w:val="00E063CE"/>
    <w:rsid w:val="00E06785"/>
    <w:rsid w:val="00E07F47"/>
    <w:rsid w:val="00E1077C"/>
    <w:rsid w:val="00E10C3F"/>
    <w:rsid w:val="00E119F1"/>
    <w:rsid w:val="00E11B69"/>
    <w:rsid w:val="00E11BCD"/>
    <w:rsid w:val="00E11F7B"/>
    <w:rsid w:val="00E132D0"/>
    <w:rsid w:val="00E13F98"/>
    <w:rsid w:val="00E1450C"/>
    <w:rsid w:val="00E15DEA"/>
    <w:rsid w:val="00E20A23"/>
    <w:rsid w:val="00E20EB7"/>
    <w:rsid w:val="00E22457"/>
    <w:rsid w:val="00E22DA7"/>
    <w:rsid w:val="00E22E76"/>
    <w:rsid w:val="00E23122"/>
    <w:rsid w:val="00E23C18"/>
    <w:rsid w:val="00E25913"/>
    <w:rsid w:val="00E27F72"/>
    <w:rsid w:val="00E322B3"/>
    <w:rsid w:val="00E34CB6"/>
    <w:rsid w:val="00E35B55"/>
    <w:rsid w:val="00E367AE"/>
    <w:rsid w:val="00E37200"/>
    <w:rsid w:val="00E376E4"/>
    <w:rsid w:val="00E43667"/>
    <w:rsid w:val="00E43FC6"/>
    <w:rsid w:val="00E44499"/>
    <w:rsid w:val="00E4654A"/>
    <w:rsid w:val="00E47357"/>
    <w:rsid w:val="00E50604"/>
    <w:rsid w:val="00E54092"/>
    <w:rsid w:val="00E5557C"/>
    <w:rsid w:val="00E5578C"/>
    <w:rsid w:val="00E579A2"/>
    <w:rsid w:val="00E57D6E"/>
    <w:rsid w:val="00E57E6A"/>
    <w:rsid w:val="00E6004D"/>
    <w:rsid w:val="00E64D3A"/>
    <w:rsid w:val="00E65908"/>
    <w:rsid w:val="00E66ECE"/>
    <w:rsid w:val="00E76E62"/>
    <w:rsid w:val="00E81169"/>
    <w:rsid w:val="00E81978"/>
    <w:rsid w:val="00E81B89"/>
    <w:rsid w:val="00E81FFD"/>
    <w:rsid w:val="00E8322D"/>
    <w:rsid w:val="00E83B1D"/>
    <w:rsid w:val="00E84DBC"/>
    <w:rsid w:val="00E8506B"/>
    <w:rsid w:val="00E874BD"/>
    <w:rsid w:val="00E87EB6"/>
    <w:rsid w:val="00E90A19"/>
    <w:rsid w:val="00E92DDA"/>
    <w:rsid w:val="00E937C5"/>
    <w:rsid w:val="00E93B0E"/>
    <w:rsid w:val="00E95893"/>
    <w:rsid w:val="00EA10A2"/>
    <w:rsid w:val="00EA1657"/>
    <w:rsid w:val="00EA25DF"/>
    <w:rsid w:val="00EA2A6A"/>
    <w:rsid w:val="00EA2D43"/>
    <w:rsid w:val="00EA4556"/>
    <w:rsid w:val="00EA52C5"/>
    <w:rsid w:val="00EA565A"/>
    <w:rsid w:val="00EA62F5"/>
    <w:rsid w:val="00EB0097"/>
    <w:rsid w:val="00EB06E2"/>
    <w:rsid w:val="00EB1199"/>
    <w:rsid w:val="00EB35AD"/>
    <w:rsid w:val="00EB426B"/>
    <w:rsid w:val="00EB478B"/>
    <w:rsid w:val="00EB5E1E"/>
    <w:rsid w:val="00EB5E42"/>
    <w:rsid w:val="00EB7117"/>
    <w:rsid w:val="00EB763A"/>
    <w:rsid w:val="00EC0BF2"/>
    <w:rsid w:val="00EC2989"/>
    <w:rsid w:val="00EC6C10"/>
    <w:rsid w:val="00ED1D0C"/>
    <w:rsid w:val="00ED26C6"/>
    <w:rsid w:val="00ED2F5E"/>
    <w:rsid w:val="00ED3CB1"/>
    <w:rsid w:val="00ED7661"/>
    <w:rsid w:val="00EE0D8E"/>
    <w:rsid w:val="00EE0E3F"/>
    <w:rsid w:val="00EE1266"/>
    <w:rsid w:val="00EE4108"/>
    <w:rsid w:val="00EE434F"/>
    <w:rsid w:val="00EE5839"/>
    <w:rsid w:val="00EE5F81"/>
    <w:rsid w:val="00EE7C9C"/>
    <w:rsid w:val="00EF1563"/>
    <w:rsid w:val="00EF1F7A"/>
    <w:rsid w:val="00EF2101"/>
    <w:rsid w:val="00EF396F"/>
    <w:rsid w:val="00EF3A46"/>
    <w:rsid w:val="00EF4300"/>
    <w:rsid w:val="00EF4E38"/>
    <w:rsid w:val="00EF7EDD"/>
    <w:rsid w:val="00F02088"/>
    <w:rsid w:val="00F032D6"/>
    <w:rsid w:val="00F04A58"/>
    <w:rsid w:val="00F05D7A"/>
    <w:rsid w:val="00F0656E"/>
    <w:rsid w:val="00F06690"/>
    <w:rsid w:val="00F06B08"/>
    <w:rsid w:val="00F121DD"/>
    <w:rsid w:val="00F17019"/>
    <w:rsid w:val="00F20979"/>
    <w:rsid w:val="00F20B92"/>
    <w:rsid w:val="00F23C76"/>
    <w:rsid w:val="00F243E1"/>
    <w:rsid w:val="00F269FE"/>
    <w:rsid w:val="00F27479"/>
    <w:rsid w:val="00F3081B"/>
    <w:rsid w:val="00F30A4E"/>
    <w:rsid w:val="00F30E01"/>
    <w:rsid w:val="00F30E28"/>
    <w:rsid w:val="00F3173F"/>
    <w:rsid w:val="00F33C19"/>
    <w:rsid w:val="00F34255"/>
    <w:rsid w:val="00F36B7B"/>
    <w:rsid w:val="00F37405"/>
    <w:rsid w:val="00F379B7"/>
    <w:rsid w:val="00F40A1F"/>
    <w:rsid w:val="00F40FAC"/>
    <w:rsid w:val="00F411AA"/>
    <w:rsid w:val="00F42F4B"/>
    <w:rsid w:val="00F47235"/>
    <w:rsid w:val="00F5010D"/>
    <w:rsid w:val="00F522EA"/>
    <w:rsid w:val="00F524CF"/>
    <w:rsid w:val="00F525FA"/>
    <w:rsid w:val="00F52F42"/>
    <w:rsid w:val="00F53048"/>
    <w:rsid w:val="00F5374F"/>
    <w:rsid w:val="00F5526B"/>
    <w:rsid w:val="00F561E6"/>
    <w:rsid w:val="00F56C83"/>
    <w:rsid w:val="00F57A58"/>
    <w:rsid w:val="00F626A8"/>
    <w:rsid w:val="00F6288B"/>
    <w:rsid w:val="00F63387"/>
    <w:rsid w:val="00F63421"/>
    <w:rsid w:val="00F637DD"/>
    <w:rsid w:val="00F6590A"/>
    <w:rsid w:val="00F66D13"/>
    <w:rsid w:val="00F672B8"/>
    <w:rsid w:val="00F72666"/>
    <w:rsid w:val="00F73DF7"/>
    <w:rsid w:val="00F75192"/>
    <w:rsid w:val="00F75624"/>
    <w:rsid w:val="00F7694B"/>
    <w:rsid w:val="00F806B6"/>
    <w:rsid w:val="00F809C8"/>
    <w:rsid w:val="00F812DE"/>
    <w:rsid w:val="00F81DB2"/>
    <w:rsid w:val="00F83337"/>
    <w:rsid w:val="00F86D3A"/>
    <w:rsid w:val="00F87699"/>
    <w:rsid w:val="00F90FB5"/>
    <w:rsid w:val="00F9160C"/>
    <w:rsid w:val="00F920AE"/>
    <w:rsid w:val="00F927BF"/>
    <w:rsid w:val="00F93D55"/>
    <w:rsid w:val="00F9460A"/>
    <w:rsid w:val="00F94627"/>
    <w:rsid w:val="00F94780"/>
    <w:rsid w:val="00F95A7C"/>
    <w:rsid w:val="00F9774A"/>
    <w:rsid w:val="00FA2C94"/>
    <w:rsid w:val="00FA5057"/>
    <w:rsid w:val="00FA7B61"/>
    <w:rsid w:val="00FA7C04"/>
    <w:rsid w:val="00FB00EC"/>
    <w:rsid w:val="00FB18A4"/>
    <w:rsid w:val="00FB1BD5"/>
    <w:rsid w:val="00FB20E0"/>
    <w:rsid w:val="00FB3865"/>
    <w:rsid w:val="00FB5496"/>
    <w:rsid w:val="00FB63E2"/>
    <w:rsid w:val="00FB68F1"/>
    <w:rsid w:val="00FB75A6"/>
    <w:rsid w:val="00FB76E5"/>
    <w:rsid w:val="00FB7E01"/>
    <w:rsid w:val="00FC053C"/>
    <w:rsid w:val="00FC0C60"/>
    <w:rsid w:val="00FC107C"/>
    <w:rsid w:val="00FC222E"/>
    <w:rsid w:val="00FC6F20"/>
    <w:rsid w:val="00FC7B6E"/>
    <w:rsid w:val="00FD19C0"/>
    <w:rsid w:val="00FD3432"/>
    <w:rsid w:val="00FD73DD"/>
    <w:rsid w:val="00FE03F9"/>
    <w:rsid w:val="00FE0460"/>
    <w:rsid w:val="00FE170D"/>
    <w:rsid w:val="00FE1737"/>
    <w:rsid w:val="00FE21BE"/>
    <w:rsid w:val="00FE22AA"/>
    <w:rsid w:val="00FE2743"/>
    <w:rsid w:val="00FE32B2"/>
    <w:rsid w:val="00FE3DBD"/>
    <w:rsid w:val="00FE7F8C"/>
    <w:rsid w:val="00FF1BEF"/>
    <w:rsid w:val="00FF1ECA"/>
    <w:rsid w:val="00FF2002"/>
    <w:rsid w:val="00FF3F66"/>
    <w:rsid w:val="00FF4DDE"/>
    <w:rsid w:val="00FF50A5"/>
    <w:rsid w:val="00FF515F"/>
    <w:rsid w:val="00FF5E2C"/>
    <w:rsid w:val="00FF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9F19E"/>
  <w15:chartTrackingRefBased/>
  <w15:docId w15:val="{2E65696D-475E-44A8-A00C-489F4119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89"/>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rsid w:val="008945C9"/>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Heading">
    <w:name w:val="Heading"/>
    <w:basedOn w:val="Normal"/>
    <w:next w:val="BodyText"/>
    <w:rsid w:val="00A56532"/>
    <w:pPr>
      <w:keepNext/>
      <w:widowControl w:val="0"/>
      <w:suppressAutoHyphens/>
      <w:ind w:firstLine="0"/>
      <w:jc w:val="center"/>
    </w:pPr>
    <w:rPr>
      <w:rFonts w:ascii="Times New Roman" w:eastAsia="DejaVu Sans" w:hAnsi="Times New Roman" w:cs="DejaVu Sans"/>
      <w:kern w:val="1"/>
      <w:szCs w:val="28"/>
      <w:lang w:val="en-GB" w:eastAsia="zh-CN" w:bidi="hi-IN"/>
    </w:rPr>
  </w:style>
  <w:style w:type="paragraph" w:styleId="TOC1">
    <w:name w:val="toc 1"/>
    <w:basedOn w:val="Normal"/>
    <w:next w:val="Normal"/>
    <w:autoRedefine/>
    <w:uiPriority w:val="39"/>
    <w:unhideWhenUsed/>
    <w:rsid w:val="008945C9"/>
    <w:pPr>
      <w:spacing w:after="100"/>
    </w:pPr>
  </w:style>
  <w:style w:type="paragraph" w:styleId="TOC2">
    <w:name w:val="toc 2"/>
    <w:basedOn w:val="Normal"/>
    <w:next w:val="Normal"/>
    <w:autoRedefine/>
    <w:uiPriority w:val="39"/>
    <w:unhideWhenUsed/>
    <w:rsid w:val="008945C9"/>
    <w:pPr>
      <w:spacing w:after="100"/>
      <w:ind w:left="240"/>
    </w:pPr>
  </w:style>
  <w:style w:type="paragraph" w:styleId="TOC3">
    <w:name w:val="toc 3"/>
    <w:basedOn w:val="Normal"/>
    <w:next w:val="Normal"/>
    <w:autoRedefine/>
    <w:uiPriority w:val="39"/>
    <w:unhideWhenUsed/>
    <w:rsid w:val="008945C9"/>
    <w:pPr>
      <w:spacing w:after="100"/>
      <w:ind w:left="480"/>
    </w:pPr>
  </w:style>
  <w:style w:type="character" w:styleId="Hyperlink">
    <w:name w:val="Hyperlink"/>
    <w:basedOn w:val="DefaultParagraphFont"/>
    <w:uiPriority w:val="99"/>
    <w:unhideWhenUsed/>
    <w:rsid w:val="008945C9"/>
    <w:rPr>
      <w:color w:val="5F5F5F" w:themeColor="hyperlink"/>
      <w:u w:val="single"/>
    </w:rPr>
  </w:style>
  <w:style w:type="paragraph" w:customStyle="1" w:styleId="TableContents">
    <w:name w:val="Table Contents"/>
    <w:basedOn w:val="Normal"/>
    <w:rsid w:val="00397003"/>
    <w:pPr>
      <w:widowControl w:val="0"/>
      <w:suppressLineNumbers/>
      <w:suppressAutoHyphens/>
      <w:ind w:firstLine="0"/>
    </w:pPr>
    <w:rPr>
      <w:rFonts w:ascii="Times New Roman" w:eastAsia="DejaVu Sans" w:hAnsi="Times New Roman" w:cs="DejaVu Sans"/>
      <w:kern w:val="1"/>
      <w:lang w:val="en-GB" w:eastAsia="hi-IN" w:bidi="hi-IN"/>
    </w:rPr>
  </w:style>
  <w:style w:type="paragraph" w:customStyle="1" w:styleId="paragraph">
    <w:name w:val="paragraph"/>
    <w:basedOn w:val="Normal"/>
    <w:rsid w:val="00271AA0"/>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normaltextrun">
    <w:name w:val="normaltextrun"/>
    <w:basedOn w:val="DefaultParagraphFont"/>
    <w:rsid w:val="00271AA0"/>
  </w:style>
  <w:style w:type="character" w:customStyle="1" w:styleId="eop">
    <w:name w:val="eop"/>
    <w:basedOn w:val="DefaultParagraphFont"/>
    <w:rsid w:val="00271AA0"/>
  </w:style>
  <w:style w:type="character" w:customStyle="1" w:styleId="fontstyle01">
    <w:name w:val="fontstyle01"/>
    <w:basedOn w:val="DefaultParagraphFont"/>
    <w:rsid w:val="004E05A0"/>
    <w:rPr>
      <w:rFonts w:ascii="CIDFont+F1" w:hAnsi="CIDFont+F1" w:hint="default"/>
      <w:b/>
      <w:bCs/>
      <w:i w:val="0"/>
      <w:iCs w:val="0"/>
      <w:color w:val="002060"/>
      <w:sz w:val="24"/>
      <w:szCs w:val="24"/>
    </w:rPr>
  </w:style>
  <w:style w:type="character" w:styleId="UnresolvedMention">
    <w:name w:val="Unresolved Mention"/>
    <w:basedOn w:val="DefaultParagraphFont"/>
    <w:uiPriority w:val="99"/>
    <w:semiHidden/>
    <w:unhideWhenUsed/>
    <w:rsid w:val="00DD3940"/>
    <w:rPr>
      <w:color w:val="605E5C"/>
      <w:shd w:val="clear" w:color="auto" w:fill="E1DFDD"/>
    </w:rPr>
  </w:style>
  <w:style w:type="paragraph" w:styleId="Revision">
    <w:name w:val="Revision"/>
    <w:hidden/>
    <w:uiPriority w:val="99"/>
    <w:semiHidden/>
    <w:rsid w:val="00B83D44"/>
    <w:pPr>
      <w:spacing w:line="240" w:lineRule="auto"/>
      <w:ind w:firstLine="0"/>
    </w:pPr>
    <w:rPr>
      <w:kern w:val="24"/>
    </w:rPr>
  </w:style>
  <w:style w:type="table" w:customStyle="1" w:styleId="TableGrid1">
    <w:name w:val="Table Grid1"/>
    <w:basedOn w:val="TableNormal"/>
    <w:next w:val="TableGrid"/>
    <w:uiPriority w:val="39"/>
    <w:rsid w:val="00C05696"/>
    <w:pPr>
      <w:spacing w:line="240" w:lineRule="auto"/>
      <w:ind w:firstLine="0"/>
    </w:pPr>
    <w:rPr>
      <w:rFonts w:eastAsia="Calibri"/>
      <w:kern w:val="2"/>
      <w:sz w:val="22"/>
      <w:szCs w:val="22"/>
      <w:lang w:val="en-IE"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05696"/>
    <w:pPr>
      <w:spacing w:line="240" w:lineRule="auto"/>
      <w:ind w:firstLine="0"/>
    </w:pPr>
    <w:rPr>
      <w:rFonts w:eastAsia="Calibri"/>
      <w:kern w:val="2"/>
      <w:sz w:val="22"/>
      <w:szCs w:val="22"/>
      <w:lang w:val="en-IE"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208">
      <w:bodyDiv w:val="1"/>
      <w:marLeft w:val="0"/>
      <w:marRight w:val="0"/>
      <w:marTop w:val="0"/>
      <w:marBottom w:val="0"/>
      <w:divBdr>
        <w:top w:val="none" w:sz="0" w:space="0" w:color="auto"/>
        <w:left w:val="none" w:sz="0" w:space="0" w:color="auto"/>
        <w:bottom w:val="none" w:sz="0" w:space="0" w:color="auto"/>
        <w:right w:val="none" w:sz="0" w:space="0" w:color="auto"/>
      </w:divBdr>
    </w:div>
    <w:div w:id="41171181">
      <w:bodyDiv w:val="1"/>
      <w:marLeft w:val="0"/>
      <w:marRight w:val="0"/>
      <w:marTop w:val="0"/>
      <w:marBottom w:val="0"/>
      <w:divBdr>
        <w:top w:val="none" w:sz="0" w:space="0" w:color="auto"/>
        <w:left w:val="none" w:sz="0" w:space="0" w:color="auto"/>
        <w:bottom w:val="none" w:sz="0" w:space="0" w:color="auto"/>
        <w:right w:val="none" w:sz="0" w:space="0" w:color="auto"/>
      </w:divBdr>
    </w:div>
    <w:div w:id="1039635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7264286">
      <w:bodyDiv w:val="1"/>
      <w:marLeft w:val="0"/>
      <w:marRight w:val="0"/>
      <w:marTop w:val="0"/>
      <w:marBottom w:val="0"/>
      <w:divBdr>
        <w:top w:val="none" w:sz="0" w:space="0" w:color="auto"/>
        <w:left w:val="none" w:sz="0" w:space="0" w:color="auto"/>
        <w:bottom w:val="none" w:sz="0" w:space="0" w:color="auto"/>
        <w:right w:val="none" w:sz="0" w:space="0" w:color="auto"/>
      </w:divBdr>
      <w:divsChild>
        <w:div w:id="790637087">
          <w:marLeft w:val="0"/>
          <w:marRight w:val="0"/>
          <w:marTop w:val="0"/>
          <w:marBottom w:val="0"/>
          <w:divBdr>
            <w:top w:val="none" w:sz="0" w:space="0" w:color="auto"/>
            <w:left w:val="none" w:sz="0" w:space="0" w:color="auto"/>
            <w:bottom w:val="none" w:sz="0" w:space="0" w:color="auto"/>
            <w:right w:val="none" w:sz="0" w:space="0" w:color="auto"/>
          </w:divBdr>
        </w:div>
        <w:div w:id="1949269280">
          <w:marLeft w:val="0"/>
          <w:marRight w:val="0"/>
          <w:marTop w:val="0"/>
          <w:marBottom w:val="0"/>
          <w:divBdr>
            <w:top w:val="none" w:sz="0" w:space="0" w:color="auto"/>
            <w:left w:val="none" w:sz="0" w:space="0" w:color="auto"/>
            <w:bottom w:val="none" w:sz="0" w:space="0" w:color="auto"/>
            <w:right w:val="none" w:sz="0" w:space="0" w:color="auto"/>
          </w:divBdr>
        </w:div>
        <w:div w:id="1493330871">
          <w:marLeft w:val="0"/>
          <w:marRight w:val="0"/>
          <w:marTop w:val="0"/>
          <w:marBottom w:val="0"/>
          <w:divBdr>
            <w:top w:val="none" w:sz="0" w:space="0" w:color="auto"/>
            <w:left w:val="none" w:sz="0" w:space="0" w:color="auto"/>
            <w:bottom w:val="none" w:sz="0" w:space="0" w:color="auto"/>
            <w:right w:val="none" w:sz="0" w:space="0" w:color="auto"/>
          </w:divBdr>
        </w:div>
        <w:div w:id="2105370265">
          <w:marLeft w:val="0"/>
          <w:marRight w:val="0"/>
          <w:marTop w:val="0"/>
          <w:marBottom w:val="0"/>
          <w:divBdr>
            <w:top w:val="none" w:sz="0" w:space="0" w:color="auto"/>
            <w:left w:val="none" w:sz="0" w:space="0" w:color="auto"/>
            <w:bottom w:val="none" w:sz="0" w:space="0" w:color="auto"/>
            <w:right w:val="none" w:sz="0" w:space="0" w:color="auto"/>
          </w:divBdr>
        </w:div>
        <w:div w:id="253054657">
          <w:marLeft w:val="0"/>
          <w:marRight w:val="0"/>
          <w:marTop w:val="0"/>
          <w:marBottom w:val="0"/>
          <w:divBdr>
            <w:top w:val="none" w:sz="0" w:space="0" w:color="auto"/>
            <w:left w:val="none" w:sz="0" w:space="0" w:color="auto"/>
            <w:bottom w:val="none" w:sz="0" w:space="0" w:color="auto"/>
            <w:right w:val="none" w:sz="0" w:space="0" w:color="auto"/>
          </w:divBdr>
        </w:div>
        <w:div w:id="1398087136">
          <w:marLeft w:val="0"/>
          <w:marRight w:val="0"/>
          <w:marTop w:val="0"/>
          <w:marBottom w:val="0"/>
          <w:divBdr>
            <w:top w:val="none" w:sz="0" w:space="0" w:color="auto"/>
            <w:left w:val="none" w:sz="0" w:space="0" w:color="auto"/>
            <w:bottom w:val="none" w:sz="0" w:space="0" w:color="auto"/>
            <w:right w:val="none" w:sz="0" w:space="0" w:color="auto"/>
          </w:divBdr>
        </w:div>
        <w:div w:id="446392405">
          <w:marLeft w:val="0"/>
          <w:marRight w:val="0"/>
          <w:marTop w:val="0"/>
          <w:marBottom w:val="0"/>
          <w:divBdr>
            <w:top w:val="none" w:sz="0" w:space="0" w:color="auto"/>
            <w:left w:val="none" w:sz="0" w:space="0" w:color="auto"/>
            <w:bottom w:val="none" w:sz="0" w:space="0" w:color="auto"/>
            <w:right w:val="none" w:sz="0" w:space="0" w:color="auto"/>
          </w:divBdr>
        </w:div>
        <w:div w:id="737214639">
          <w:marLeft w:val="0"/>
          <w:marRight w:val="0"/>
          <w:marTop w:val="0"/>
          <w:marBottom w:val="0"/>
          <w:divBdr>
            <w:top w:val="none" w:sz="0" w:space="0" w:color="auto"/>
            <w:left w:val="none" w:sz="0" w:space="0" w:color="auto"/>
            <w:bottom w:val="none" w:sz="0" w:space="0" w:color="auto"/>
            <w:right w:val="none" w:sz="0" w:space="0" w:color="auto"/>
          </w:divBdr>
        </w:div>
        <w:div w:id="1148785758">
          <w:marLeft w:val="0"/>
          <w:marRight w:val="0"/>
          <w:marTop w:val="0"/>
          <w:marBottom w:val="0"/>
          <w:divBdr>
            <w:top w:val="none" w:sz="0" w:space="0" w:color="auto"/>
            <w:left w:val="none" w:sz="0" w:space="0" w:color="auto"/>
            <w:bottom w:val="none" w:sz="0" w:space="0" w:color="auto"/>
            <w:right w:val="none" w:sz="0" w:space="0" w:color="auto"/>
          </w:divBdr>
        </w:div>
        <w:div w:id="1974364869">
          <w:marLeft w:val="0"/>
          <w:marRight w:val="0"/>
          <w:marTop w:val="0"/>
          <w:marBottom w:val="0"/>
          <w:divBdr>
            <w:top w:val="none" w:sz="0" w:space="0" w:color="auto"/>
            <w:left w:val="none" w:sz="0" w:space="0" w:color="auto"/>
            <w:bottom w:val="none" w:sz="0" w:space="0" w:color="auto"/>
            <w:right w:val="none" w:sz="0" w:space="0" w:color="auto"/>
          </w:divBdr>
        </w:div>
        <w:div w:id="750084317">
          <w:marLeft w:val="0"/>
          <w:marRight w:val="0"/>
          <w:marTop w:val="0"/>
          <w:marBottom w:val="0"/>
          <w:divBdr>
            <w:top w:val="none" w:sz="0" w:space="0" w:color="auto"/>
            <w:left w:val="none" w:sz="0" w:space="0" w:color="auto"/>
            <w:bottom w:val="none" w:sz="0" w:space="0" w:color="auto"/>
            <w:right w:val="none" w:sz="0" w:space="0" w:color="auto"/>
          </w:divBdr>
        </w:div>
        <w:div w:id="891581382">
          <w:marLeft w:val="0"/>
          <w:marRight w:val="0"/>
          <w:marTop w:val="0"/>
          <w:marBottom w:val="0"/>
          <w:divBdr>
            <w:top w:val="none" w:sz="0" w:space="0" w:color="auto"/>
            <w:left w:val="none" w:sz="0" w:space="0" w:color="auto"/>
            <w:bottom w:val="none" w:sz="0" w:space="0" w:color="auto"/>
            <w:right w:val="none" w:sz="0" w:space="0" w:color="auto"/>
          </w:divBdr>
        </w:div>
        <w:div w:id="282614519">
          <w:marLeft w:val="0"/>
          <w:marRight w:val="0"/>
          <w:marTop w:val="0"/>
          <w:marBottom w:val="0"/>
          <w:divBdr>
            <w:top w:val="none" w:sz="0" w:space="0" w:color="auto"/>
            <w:left w:val="none" w:sz="0" w:space="0" w:color="auto"/>
            <w:bottom w:val="none" w:sz="0" w:space="0" w:color="auto"/>
            <w:right w:val="none" w:sz="0" w:space="0" w:color="auto"/>
          </w:divBdr>
        </w:div>
        <w:div w:id="1225944086">
          <w:marLeft w:val="0"/>
          <w:marRight w:val="0"/>
          <w:marTop w:val="0"/>
          <w:marBottom w:val="0"/>
          <w:divBdr>
            <w:top w:val="none" w:sz="0" w:space="0" w:color="auto"/>
            <w:left w:val="none" w:sz="0" w:space="0" w:color="auto"/>
            <w:bottom w:val="none" w:sz="0" w:space="0" w:color="auto"/>
            <w:right w:val="none" w:sz="0" w:space="0" w:color="auto"/>
          </w:divBdr>
        </w:div>
        <w:div w:id="720204263">
          <w:marLeft w:val="0"/>
          <w:marRight w:val="0"/>
          <w:marTop w:val="0"/>
          <w:marBottom w:val="0"/>
          <w:divBdr>
            <w:top w:val="none" w:sz="0" w:space="0" w:color="auto"/>
            <w:left w:val="none" w:sz="0" w:space="0" w:color="auto"/>
            <w:bottom w:val="none" w:sz="0" w:space="0" w:color="auto"/>
            <w:right w:val="none" w:sz="0" w:space="0" w:color="auto"/>
          </w:divBdr>
        </w:div>
        <w:div w:id="1286811918">
          <w:marLeft w:val="0"/>
          <w:marRight w:val="0"/>
          <w:marTop w:val="0"/>
          <w:marBottom w:val="0"/>
          <w:divBdr>
            <w:top w:val="none" w:sz="0" w:space="0" w:color="auto"/>
            <w:left w:val="none" w:sz="0" w:space="0" w:color="auto"/>
            <w:bottom w:val="none" w:sz="0" w:space="0" w:color="auto"/>
            <w:right w:val="none" w:sz="0" w:space="0" w:color="auto"/>
          </w:divBdr>
        </w:div>
        <w:div w:id="80180041">
          <w:marLeft w:val="0"/>
          <w:marRight w:val="0"/>
          <w:marTop w:val="0"/>
          <w:marBottom w:val="0"/>
          <w:divBdr>
            <w:top w:val="none" w:sz="0" w:space="0" w:color="auto"/>
            <w:left w:val="none" w:sz="0" w:space="0" w:color="auto"/>
            <w:bottom w:val="none" w:sz="0" w:space="0" w:color="auto"/>
            <w:right w:val="none" w:sz="0" w:space="0" w:color="auto"/>
          </w:divBdr>
        </w:div>
        <w:div w:id="1902016255">
          <w:marLeft w:val="0"/>
          <w:marRight w:val="0"/>
          <w:marTop w:val="0"/>
          <w:marBottom w:val="0"/>
          <w:divBdr>
            <w:top w:val="none" w:sz="0" w:space="0" w:color="auto"/>
            <w:left w:val="none" w:sz="0" w:space="0" w:color="auto"/>
            <w:bottom w:val="none" w:sz="0" w:space="0" w:color="auto"/>
            <w:right w:val="none" w:sz="0" w:space="0" w:color="auto"/>
          </w:divBdr>
        </w:div>
        <w:div w:id="1241136035">
          <w:marLeft w:val="0"/>
          <w:marRight w:val="0"/>
          <w:marTop w:val="0"/>
          <w:marBottom w:val="0"/>
          <w:divBdr>
            <w:top w:val="none" w:sz="0" w:space="0" w:color="auto"/>
            <w:left w:val="none" w:sz="0" w:space="0" w:color="auto"/>
            <w:bottom w:val="none" w:sz="0" w:space="0" w:color="auto"/>
            <w:right w:val="none" w:sz="0" w:space="0" w:color="auto"/>
          </w:divBdr>
        </w:div>
        <w:div w:id="2007702927">
          <w:marLeft w:val="0"/>
          <w:marRight w:val="0"/>
          <w:marTop w:val="0"/>
          <w:marBottom w:val="0"/>
          <w:divBdr>
            <w:top w:val="none" w:sz="0" w:space="0" w:color="auto"/>
            <w:left w:val="none" w:sz="0" w:space="0" w:color="auto"/>
            <w:bottom w:val="none" w:sz="0" w:space="0" w:color="auto"/>
            <w:right w:val="none" w:sz="0" w:space="0" w:color="auto"/>
          </w:divBdr>
        </w:div>
        <w:div w:id="423184209">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8467947">
      <w:bodyDiv w:val="1"/>
      <w:marLeft w:val="0"/>
      <w:marRight w:val="0"/>
      <w:marTop w:val="0"/>
      <w:marBottom w:val="0"/>
      <w:divBdr>
        <w:top w:val="none" w:sz="0" w:space="0" w:color="auto"/>
        <w:left w:val="none" w:sz="0" w:space="0" w:color="auto"/>
        <w:bottom w:val="none" w:sz="0" w:space="0" w:color="auto"/>
        <w:right w:val="none" w:sz="0" w:space="0" w:color="auto"/>
      </w:divBdr>
    </w:div>
    <w:div w:id="581765656">
      <w:bodyDiv w:val="1"/>
      <w:marLeft w:val="0"/>
      <w:marRight w:val="0"/>
      <w:marTop w:val="0"/>
      <w:marBottom w:val="0"/>
      <w:divBdr>
        <w:top w:val="none" w:sz="0" w:space="0" w:color="auto"/>
        <w:left w:val="none" w:sz="0" w:space="0" w:color="auto"/>
        <w:bottom w:val="none" w:sz="0" w:space="0" w:color="auto"/>
        <w:right w:val="none" w:sz="0" w:space="0" w:color="auto"/>
      </w:divBdr>
    </w:div>
    <w:div w:id="632751647">
      <w:bodyDiv w:val="1"/>
      <w:marLeft w:val="0"/>
      <w:marRight w:val="0"/>
      <w:marTop w:val="0"/>
      <w:marBottom w:val="0"/>
      <w:divBdr>
        <w:top w:val="none" w:sz="0" w:space="0" w:color="auto"/>
        <w:left w:val="none" w:sz="0" w:space="0" w:color="auto"/>
        <w:bottom w:val="none" w:sz="0" w:space="0" w:color="auto"/>
        <w:right w:val="none" w:sz="0" w:space="0" w:color="auto"/>
      </w:divBdr>
    </w:div>
    <w:div w:id="6386530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8512576">
      <w:bodyDiv w:val="1"/>
      <w:marLeft w:val="0"/>
      <w:marRight w:val="0"/>
      <w:marTop w:val="0"/>
      <w:marBottom w:val="0"/>
      <w:divBdr>
        <w:top w:val="none" w:sz="0" w:space="0" w:color="auto"/>
        <w:left w:val="none" w:sz="0" w:space="0" w:color="auto"/>
        <w:bottom w:val="none" w:sz="0" w:space="0" w:color="auto"/>
        <w:right w:val="none" w:sz="0" w:space="0" w:color="auto"/>
      </w:divBdr>
    </w:div>
    <w:div w:id="794257400">
      <w:bodyDiv w:val="1"/>
      <w:marLeft w:val="0"/>
      <w:marRight w:val="0"/>
      <w:marTop w:val="0"/>
      <w:marBottom w:val="0"/>
      <w:divBdr>
        <w:top w:val="none" w:sz="0" w:space="0" w:color="auto"/>
        <w:left w:val="none" w:sz="0" w:space="0" w:color="auto"/>
        <w:bottom w:val="none" w:sz="0" w:space="0" w:color="auto"/>
        <w:right w:val="none" w:sz="0" w:space="0" w:color="auto"/>
      </w:divBdr>
    </w:div>
    <w:div w:id="9685856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40548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450509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410271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22372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271200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51831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94843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65921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3652851">
      <w:bodyDiv w:val="1"/>
      <w:marLeft w:val="0"/>
      <w:marRight w:val="0"/>
      <w:marTop w:val="0"/>
      <w:marBottom w:val="0"/>
      <w:divBdr>
        <w:top w:val="none" w:sz="0" w:space="0" w:color="auto"/>
        <w:left w:val="none" w:sz="0" w:space="0" w:color="auto"/>
        <w:bottom w:val="none" w:sz="0" w:space="0" w:color="auto"/>
        <w:right w:val="none" w:sz="0" w:space="0" w:color="auto"/>
      </w:divBdr>
      <w:divsChild>
        <w:div w:id="245309568">
          <w:marLeft w:val="0"/>
          <w:marRight w:val="0"/>
          <w:marTop w:val="0"/>
          <w:marBottom w:val="0"/>
          <w:divBdr>
            <w:top w:val="none" w:sz="0" w:space="0" w:color="auto"/>
            <w:left w:val="none" w:sz="0" w:space="0" w:color="auto"/>
            <w:bottom w:val="none" w:sz="0" w:space="0" w:color="auto"/>
            <w:right w:val="none" w:sz="0" w:space="0" w:color="auto"/>
          </w:divBdr>
        </w:div>
        <w:div w:id="1725831424">
          <w:marLeft w:val="0"/>
          <w:marRight w:val="0"/>
          <w:marTop w:val="0"/>
          <w:marBottom w:val="0"/>
          <w:divBdr>
            <w:top w:val="none" w:sz="0" w:space="0" w:color="auto"/>
            <w:left w:val="none" w:sz="0" w:space="0" w:color="auto"/>
            <w:bottom w:val="none" w:sz="0" w:space="0" w:color="auto"/>
            <w:right w:val="none" w:sz="0" w:space="0" w:color="auto"/>
          </w:divBdr>
        </w:div>
        <w:div w:id="354766294">
          <w:marLeft w:val="0"/>
          <w:marRight w:val="0"/>
          <w:marTop w:val="0"/>
          <w:marBottom w:val="0"/>
          <w:divBdr>
            <w:top w:val="none" w:sz="0" w:space="0" w:color="auto"/>
            <w:left w:val="none" w:sz="0" w:space="0" w:color="auto"/>
            <w:bottom w:val="none" w:sz="0" w:space="0" w:color="auto"/>
            <w:right w:val="none" w:sz="0" w:space="0" w:color="auto"/>
          </w:divBdr>
        </w:div>
        <w:div w:id="381909278">
          <w:marLeft w:val="0"/>
          <w:marRight w:val="0"/>
          <w:marTop w:val="0"/>
          <w:marBottom w:val="0"/>
          <w:divBdr>
            <w:top w:val="none" w:sz="0" w:space="0" w:color="auto"/>
            <w:left w:val="none" w:sz="0" w:space="0" w:color="auto"/>
            <w:bottom w:val="none" w:sz="0" w:space="0" w:color="auto"/>
            <w:right w:val="none" w:sz="0" w:space="0" w:color="auto"/>
          </w:divBdr>
        </w:div>
        <w:div w:id="799692207">
          <w:marLeft w:val="0"/>
          <w:marRight w:val="0"/>
          <w:marTop w:val="0"/>
          <w:marBottom w:val="0"/>
          <w:divBdr>
            <w:top w:val="none" w:sz="0" w:space="0" w:color="auto"/>
            <w:left w:val="none" w:sz="0" w:space="0" w:color="auto"/>
            <w:bottom w:val="none" w:sz="0" w:space="0" w:color="auto"/>
            <w:right w:val="none" w:sz="0" w:space="0" w:color="auto"/>
          </w:divBdr>
        </w:div>
        <w:div w:id="1198079477">
          <w:marLeft w:val="0"/>
          <w:marRight w:val="0"/>
          <w:marTop w:val="0"/>
          <w:marBottom w:val="0"/>
          <w:divBdr>
            <w:top w:val="none" w:sz="0" w:space="0" w:color="auto"/>
            <w:left w:val="none" w:sz="0" w:space="0" w:color="auto"/>
            <w:bottom w:val="none" w:sz="0" w:space="0" w:color="auto"/>
            <w:right w:val="none" w:sz="0" w:space="0" w:color="auto"/>
          </w:divBdr>
        </w:div>
        <w:div w:id="1763378747">
          <w:marLeft w:val="0"/>
          <w:marRight w:val="0"/>
          <w:marTop w:val="0"/>
          <w:marBottom w:val="0"/>
          <w:divBdr>
            <w:top w:val="none" w:sz="0" w:space="0" w:color="auto"/>
            <w:left w:val="none" w:sz="0" w:space="0" w:color="auto"/>
            <w:bottom w:val="none" w:sz="0" w:space="0" w:color="auto"/>
            <w:right w:val="none" w:sz="0" w:space="0" w:color="auto"/>
          </w:divBdr>
        </w:div>
        <w:div w:id="101076020">
          <w:marLeft w:val="0"/>
          <w:marRight w:val="0"/>
          <w:marTop w:val="0"/>
          <w:marBottom w:val="0"/>
          <w:divBdr>
            <w:top w:val="none" w:sz="0" w:space="0" w:color="auto"/>
            <w:left w:val="none" w:sz="0" w:space="0" w:color="auto"/>
            <w:bottom w:val="none" w:sz="0" w:space="0" w:color="auto"/>
            <w:right w:val="none" w:sz="0" w:space="0" w:color="auto"/>
          </w:divBdr>
        </w:div>
        <w:div w:id="242762586">
          <w:marLeft w:val="0"/>
          <w:marRight w:val="0"/>
          <w:marTop w:val="0"/>
          <w:marBottom w:val="0"/>
          <w:divBdr>
            <w:top w:val="none" w:sz="0" w:space="0" w:color="auto"/>
            <w:left w:val="none" w:sz="0" w:space="0" w:color="auto"/>
            <w:bottom w:val="none" w:sz="0" w:space="0" w:color="auto"/>
            <w:right w:val="none" w:sz="0" w:space="0" w:color="auto"/>
          </w:divBdr>
        </w:div>
        <w:div w:id="1986230172">
          <w:marLeft w:val="0"/>
          <w:marRight w:val="0"/>
          <w:marTop w:val="0"/>
          <w:marBottom w:val="0"/>
          <w:divBdr>
            <w:top w:val="none" w:sz="0" w:space="0" w:color="auto"/>
            <w:left w:val="none" w:sz="0" w:space="0" w:color="auto"/>
            <w:bottom w:val="none" w:sz="0" w:space="0" w:color="auto"/>
            <w:right w:val="none" w:sz="0" w:space="0" w:color="auto"/>
          </w:divBdr>
        </w:div>
        <w:div w:id="1152719994">
          <w:marLeft w:val="0"/>
          <w:marRight w:val="0"/>
          <w:marTop w:val="0"/>
          <w:marBottom w:val="0"/>
          <w:divBdr>
            <w:top w:val="none" w:sz="0" w:space="0" w:color="auto"/>
            <w:left w:val="none" w:sz="0" w:space="0" w:color="auto"/>
            <w:bottom w:val="none" w:sz="0" w:space="0" w:color="auto"/>
            <w:right w:val="none" w:sz="0" w:space="0" w:color="auto"/>
          </w:divBdr>
        </w:div>
        <w:div w:id="93865248">
          <w:marLeft w:val="0"/>
          <w:marRight w:val="0"/>
          <w:marTop w:val="0"/>
          <w:marBottom w:val="0"/>
          <w:divBdr>
            <w:top w:val="none" w:sz="0" w:space="0" w:color="auto"/>
            <w:left w:val="none" w:sz="0" w:space="0" w:color="auto"/>
            <w:bottom w:val="none" w:sz="0" w:space="0" w:color="auto"/>
            <w:right w:val="none" w:sz="0" w:space="0" w:color="auto"/>
          </w:divBdr>
        </w:div>
        <w:div w:id="86049727">
          <w:marLeft w:val="0"/>
          <w:marRight w:val="0"/>
          <w:marTop w:val="0"/>
          <w:marBottom w:val="0"/>
          <w:divBdr>
            <w:top w:val="none" w:sz="0" w:space="0" w:color="auto"/>
            <w:left w:val="none" w:sz="0" w:space="0" w:color="auto"/>
            <w:bottom w:val="none" w:sz="0" w:space="0" w:color="auto"/>
            <w:right w:val="none" w:sz="0" w:space="0" w:color="auto"/>
          </w:divBdr>
        </w:div>
        <w:div w:id="1181897030">
          <w:marLeft w:val="0"/>
          <w:marRight w:val="0"/>
          <w:marTop w:val="0"/>
          <w:marBottom w:val="0"/>
          <w:divBdr>
            <w:top w:val="none" w:sz="0" w:space="0" w:color="auto"/>
            <w:left w:val="none" w:sz="0" w:space="0" w:color="auto"/>
            <w:bottom w:val="none" w:sz="0" w:space="0" w:color="auto"/>
            <w:right w:val="none" w:sz="0" w:space="0" w:color="auto"/>
          </w:divBdr>
        </w:div>
        <w:div w:id="190263359">
          <w:marLeft w:val="0"/>
          <w:marRight w:val="0"/>
          <w:marTop w:val="0"/>
          <w:marBottom w:val="0"/>
          <w:divBdr>
            <w:top w:val="none" w:sz="0" w:space="0" w:color="auto"/>
            <w:left w:val="none" w:sz="0" w:space="0" w:color="auto"/>
            <w:bottom w:val="none" w:sz="0" w:space="0" w:color="auto"/>
            <w:right w:val="none" w:sz="0" w:space="0" w:color="auto"/>
          </w:divBdr>
        </w:div>
        <w:div w:id="1872374194">
          <w:marLeft w:val="0"/>
          <w:marRight w:val="0"/>
          <w:marTop w:val="0"/>
          <w:marBottom w:val="0"/>
          <w:divBdr>
            <w:top w:val="none" w:sz="0" w:space="0" w:color="auto"/>
            <w:left w:val="none" w:sz="0" w:space="0" w:color="auto"/>
            <w:bottom w:val="none" w:sz="0" w:space="0" w:color="auto"/>
            <w:right w:val="none" w:sz="0" w:space="0" w:color="auto"/>
          </w:divBdr>
        </w:div>
        <w:div w:id="682558245">
          <w:marLeft w:val="0"/>
          <w:marRight w:val="0"/>
          <w:marTop w:val="0"/>
          <w:marBottom w:val="0"/>
          <w:divBdr>
            <w:top w:val="none" w:sz="0" w:space="0" w:color="auto"/>
            <w:left w:val="none" w:sz="0" w:space="0" w:color="auto"/>
            <w:bottom w:val="none" w:sz="0" w:space="0" w:color="auto"/>
            <w:right w:val="none" w:sz="0" w:space="0" w:color="auto"/>
          </w:divBdr>
        </w:div>
        <w:div w:id="456993425">
          <w:marLeft w:val="0"/>
          <w:marRight w:val="0"/>
          <w:marTop w:val="0"/>
          <w:marBottom w:val="0"/>
          <w:divBdr>
            <w:top w:val="none" w:sz="0" w:space="0" w:color="auto"/>
            <w:left w:val="none" w:sz="0" w:space="0" w:color="auto"/>
            <w:bottom w:val="none" w:sz="0" w:space="0" w:color="auto"/>
            <w:right w:val="none" w:sz="0" w:space="0" w:color="auto"/>
          </w:divBdr>
        </w:div>
        <w:div w:id="2120829918">
          <w:marLeft w:val="0"/>
          <w:marRight w:val="0"/>
          <w:marTop w:val="0"/>
          <w:marBottom w:val="0"/>
          <w:divBdr>
            <w:top w:val="none" w:sz="0" w:space="0" w:color="auto"/>
            <w:left w:val="none" w:sz="0" w:space="0" w:color="auto"/>
            <w:bottom w:val="none" w:sz="0" w:space="0" w:color="auto"/>
            <w:right w:val="none" w:sz="0" w:space="0" w:color="auto"/>
          </w:divBdr>
        </w:div>
        <w:div w:id="395132250">
          <w:marLeft w:val="0"/>
          <w:marRight w:val="0"/>
          <w:marTop w:val="0"/>
          <w:marBottom w:val="0"/>
          <w:divBdr>
            <w:top w:val="none" w:sz="0" w:space="0" w:color="auto"/>
            <w:left w:val="none" w:sz="0" w:space="0" w:color="auto"/>
            <w:bottom w:val="none" w:sz="0" w:space="0" w:color="auto"/>
            <w:right w:val="none" w:sz="0" w:space="0" w:color="auto"/>
          </w:divBdr>
        </w:div>
        <w:div w:id="1228564554">
          <w:marLeft w:val="0"/>
          <w:marRight w:val="0"/>
          <w:marTop w:val="0"/>
          <w:marBottom w:val="0"/>
          <w:divBdr>
            <w:top w:val="none" w:sz="0" w:space="0" w:color="auto"/>
            <w:left w:val="none" w:sz="0" w:space="0" w:color="auto"/>
            <w:bottom w:val="none" w:sz="0" w:space="0" w:color="auto"/>
            <w:right w:val="none" w:sz="0" w:space="0" w:color="auto"/>
          </w:divBdr>
        </w:div>
      </w:divsChild>
    </w:div>
    <w:div w:id="2029915359">
      <w:bodyDiv w:val="1"/>
      <w:marLeft w:val="0"/>
      <w:marRight w:val="0"/>
      <w:marTop w:val="0"/>
      <w:marBottom w:val="0"/>
      <w:divBdr>
        <w:top w:val="none" w:sz="0" w:space="0" w:color="auto"/>
        <w:left w:val="none" w:sz="0" w:space="0" w:color="auto"/>
        <w:bottom w:val="none" w:sz="0" w:space="0" w:color="auto"/>
        <w:right w:val="none" w:sz="0" w:space="0" w:color="auto"/>
      </w:divBdr>
    </w:div>
    <w:div w:id="2033024981">
      <w:bodyDiv w:val="1"/>
      <w:marLeft w:val="0"/>
      <w:marRight w:val="0"/>
      <w:marTop w:val="0"/>
      <w:marBottom w:val="0"/>
      <w:divBdr>
        <w:top w:val="none" w:sz="0" w:space="0" w:color="auto"/>
        <w:left w:val="none" w:sz="0" w:space="0" w:color="auto"/>
        <w:bottom w:val="none" w:sz="0" w:space="0" w:color="auto"/>
        <w:right w:val="none" w:sz="0" w:space="0" w:color="auto"/>
      </w:divBdr>
    </w:div>
    <w:div w:id="20371924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0.emf"/><Relationship Id="rId39" Type="http://schemas.openxmlformats.org/officeDocument/2006/relationships/hyperlink" Target="https://katalon.com/resources-center/blog/automation-testing-tools" TargetMode="External"/><Relationship Id="rId21" Type="http://schemas.openxmlformats.org/officeDocument/2006/relationships/oleObject" Target="embeddings/oleObject4.bin"/><Relationship Id="rId34" Type="http://schemas.openxmlformats.org/officeDocument/2006/relationships/hyperlink" Target="https://www.geeksforgeeks.org/software-testing-reliability-testing/" TargetMode="External"/><Relationship Id="rId42" Type="http://schemas.openxmlformats.org/officeDocument/2006/relationships/hyperlink" Target="https://testsigma.com/guides/system-tes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altexsoft.com/blog/localization-travel-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s://www.browserstack.com/guide/static-testing" TargetMode="External"/><Relationship Id="rId37" Type="http://schemas.openxmlformats.org/officeDocument/2006/relationships/hyperlink" Target="https://www.iqasystem.com/news/risk-priority-number/" TargetMode="External"/><Relationship Id="rId40" Type="http://schemas.openxmlformats.org/officeDocument/2006/relationships/hyperlink" Target="https://www.microsoft.com/en-us/security/business/security-101/what-is-two-factor-authentication-2f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www.altexsoft.com/blog/airline-loyalty-program/" TargetMode="External"/><Relationship Id="rId36" Type="http://schemas.openxmlformats.org/officeDocument/2006/relationships/hyperlink" Target="https://www.guru99.com/how-to-create-test-strategy-document.html" TargetMode="Externa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hyperlink" Target="https://asq.org/quality-resources/fmea" TargetMode="External"/><Relationship Id="rId44" Type="http://schemas.openxmlformats.org/officeDocument/2006/relationships/hyperlink" Target="https://www.w3.org/WAI/standards-guidelines/wca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hyperlink" Target="https://www.altexsoft.com/blog/what-is-api-definition-types-specifications-documentation/" TargetMode="External"/><Relationship Id="rId35" Type="http://schemas.openxmlformats.org/officeDocument/2006/relationships/hyperlink" Target="https://www.guru99.com/what-is-security-testing.html" TargetMode="External"/><Relationship Id="rId43" Type="http://schemas.openxmlformats.org/officeDocument/2006/relationships/hyperlink" Target="https://universityofgalway.instructure.com/courses/11586/discussion_topics/9486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oleObject" Target="embeddings/oleObject1.bin"/><Relationship Id="rId25" Type="http://schemas.openxmlformats.org/officeDocument/2006/relationships/image" Target="media/image9.emf"/><Relationship Id="rId33" Type="http://schemas.openxmlformats.org/officeDocument/2006/relationships/hyperlink" Target="https://medium.com/pm101/moscow-prioritization-a-guide-to-managing-requirements-413c5adef1cb" TargetMode="External"/><Relationship Id="rId38" Type="http://schemas.openxmlformats.org/officeDocument/2006/relationships/hyperlink" Target="https://www.itgovernance.co.uk/pci_dss" TargetMode="External"/><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hyperlink" Target="https://itpmschool.com/project-risk-management-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AppData\Local\Temp\tf0398235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NUI2111</b:Tag>
    <b:SourceType>DocumentFromInternetSite</b:SourceType>
    <b:Guid>{CE61EC04-8995-46DF-B562-CA94E4F4ECA4}</b:Guid>
    <b:Author>
      <b:Author>
        <b:Corporate>University of Galway</b:Corporate>
      </b:Author>
    </b:Author>
    <b:Title>Learning Materials Week 1 Assessment</b:Title>
    <b:YearAccessed>2021</b:YearAccessed>
    <b:MonthAccessed>Nov</b:MonthAccessed>
    <b:DayAccessed>14</b:DayAccessed>
    <b:URL>https://universityofgalway.instructure.com/courses/11577/pages/week-1-assignment?module_item_id=17704</b:URL>
    <b:InternetSiteTitle>CT609: Introduction to Programming</b:InternetSiteTitle>
    <b:Year>2023</b:Year>
    <b:RefOrder>3</b:RefOrder>
  </b:Source>
</b:Sources>
</file>

<file path=customXml/itemProps1.xml><?xml version="1.0" encoding="utf-8"?>
<ds:datastoreItem xmlns:ds="http://schemas.openxmlformats.org/officeDocument/2006/customXml" ds:itemID="{4BF3D3D4-4CBF-4E65-9029-51983BFA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12275</TotalTime>
  <Pages>49</Pages>
  <Words>9688</Words>
  <Characters>55225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Tychynskyi, Oleksandr</dc:creator>
  <cp:keywords/>
  <dc:description/>
  <cp:lastModifiedBy>Tychynskyi, Oleksandr</cp:lastModifiedBy>
  <cp:revision>1481</cp:revision>
  <dcterms:created xsi:type="dcterms:W3CDTF">2024-01-23T15:09:00Z</dcterms:created>
  <dcterms:modified xsi:type="dcterms:W3CDTF">2024-03-10T13:05:00Z</dcterms:modified>
</cp:coreProperties>
</file>